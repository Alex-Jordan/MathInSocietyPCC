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7057907"/>
    <w:bookmarkStart w:id="1" w:name="_Toc227143121"/>
    <w:p w14:paraId="55AE8340" w14:textId="6E6DCE24" w:rsidR="00160E49" w:rsidRPr="006E7F94" w:rsidRDefault="00EB7F34" w:rsidP="001C4AEE">
      <w:pPr>
        <w:pStyle w:val="Heading1"/>
        <w:jc w:val="center"/>
      </w:pPr>
      <w:r w:rsidRPr="006E418B">
        <w:rPr>
          <w:noProof/>
        </w:rPr>
        <mc:AlternateContent>
          <mc:Choice Requires="wps">
            <w:drawing>
              <wp:anchor distT="0" distB="0" distL="114300" distR="114300" simplePos="0" relativeHeight="251663360" behindDoc="0" locked="0" layoutInCell="1" allowOverlap="1" wp14:anchorId="02839DC8" wp14:editId="013B413D">
                <wp:simplePos x="0" y="0"/>
                <wp:positionH relativeFrom="rightMargin">
                  <wp:posOffset>-749300</wp:posOffset>
                </wp:positionH>
                <wp:positionV relativeFrom="paragraph">
                  <wp:posOffset>53340</wp:posOffset>
                </wp:positionV>
                <wp:extent cx="502920" cy="5029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FE57" id="Rectangle 33" o:spid="_x0000_s1026" style="position:absolute;margin-left:-59pt;margin-top:4.2pt;width:39.6pt;height:39.6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" fillcolor="#2e74b5" strokecolor="#2e74b5 [2404]" strokeweight="1pt">
                <w10:wrap anchorx="margin"/>
              </v:rect>
            </w:pict>
          </mc:Fallback>
        </mc:AlternateContent>
      </w:r>
      <w:r w:rsidR="001C4AEE">
        <w:t xml:space="preserve">              </w:t>
      </w:r>
      <w:r>
        <w:t>Cha</w:t>
      </w:r>
      <w:r w:rsidRPr="006E418B">
        <w:t>p</w:t>
      </w:r>
      <w:r>
        <w:t>ter 2: F</w:t>
      </w:r>
      <w:r w:rsidRPr="006E418B">
        <w:t>inancia</w:t>
      </w:r>
      <w:r>
        <w:t>l Math</w:t>
      </w:r>
      <w:bookmarkEnd w:id="0"/>
      <w:bookmarkEnd w:id="1"/>
    </w:p>
    <w:p w14:paraId="22EE179A" w14:textId="77777777" w:rsidR="00160E49" w:rsidRPr="00005734" w:rsidRDefault="00160E49" w:rsidP="001612C7">
      <w:pPr>
        <w:pStyle w:val="Heading3"/>
        <w:spacing w:before="0"/>
      </w:pPr>
      <w:r w:rsidRPr="006E7F94">
        <w:t>Exercises</w:t>
      </w:r>
      <w:r w:rsidR="00676294">
        <w:t xml:space="preserve"> 2.4</w:t>
      </w:r>
    </w:p>
    <w:p w14:paraId="230C3142" w14:textId="24911E13" w:rsidR="00160E49" w:rsidRPr="006E7F94" w:rsidRDefault="00160E49" w:rsidP="001612C7">
      <w:pPr>
        <w:pStyle w:val="ListParagraph"/>
        <w:numPr>
          <w:ilvl w:val="0"/>
          <w:numId w:val="43"/>
        </w:numPr>
        <w:spacing w:before="0" w:after="0"/>
        <w:ind w:left="270" w:hanging="270"/>
      </w:pPr>
      <w:r w:rsidRPr="006E7F94">
        <w:t>You can afford a $700 per month mortg</w:t>
      </w:r>
      <w:r>
        <w:t>age payment.  You’ve found a 30-</w:t>
      </w:r>
      <w:r w:rsidRPr="006E7F94">
        <w:t>year loan at 5</w:t>
      </w:r>
      <w:r>
        <w:t>.5</w:t>
      </w:r>
      <w:r w:rsidRPr="006E7F94">
        <w:t xml:space="preserve">% interest.  </w:t>
      </w:r>
    </w:p>
    <w:p w14:paraId="0889C772" w14:textId="77777777" w:rsidR="005C6704" w:rsidRDefault="00160E49" w:rsidP="001612C7">
      <w:pPr>
        <w:pStyle w:val="ListParagraph"/>
        <w:numPr>
          <w:ilvl w:val="0"/>
          <w:numId w:val="41"/>
        </w:numPr>
        <w:spacing w:before="0" w:after="0"/>
      </w:pPr>
      <w:r w:rsidRPr="006E7F94">
        <w:t>How big of a loan can you afford?</w:t>
      </w:r>
    </w:p>
    <w:p w14:paraId="3C17E77E" w14:textId="77777777" w:rsidR="005C6704" w:rsidRDefault="00160E49" w:rsidP="001612C7">
      <w:pPr>
        <w:pStyle w:val="ListParagraph"/>
        <w:numPr>
          <w:ilvl w:val="0"/>
          <w:numId w:val="41"/>
        </w:numPr>
        <w:spacing w:before="0" w:after="0"/>
      </w:pPr>
      <w:r w:rsidRPr="006E7F94">
        <w:t>How much total money will you pay the loan company?</w:t>
      </w:r>
    </w:p>
    <w:p w14:paraId="7C584FDB" w14:textId="5EB0B4E0" w:rsidR="00160E49" w:rsidRPr="006E7F94" w:rsidRDefault="00160E49" w:rsidP="001612C7">
      <w:pPr>
        <w:pStyle w:val="ListParagraph"/>
        <w:numPr>
          <w:ilvl w:val="0"/>
          <w:numId w:val="41"/>
        </w:numPr>
        <w:spacing w:before="0" w:after="0"/>
      </w:pPr>
      <w:r w:rsidRPr="006E7F94">
        <w:t>How much of that money is interest?</w:t>
      </w:r>
    </w:p>
    <w:p w14:paraId="62FC6FEE" w14:textId="77777777" w:rsidR="00160E49" w:rsidRPr="006E7F94" w:rsidRDefault="00160E49" w:rsidP="001612C7">
      <w:pPr>
        <w:spacing w:before="0" w:after="0"/>
      </w:pPr>
    </w:p>
    <w:p w14:paraId="095EE28B" w14:textId="50695EC3" w:rsidR="00160E49" w:rsidRPr="006E7F94" w:rsidRDefault="00160E49" w:rsidP="001612C7">
      <w:pPr>
        <w:pStyle w:val="ListParagraph"/>
        <w:numPr>
          <w:ilvl w:val="0"/>
          <w:numId w:val="43"/>
        </w:numPr>
        <w:spacing w:before="0"/>
        <w:ind w:left="270" w:hanging="270"/>
      </w:pPr>
      <w:r w:rsidRPr="006E7F94">
        <w:t>Marie can afford a $250 per mont</w:t>
      </w:r>
      <w:r>
        <w:t>h car payment.  She’s found a 5-</w:t>
      </w:r>
      <w:r w:rsidRPr="006E7F94">
        <w:t xml:space="preserve">year loan at 7% interest.  </w:t>
      </w:r>
    </w:p>
    <w:p w14:paraId="1825A340" w14:textId="1868D7F7" w:rsidR="00160E49" w:rsidRPr="006E7F94" w:rsidRDefault="00160E49" w:rsidP="001612C7">
      <w:pPr>
        <w:pStyle w:val="ListParagraph"/>
        <w:numPr>
          <w:ilvl w:val="1"/>
          <w:numId w:val="43"/>
        </w:numPr>
        <w:tabs>
          <w:tab w:val="left" w:pos="630"/>
        </w:tabs>
        <w:spacing w:before="0" w:after="0"/>
        <w:ind w:hanging="1170"/>
      </w:pPr>
      <w:r w:rsidRPr="006E7F94">
        <w:t>How expensive of a car can she afford?</w:t>
      </w:r>
    </w:p>
    <w:p w14:paraId="76F47CED" w14:textId="77777777" w:rsidR="00160E49" w:rsidRPr="006E7F94" w:rsidRDefault="00160E49" w:rsidP="001612C7">
      <w:pPr>
        <w:numPr>
          <w:ilvl w:val="1"/>
          <w:numId w:val="43"/>
        </w:numPr>
        <w:spacing w:before="0" w:after="0"/>
        <w:ind w:left="630"/>
      </w:pPr>
      <w:r w:rsidRPr="006E7F94">
        <w:t>How much total money will she pay the loan company?</w:t>
      </w:r>
    </w:p>
    <w:p w14:paraId="1C699686" w14:textId="77777777" w:rsidR="00160E49" w:rsidRPr="006E7F94" w:rsidRDefault="00160E49" w:rsidP="001612C7">
      <w:pPr>
        <w:numPr>
          <w:ilvl w:val="1"/>
          <w:numId w:val="43"/>
        </w:numPr>
        <w:spacing w:before="0" w:after="0"/>
        <w:ind w:left="630"/>
      </w:pPr>
      <w:r w:rsidRPr="006E7F94">
        <w:t>How much of that money is interest?</w:t>
      </w:r>
    </w:p>
    <w:p w14:paraId="19C04110" w14:textId="77777777" w:rsidR="00160E49" w:rsidRPr="006E7F94" w:rsidRDefault="00160E49" w:rsidP="001C4AEE">
      <w:pPr>
        <w:spacing w:before="0" w:after="0"/>
      </w:pPr>
    </w:p>
    <w:p w14:paraId="7F8CC6FE" w14:textId="77777777" w:rsidR="00160E49" w:rsidRPr="006E7F94" w:rsidRDefault="00160E49" w:rsidP="001C4AEE">
      <w:pPr>
        <w:numPr>
          <w:ilvl w:val="0"/>
          <w:numId w:val="43"/>
        </w:numPr>
        <w:spacing w:before="0" w:after="0"/>
        <w:ind w:left="360" w:hanging="360"/>
      </w:pPr>
      <w:r w:rsidRPr="006E7F94">
        <w:t>You want to buy a $25,000 car.  The company is offering a 2% interest rate for 48 months (4 years).  What will your monthly payments be?</w:t>
      </w:r>
    </w:p>
    <w:p w14:paraId="56BB09B7" w14:textId="77777777" w:rsidR="00160E49" w:rsidRPr="006E7F94" w:rsidRDefault="00160E49" w:rsidP="001612C7">
      <w:pPr>
        <w:spacing w:before="0" w:after="0"/>
      </w:pPr>
    </w:p>
    <w:p w14:paraId="60708CAB" w14:textId="77777777" w:rsidR="00160E49" w:rsidRPr="006E7F94" w:rsidRDefault="00160E49" w:rsidP="001612C7">
      <w:pPr>
        <w:numPr>
          <w:ilvl w:val="0"/>
          <w:numId w:val="43"/>
        </w:numPr>
        <w:spacing w:before="0" w:after="0"/>
        <w:ind w:left="360" w:hanging="360"/>
      </w:pPr>
      <w:r w:rsidRPr="006E7F94">
        <w:t>You decide to finance a $12,000 car at 3% compounded monthly for 4 years.  What will your monthly payments be?  How much interest will you pay over the life of the loan?</w:t>
      </w:r>
    </w:p>
    <w:p w14:paraId="58D15822" w14:textId="77777777" w:rsidR="00160E49" w:rsidRPr="006E7F94" w:rsidRDefault="00160E49" w:rsidP="001C4AEE">
      <w:pPr>
        <w:spacing w:before="0" w:after="0"/>
      </w:pPr>
    </w:p>
    <w:p w14:paraId="722EEC49" w14:textId="2B810C6D" w:rsidR="00160E49" w:rsidRPr="006E7F94" w:rsidRDefault="00160E49" w:rsidP="001C4AEE">
      <w:pPr>
        <w:pStyle w:val="ListParagraph"/>
        <w:numPr>
          <w:ilvl w:val="0"/>
          <w:numId w:val="43"/>
        </w:numPr>
        <w:spacing w:before="0" w:after="0"/>
        <w:ind w:left="360" w:hanging="360"/>
      </w:pPr>
      <w:r w:rsidRPr="006E7F94">
        <w:t>You want to buy a $200,000 home.  You plan to pay 10% as a down payment and</w:t>
      </w:r>
      <w:r>
        <w:t xml:space="preserve"> take out a 30-</w:t>
      </w:r>
      <w:r w:rsidRPr="006E7F94">
        <w:t xml:space="preserve">year loan for the rest.  </w:t>
      </w:r>
    </w:p>
    <w:p w14:paraId="0D2BA7DB" w14:textId="77777777" w:rsidR="00160E49" w:rsidRPr="006E7F94" w:rsidRDefault="00160E49" w:rsidP="001612C7">
      <w:pPr>
        <w:numPr>
          <w:ilvl w:val="1"/>
          <w:numId w:val="43"/>
        </w:numPr>
        <w:spacing w:before="0" w:after="0"/>
        <w:ind w:left="630" w:hanging="270"/>
      </w:pPr>
      <w:r w:rsidRPr="006E7F94">
        <w:t>How much is the loan amount going to be?</w:t>
      </w:r>
    </w:p>
    <w:p w14:paraId="5ED32F6F" w14:textId="77777777" w:rsidR="00160E49" w:rsidRPr="006E7F94" w:rsidRDefault="00160E49" w:rsidP="001612C7">
      <w:pPr>
        <w:numPr>
          <w:ilvl w:val="1"/>
          <w:numId w:val="43"/>
        </w:numPr>
        <w:spacing w:before="0" w:after="0"/>
        <w:ind w:left="630" w:hanging="270"/>
      </w:pPr>
      <w:r w:rsidRPr="006E7F94">
        <w:t>What will your monthly payments be if the interest rate is 5%?</w:t>
      </w:r>
    </w:p>
    <w:p w14:paraId="66CF9BF9" w14:textId="77777777" w:rsidR="00160E49" w:rsidRDefault="00160E49" w:rsidP="001612C7">
      <w:pPr>
        <w:numPr>
          <w:ilvl w:val="1"/>
          <w:numId w:val="43"/>
        </w:numPr>
        <w:spacing w:before="0" w:after="0"/>
        <w:ind w:left="630" w:hanging="270"/>
      </w:pPr>
      <w:r w:rsidRPr="006E7F94">
        <w:t>What will your monthly payments be if the interest rate is 6%?</w:t>
      </w:r>
    </w:p>
    <w:p w14:paraId="459F99D1" w14:textId="77777777" w:rsidR="00207ADD" w:rsidRPr="006E7F94" w:rsidRDefault="00207ADD" w:rsidP="001612C7">
      <w:pPr>
        <w:spacing w:before="0" w:after="0"/>
        <w:ind w:left="1440"/>
      </w:pPr>
    </w:p>
    <w:p w14:paraId="16DCB228" w14:textId="77777777" w:rsidR="00160E49" w:rsidRPr="006E7F94" w:rsidRDefault="00160E49" w:rsidP="001612C7">
      <w:pPr>
        <w:numPr>
          <w:ilvl w:val="0"/>
          <w:numId w:val="43"/>
        </w:numPr>
        <w:spacing w:before="0"/>
        <w:ind w:left="360" w:hanging="360"/>
      </w:pPr>
      <w:r w:rsidRPr="006E7F94">
        <w:t>Lynn bought a $300,000 house, paying 10% down, and financing the rest at 6</w:t>
      </w:r>
      <w:r>
        <w:t>.5</w:t>
      </w:r>
      <w:r w:rsidRPr="006E7F94">
        <w:t xml:space="preserve">% interest for 30 years.  </w:t>
      </w:r>
    </w:p>
    <w:p w14:paraId="2BAB6A18" w14:textId="77777777" w:rsidR="00160E49" w:rsidRPr="006E7F94" w:rsidRDefault="00160E49" w:rsidP="001612C7">
      <w:pPr>
        <w:numPr>
          <w:ilvl w:val="1"/>
          <w:numId w:val="43"/>
        </w:numPr>
        <w:spacing w:before="0" w:after="0"/>
        <w:ind w:left="630" w:hanging="270"/>
      </w:pPr>
      <w:r w:rsidRPr="006E7F94">
        <w:t xml:space="preserve">Find her monthly payments.  </w:t>
      </w:r>
    </w:p>
    <w:p w14:paraId="6A11F215" w14:textId="77777777" w:rsidR="00160E49" w:rsidRDefault="00160E49" w:rsidP="001612C7">
      <w:pPr>
        <w:numPr>
          <w:ilvl w:val="1"/>
          <w:numId w:val="43"/>
        </w:numPr>
        <w:spacing w:before="0" w:after="0"/>
        <w:ind w:left="630" w:hanging="270"/>
      </w:pPr>
      <w:r w:rsidRPr="006E7F94">
        <w:t>How much interest will she pay over the life of the loan?</w:t>
      </w:r>
    </w:p>
    <w:p w14:paraId="4D8107E3" w14:textId="77777777" w:rsidR="00160E49" w:rsidRPr="006E7F94" w:rsidRDefault="00160E49" w:rsidP="001612C7">
      <w:pPr>
        <w:numPr>
          <w:ilvl w:val="1"/>
          <w:numId w:val="43"/>
        </w:numPr>
        <w:spacing w:before="0" w:after="0"/>
        <w:ind w:left="630" w:hanging="270"/>
      </w:pPr>
      <w:r>
        <w:t>What percentage of your total payment was interest?</w:t>
      </w:r>
    </w:p>
    <w:p w14:paraId="6A187DC2" w14:textId="77777777" w:rsidR="00160E49" w:rsidRPr="006E7F94" w:rsidRDefault="00160E49" w:rsidP="001C4AEE">
      <w:pPr>
        <w:spacing w:before="0" w:after="0"/>
      </w:pPr>
    </w:p>
    <w:p w14:paraId="489D63B4" w14:textId="77777777" w:rsidR="00160E49" w:rsidRPr="006E7F94" w:rsidRDefault="00160E49" w:rsidP="001C4AEE">
      <w:pPr>
        <w:numPr>
          <w:ilvl w:val="0"/>
          <w:numId w:val="43"/>
        </w:numPr>
        <w:spacing w:before="0" w:after="0"/>
        <w:ind w:left="360" w:hanging="360"/>
      </w:pPr>
      <w:bookmarkStart w:id="2" w:name="_Hlk23862467"/>
      <w:r w:rsidRPr="006E7F94">
        <w:t>Emile bought a car for $24,000 thr</w:t>
      </w:r>
      <w:r>
        <w:t>ee years ago.  The loan had a 5-</w:t>
      </w:r>
      <w:r w:rsidRPr="006E7F94">
        <w:t xml:space="preserve">year term at 3% interest rate.  How much does he still owe on the car?  </w:t>
      </w:r>
    </w:p>
    <w:bookmarkEnd w:id="2"/>
    <w:p w14:paraId="5906BD44" w14:textId="77777777" w:rsidR="00160E49" w:rsidRPr="006E7F94" w:rsidRDefault="00160E49" w:rsidP="001612C7">
      <w:pPr>
        <w:spacing w:before="0" w:after="0"/>
      </w:pPr>
    </w:p>
    <w:p w14:paraId="7297C17A" w14:textId="458E9BB2" w:rsidR="00160E49" w:rsidRDefault="00160E49" w:rsidP="001612C7">
      <w:pPr>
        <w:numPr>
          <w:ilvl w:val="0"/>
          <w:numId w:val="43"/>
        </w:numPr>
        <w:spacing w:before="0" w:after="0"/>
        <w:ind w:left="360" w:hanging="360"/>
      </w:pPr>
      <w:r w:rsidRPr="006E7F94">
        <w:t>A friend bought a house 15 years ago, taking out a $120,000 mortgage at 6% for 30 years.  How much does she still owe on the mortgage?</w:t>
      </w:r>
    </w:p>
    <w:p w14:paraId="5F3CB940" w14:textId="77777777" w:rsidR="007920D4" w:rsidRDefault="007920D4" w:rsidP="001C4AEE">
      <w:pPr>
        <w:pStyle w:val="ListParagraph"/>
        <w:spacing w:before="0" w:after="0"/>
        <w:ind w:left="450" w:hanging="270"/>
      </w:pPr>
    </w:p>
    <w:p w14:paraId="326D469C" w14:textId="1CECA34E" w:rsidR="00A32043" w:rsidRDefault="005C6704" w:rsidP="001C4AEE">
      <w:pPr>
        <w:pStyle w:val="ListParagraph"/>
        <w:numPr>
          <w:ilvl w:val="0"/>
          <w:numId w:val="43"/>
        </w:numPr>
        <w:spacing w:before="0" w:after="0" w:line="259" w:lineRule="auto"/>
        <w:ind w:left="360" w:hanging="360"/>
      </w:pPr>
      <w:r>
        <w:t>Imagine you have $20,000 saved as a down payment on a house.  You wish to take out a fixed-rate 30-year mortgage loan at 4% APR (remember that mortgage rates usually assume monthly compounding).  If the maximum mortgage payment you can afford is $950 per month, then what is the maximum house price that you can afford?</w:t>
      </w:r>
      <w:r w:rsidR="00912201">
        <w:t xml:space="preserve"> </w:t>
      </w:r>
      <w:r w:rsidR="00912201" w:rsidRPr="00912201">
        <w:rPr>
          <w:color w:val="FF0000"/>
        </w:rPr>
        <w:t>ADD</w:t>
      </w:r>
    </w:p>
    <w:p w14:paraId="0E74D071" w14:textId="77777777" w:rsidR="00A32043" w:rsidRDefault="00A32043" w:rsidP="001C4AEE">
      <w:pPr>
        <w:spacing w:before="0" w:after="0" w:line="259" w:lineRule="auto"/>
      </w:pPr>
    </w:p>
    <w:p w14:paraId="38130787" w14:textId="467E25EF" w:rsidR="005C6704" w:rsidRDefault="005C6704" w:rsidP="001C4AEE">
      <w:pPr>
        <w:pStyle w:val="ListParagraph"/>
        <w:numPr>
          <w:ilvl w:val="0"/>
          <w:numId w:val="43"/>
        </w:numPr>
        <w:spacing w:before="0" w:after="0" w:line="259" w:lineRule="auto"/>
        <w:ind w:left="360" w:hanging="450"/>
      </w:pPr>
      <w:r>
        <w:t>Suppose another mortgage lender offers you a fixed-rate 15-year mortgage at 2.95% APR.  You have $20,000 saved as a down payment, and you can afford a maximum mortgage payment of $950 per month.  You are interested in a certain house for sale, with firm selling price of $200,000.</w:t>
      </w:r>
      <w:r w:rsidR="00912201" w:rsidRPr="00912201">
        <w:rPr>
          <w:color w:val="FF0000"/>
        </w:rPr>
        <w:t xml:space="preserve"> </w:t>
      </w:r>
      <w:r w:rsidR="00912201" w:rsidRPr="00912201">
        <w:rPr>
          <w:color w:val="FF0000"/>
        </w:rPr>
        <w:t>ADD</w:t>
      </w:r>
    </w:p>
    <w:p w14:paraId="67A80864" w14:textId="77777777" w:rsidR="00DA66F0" w:rsidRDefault="00DA66F0" w:rsidP="00DA66F0">
      <w:pPr>
        <w:pStyle w:val="ListParagraph"/>
      </w:pPr>
    </w:p>
    <w:p w14:paraId="4EC49C2B" w14:textId="04EC958D" w:rsidR="00DA66F0" w:rsidRDefault="00DA66F0" w:rsidP="00DA66F0">
      <w:pPr>
        <w:pStyle w:val="ListParagraph"/>
        <w:spacing w:before="0" w:after="0" w:line="259" w:lineRule="auto"/>
        <w:ind w:left="360"/>
      </w:pPr>
    </w:p>
    <w:p w14:paraId="0331F69A" w14:textId="77777777" w:rsidR="00DA66F0" w:rsidRDefault="00DA66F0" w:rsidP="00DA66F0">
      <w:pPr>
        <w:pStyle w:val="ListParagraph"/>
        <w:spacing w:before="0" w:after="0" w:line="259" w:lineRule="auto"/>
        <w:ind w:left="360"/>
      </w:pPr>
    </w:p>
    <w:p w14:paraId="4D149265" w14:textId="77777777" w:rsidR="005C6704" w:rsidRDefault="005C6704" w:rsidP="005C6704">
      <w:pPr>
        <w:pStyle w:val="ListParagraph"/>
        <w:numPr>
          <w:ilvl w:val="0"/>
          <w:numId w:val="37"/>
        </w:numPr>
        <w:spacing w:before="0" w:after="160" w:line="259" w:lineRule="auto"/>
        <w:ind w:left="1710" w:hanging="270"/>
      </w:pPr>
      <w:r>
        <w:t>Find the monthly payment for this house.  Can you afford it, under the terms of this lender?</w:t>
      </w:r>
    </w:p>
    <w:p w14:paraId="06D866BF" w14:textId="4E785F67" w:rsidR="001C4AEE" w:rsidRDefault="001612C7" w:rsidP="00DA66F0">
      <w:pPr>
        <w:pStyle w:val="ListParagraph"/>
        <w:numPr>
          <w:ilvl w:val="0"/>
          <w:numId w:val="37"/>
        </w:numPr>
        <w:spacing w:before="0" w:after="160" w:line="259" w:lineRule="auto"/>
        <w:ind w:left="1710" w:hanging="270"/>
      </w:pPr>
      <w:r>
        <w:t xml:space="preserve"> </w:t>
      </w:r>
      <w:r w:rsidR="005C6704">
        <w:t xml:space="preserve">(Challenge): Suppose this same lender offers to increase the APR by only 0.05%, for each additional year added to the loan period beyond 15 years (so that a 16-year loan would have 3.00% APR, and a 17-year loan would have 3.05% APR, and so on), up to a maximum loan period of 25 years.  Given these terms, does any combination of APR and loan period exist that would let you afford the house?  If so, state the </w:t>
      </w:r>
      <w:r w:rsidR="005C6704" w:rsidRPr="00122808">
        <w:rPr>
          <w:i/>
          <w:iCs/>
        </w:rPr>
        <w:t>minimum</w:t>
      </w:r>
      <w:r w:rsidR="005C6704">
        <w:t xml:space="preserve"> number of additional years needed, the total resulting loan period, the resulting APR, and the resulting monthly payment.</w:t>
      </w:r>
    </w:p>
    <w:p w14:paraId="7AF0BEEB" w14:textId="77777777" w:rsidR="00DA66F0" w:rsidRDefault="00DA66F0" w:rsidP="00DA66F0">
      <w:pPr>
        <w:pStyle w:val="ListParagraph"/>
        <w:spacing w:before="0" w:after="160" w:line="259" w:lineRule="auto"/>
        <w:ind w:left="1710"/>
      </w:pPr>
    </w:p>
    <w:p w14:paraId="0492E614" w14:textId="77777777" w:rsidR="005C6704" w:rsidRDefault="005C6704" w:rsidP="001C4AEE">
      <w:pPr>
        <w:pStyle w:val="ListParagraph"/>
        <w:numPr>
          <w:ilvl w:val="0"/>
          <w:numId w:val="43"/>
        </w:numPr>
        <w:spacing w:before="0" w:after="160" w:line="259" w:lineRule="auto"/>
        <w:ind w:left="1440" w:hanging="450"/>
      </w:pPr>
      <w:r>
        <w:t xml:space="preserve">An annuity firm pays 5% APR compounded </w:t>
      </w:r>
      <w:proofErr w:type="gramStart"/>
      <w:r>
        <w:t>yearly, and</w:t>
      </w:r>
      <w:proofErr w:type="gramEnd"/>
      <w:r>
        <w:t xml:space="preserve"> offers an investor the following: Deposit $100,000 with them today, and then starting one year from today, you will receive ten equal annual payments, with zero balance remaining afterward in the account.  If an investor accepts their offer, then find the following:</w:t>
      </w:r>
    </w:p>
    <w:p w14:paraId="12914085" w14:textId="77777777" w:rsidR="005C6704" w:rsidRDefault="005C6704" w:rsidP="00AC7AC3">
      <w:pPr>
        <w:pStyle w:val="ListParagraph"/>
        <w:numPr>
          <w:ilvl w:val="0"/>
          <w:numId w:val="38"/>
        </w:numPr>
        <w:spacing w:before="0" w:after="160" w:line="259" w:lineRule="auto"/>
        <w:ind w:left="1710" w:hanging="270"/>
      </w:pPr>
      <w:r>
        <w:t>What will be the payment amount for each of the ten equal payments?</w:t>
      </w:r>
    </w:p>
    <w:p w14:paraId="5F9B6A61" w14:textId="4ADC3563" w:rsidR="005C6704" w:rsidRDefault="005C6704" w:rsidP="00AC7AC3">
      <w:pPr>
        <w:pStyle w:val="ListParagraph"/>
        <w:numPr>
          <w:ilvl w:val="0"/>
          <w:numId w:val="38"/>
        </w:numPr>
        <w:spacing w:before="0" w:after="160" w:line="259" w:lineRule="auto"/>
        <w:ind w:left="1710" w:hanging="270"/>
      </w:pPr>
      <w:r>
        <w:t>After ten years, how much interest will the investor have received, and what percentage of the total payment sum will represent interest?</w:t>
      </w:r>
      <w:r w:rsidR="00912201" w:rsidRPr="00912201">
        <w:rPr>
          <w:color w:val="FF0000"/>
        </w:rPr>
        <w:t xml:space="preserve"> </w:t>
      </w:r>
      <w:r w:rsidR="00912201" w:rsidRPr="00912201">
        <w:rPr>
          <w:color w:val="FF0000"/>
        </w:rPr>
        <w:t>ADD</w:t>
      </w:r>
    </w:p>
    <w:p w14:paraId="575C5DEC" w14:textId="77777777" w:rsidR="001C4AEE" w:rsidRDefault="001C4AEE" w:rsidP="001C4AEE">
      <w:pPr>
        <w:pStyle w:val="ListParagraph"/>
        <w:spacing w:before="0" w:after="160" w:line="259" w:lineRule="auto"/>
        <w:ind w:left="1710"/>
      </w:pPr>
    </w:p>
    <w:p w14:paraId="6CD415B5" w14:textId="04EE272D" w:rsidR="005C6704" w:rsidRDefault="005C6704" w:rsidP="001C4AEE">
      <w:pPr>
        <w:pStyle w:val="ListParagraph"/>
        <w:numPr>
          <w:ilvl w:val="0"/>
          <w:numId w:val="43"/>
        </w:numPr>
        <w:spacing w:before="0" w:after="160" w:line="259" w:lineRule="auto"/>
        <w:ind w:left="1350" w:hanging="360"/>
      </w:pPr>
      <w:r>
        <w:t>For twelve full years, and into an account that pays 3.5% compounded</w:t>
      </w:r>
      <w:r w:rsidR="001C4AEE">
        <w:t xml:space="preserve"> </w:t>
      </w:r>
      <w:r>
        <w:t xml:space="preserve">quarterly: Yanhong will either pay $1500 at the end of each calendar </w:t>
      </w:r>
      <w:proofErr w:type="gramStart"/>
      <w:r>
        <w:t>quarter, or</w:t>
      </w:r>
      <w:proofErr w:type="gramEnd"/>
      <w:r>
        <w:t xml:space="preserve"> depositing a single lump sum that will give the same future value amount.</w:t>
      </w:r>
    </w:p>
    <w:p w14:paraId="1F51A430" w14:textId="77777777" w:rsidR="005C6704" w:rsidRDefault="005C6704" w:rsidP="001612C7">
      <w:pPr>
        <w:pStyle w:val="ListParagraph"/>
        <w:numPr>
          <w:ilvl w:val="0"/>
          <w:numId w:val="39"/>
        </w:numPr>
        <w:spacing w:before="0" w:after="160" w:line="259" w:lineRule="auto"/>
        <w:ind w:left="1710" w:hanging="270"/>
      </w:pPr>
      <w:r>
        <w:t>If Yanhong chooses the single lump sum option, then how much will Yanhong need to deposit?</w:t>
      </w:r>
    </w:p>
    <w:p w14:paraId="1EA8F818" w14:textId="77777777" w:rsidR="005C6704" w:rsidRDefault="005C6704" w:rsidP="001612C7">
      <w:pPr>
        <w:pStyle w:val="ListParagraph"/>
        <w:numPr>
          <w:ilvl w:val="0"/>
          <w:numId w:val="39"/>
        </w:numPr>
        <w:spacing w:before="0" w:after="160" w:line="259" w:lineRule="auto"/>
        <w:ind w:left="1710" w:hanging="270"/>
      </w:pPr>
      <w:r>
        <w:t>If Yanhong needs to have earned $100,000 in this account at the end of the twelve years, then the quarterly deposit amount will need to be increased.  What would the new quarterly deposit amount need to be?</w:t>
      </w:r>
    </w:p>
    <w:p w14:paraId="5262F204" w14:textId="08BC469E" w:rsidR="001C4AEE" w:rsidRPr="00912201" w:rsidRDefault="001612C7" w:rsidP="00B4148C">
      <w:pPr>
        <w:pStyle w:val="ListParagraph"/>
        <w:numPr>
          <w:ilvl w:val="0"/>
          <w:numId w:val="39"/>
        </w:numPr>
        <w:spacing w:before="0" w:after="160" w:line="259" w:lineRule="auto"/>
        <w:ind w:left="1710" w:hanging="270"/>
      </w:pPr>
      <w:r>
        <w:t xml:space="preserve"> </w:t>
      </w:r>
      <w:r w:rsidR="005C6704">
        <w:t>(Challenge): If Yanhong will make quarterly deposits into this account for the twelve years, but also has $8,000 to additionally deposit into this account right away: What would the new quarterly deposit amount need to be, so that the total balance after twelve years is $100,000?</w:t>
      </w:r>
      <w:r w:rsidR="00912201" w:rsidRPr="00912201">
        <w:rPr>
          <w:color w:val="FF0000"/>
        </w:rPr>
        <w:t xml:space="preserve"> </w:t>
      </w:r>
      <w:r w:rsidR="00912201" w:rsidRPr="00912201">
        <w:rPr>
          <w:color w:val="FF0000"/>
        </w:rPr>
        <w:t>ADD</w:t>
      </w:r>
    </w:p>
    <w:p w14:paraId="39EDCFC6" w14:textId="77777777" w:rsidR="00912201" w:rsidRDefault="00912201" w:rsidP="00912201">
      <w:pPr>
        <w:pStyle w:val="ListParagraph"/>
        <w:spacing w:before="0" w:after="160" w:line="259" w:lineRule="auto"/>
        <w:ind w:left="1710"/>
      </w:pPr>
    </w:p>
    <w:p w14:paraId="5AA24871" w14:textId="77777777" w:rsidR="005C6704" w:rsidRDefault="005C6704" w:rsidP="001C4AEE">
      <w:pPr>
        <w:pStyle w:val="ListParagraph"/>
        <w:numPr>
          <w:ilvl w:val="0"/>
          <w:numId w:val="43"/>
        </w:numPr>
        <w:spacing w:before="0" w:after="160" w:line="259" w:lineRule="auto"/>
        <w:ind w:left="1350" w:hanging="360"/>
      </w:pPr>
      <w:r>
        <w:t>Assume you take out a 30-year mortgage loan for $250,000 at a fixed 4.5% APR.</w:t>
      </w:r>
    </w:p>
    <w:p w14:paraId="1EC1F4F0" w14:textId="77777777" w:rsidR="005C6704" w:rsidRDefault="005C6704" w:rsidP="001C4AEE">
      <w:pPr>
        <w:pStyle w:val="ListParagraph"/>
        <w:numPr>
          <w:ilvl w:val="0"/>
          <w:numId w:val="40"/>
        </w:numPr>
        <w:spacing w:before="0" w:after="160" w:line="259" w:lineRule="auto"/>
        <w:ind w:left="1710" w:hanging="270"/>
      </w:pPr>
      <w:r>
        <w:t>What will be the amount of your monthly payment?</w:t>
      </w:r>
    </w:p>
    <w:p w14:paraId="1BE959FD" w14:textId="77777777" w:rsidR="005C6704" w:rsidRDefault="005C6704" w:rsidP="001C4AEE">
      <w:pPr>
        <w:pStyle w:val="ListParagraph"/>
        <w:numPr>
          <w:ilvl w:val="0"/>
          <w:numId w:val="40"/>
        </w:numPr>
        <w:spacing w:before="0" w:after="160" w:line="259" w:lineRule="auto"/>
        <w:ind w:left="1710" w:hanging="270"/>
      </w:pPr>
      <w:r>
        <w:t>After the first ten years of payments, how much will remain on your loan balance?</w:t>
      </w:r>
    </w:p>
    <w:p w14:paraId="28598508" w14:textId="77777777" w:rsidR="005C6704" w:rsidRDefault="005C6704" w:rsidP="001C4AEE">
      <w:pPr>
        <w:pStyle w:val="ListParagraph"/>
        <w:numPr>
          <w:ilvl w:val="0"/>
          <w:numId w:val="40"/>
        </w:numPr>
        <w:spacing w:before="0" w:after="160" w:line="259" w:lineRule="auto"/>
        <w:ind w:left="1710" w:hanging="270"/>
      </w:pPr>
      <w:r>
        <w:t>After the first twenty years of payments, how much will remain on your loan balance?</w:t>
      </w:r>
    </w:p>
    <w:p w14:paraId="68201CE5" w14:textId="47B45170" w:rsidR="005C6704" w:rsidRDefault="005C6704" w:rsidP="001C4AEE">
      <w:pPr>
        <w:pStyle w:val="ListParagraph"/>
        <w:numPr>
          <w:ilvl w:val="0"/>
          <w:numId w:val="40"/>
        </w:numPr>
        <w:spacing w:before="0" w:after="160" w:line="259" w:lineRule="auto"/>
        <w:ind w:left="1710" w:hanging="270"/>
      </w:pPr>
      <w:bookmarkStart w:id="3" w:name="_GoBack"/>
      <w:r>
        <w:t>Notice that the amount of the loan balance reduction during the second ten years, was very considerably bigger than the amount of the loan balance reduction during the first ten years.  Why does the loan balance decrease at a faster and faster pace, the longer that the loan has been in repayment</w:t>
      </w:r>
      <w:bookmarkEnd w:id="3"/>
      <w:r>
        <w:t>?</w:t>
      </w:r>
      <w:r w:rsidR="00912201" w:rsidRPr="00912201">
        <w:rPr>
          <w:color w:val="FF0000"/>
        </w:rPr>
        <w:t xml:space="preserve"> </w:t>
      </w:r>
      <w:r w:rsidR="00912201" w:rsidRPr="00912201">
        <w:rPr>
          <w:color w:val="FF0000"/>
        </w:rPr>
        <w:t>ADD</w:t>
      </w:r>
    </w:p>
    <w:p w14:paraId="247A1FEE" w14:textId="7C27A774" w:rsidR="0042683F" w:rsidRDefault="0042683F" w:rsidP="005C6704">
      <w:pPr>
        <w:pStyle w:val="ListParagraph"/>
        <w:ind w:left="1080"/>
      </w:pPr>
    </w:p>
    <w:p w14:paraId="1850149D" w14:textId="53338E18" w:rsidR="0042683F" w:rsidRPr="0042683F" w:rsidRDefault="0042683F" w:rsidP="0042683F"/>
    <w:p w14:paraId="48FF3669" w14:textId="67C7179B" w:rsidR="0042683F" w:rsidRDefault="0042683F" w:rsidP="0042683F"/>
    <w:p w14:paraId="51BA9D01" w14:textId="77777777" w:rsidR="00B12CB1" w:rsidRPr="0042683F" w:rsidRDefault="00B12CB1" w:rsidP="0042683F"/>
    <w:p w14:paraId="3B479B2C" w14:textId="65A95DA3" w:rsidR="00DE2B03" w:rsidRPr="003A73BE" w:rsidRDefault="00DE2B03" w:rsidP="00DE2B03">
      <w:pPr>
        <w:jc w:val="center"/>
        <w:rPr>
          <w:b/>
          <w:bCs/>
        </w:rPr>
      </w:pPr>
      <w:r>
        <w:rPr>
          <w:b/>
          <w:bCs/>
        </w:rPr>
        <w:t>Answers for Exercises 2.4</w:t>
      </w:r>
    </w:p>
    <w:p w14:paraId="4518C565" w14:textId="77777777" w:rsidR="00DE2B03" w:rsidRDefault="00DE2B03" w:rsidP="00DE2B03"/>
    <w:p w14:paraId="14AF4129" w14:textId="2D7A1646" w:rsidR="0042683F" w:rsidRDefault="00DE2B03" w:rsidP="00DE2B03">
      <w:r>
        <w:t xml:space="preserve">(Note: Spreadsheet input is shown </w:t>
      </w:r>
      <w:r w:rsidRPr="00C7119F">
        <w:rPr>
          <w:bdr w:val="single" w:sz="4" w:space="0" w:color="auto"/>
          <w:shd w:val="clear" w:color="auto" w:fill="D5DCE4" w:themeFill="text2" w:themeFillTint="33"/>
        </w:rPr>
        <w:t>in a cell box</w:t>
      </w:r>
      <w:r>
        <w:t xml:space="preserve"> if viewing in Microsoft Word)</w:t>
      </w:r>
    </w:p>
    <w:p w14:paraId="3FB55006" w14:textId="29CBD2CB" w:rsidR="00DE2B03" w:rsidRDefault="00DE2B03" w:rsidP="00DE2B03"/>
    <w:p w14:paraId="0B627CB5" w14:textId="77777777" w:rsidR="00DE2B03" w:rsidRDefault="00DE2B03" w:rsidP="00DE2B03"/>
    <w:p w14:paraId="5CF96AEA" w14:textId="255274C6" w:rsidR="0042683F" w:rsidRDefault="00A32043" w:rsidP="00C2787A">
      <w:pPr>
        <w:tabs>
          <w:tab w:val="left" w:pos="270"/>
        </w:tabs>
        <w:rPr>
          <w:noProof/>
        </w:rPr>
      </w:pPr>
      <w:r w:rsidRPr="00DF53FA">
        <w:rPr>
          <w:b/>
          <w:bCs/>
        </w:rPr>
        <w:t>1.</w:t>
      </w:r>
      <w:r w:rsidR="00C2787A" w:rsidRPr="00DF53FA">
        <w:rPr>
          <w:b/>
          <w:bCs/>
        </w:rPr>
        <w:t xml:space="preserve"> </w:t>
      </w:r>
      <w:r w:rsidR="00C2787A" w:rsidRPr="00DF53FA">
        <w:rPr>
          <w:b/>
          <w:bCs/>
        </w:rPr>
        <w:tab/>
        <w:t>a)</w:t>
      </w:r>
      <w:r w:rsidR="00A62EB2" w:rsidRPr="00A62EB2">
        <w:rPr>
          <w:noProof/>
        </w:rPr>
        <w:t xml:space="preserve"> </w:t>
      </w:r>
      <w:r w:rsidR="005E015E" w:rsidRPr="00BA77ED">
        <w:rPr>
          <w:noProof/>
          <w:position w:val="-60"/>
        </w:rPr>
        <w:object w:dxaOrig="2960" w:dyaOrig="1460" w14:anchorId="18985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8.6pt;height:1in" o:ole="">
            <v:imagedata r:id="rId8" o:title=""/>
          </v:shape>
          <o:OLEObject Type="Embed" ProgID="Equation.DSMT4" ShapeID="_x0000_i1025" DrawAspect="Content" ObjectID="_1654492957" r:id="rId9"/>
        </w:object>
      </w:r>
      <w:r w:rsidR="008C71E8">
        <w:rPr>
          <w:noProof/>
        </w:rPr>
        <w:t xml:space="preserve">, which gives </w:t>
      </w:r>
      <w:r w:rsidR="008C71E8" w:rsidRPr="00266521">
        <w:rPr>
          <w:i/>
          <w:iCs/>
          <w:noProof/>
        </w:rPr>
        <w:t>P</w:t>
      </w:r>
      <w:r w:rsidR="00266521">
        <w:rPr>
          <w:i/>
          <w:iCs/>
          <w:noProof/>
        </w:rPr>
        <w:t xml:space="preserve"> </w:t>
      </w:r>
      <w:r w:rsidR="008C71E8">
        <w:rPr>
          <w:noProof/>
        </w:rPr>
        <w:t>≈</w:t>
      </w:r>
      <w:r w:rsidR="00266521">
        <w:rPr>
          <w:noProof/>
        </w:rPr>
        <w:t xml:space="preserve"> </w:t>
      </w:r>
      <w:r w:rsidR="008C71E8">
        <w:rPr>
          <w:noProof/>
        </w:rPr>
        <w:t>$123</w:t>
      </w:r>
      <w:r w:rsidR="00B13A49">
        <w:rPr>
          <w:noProof/>
        </w:rPr>
        <w:t>,</w:t>
      </w:r>
      <w:r w:rsidR="008C71E8">
        <w:rPr>
          <w:noProof/>
        </w:rPr>
        <w:t>285.23</w:t>
      </w:r>
    </w:p>
    <w:p w14:paraId="6518547C" w14:textId="3676A567" w:rsidR="008C71E8" w:rsidRDefault="008C71E8" w:rsidP="008C71E8">
      <w:pPr>
        <w:tabs>
          <w:tab w:val="left" w:pos="270"/>
          <w:tab w:val="left" w:pos="630"/>
        </w:tabs>
        <w:rPr>
          <w:noProof/>
        </w:rPr>
      </w:pPr>
      <w:r>
        <w:rPr>
          <w:noProof/>
        </w:rPr>
        <w:tab/>
      </w:r>
      <w:r>
        <w:rPr>
          <w:noProof/>
        </w:rPr>
        <w:tab/>
        <w:t xml:space="preserve">or </w:t>
      </w:r>
      <w:r w:rsidRPr="008C71E8">
        <w:rPr>
          <w:noProof/>
          <w:bdr w:val="single" w:sz="4" w:space="0" w:color="auto"/>
          <w:shd w:val="clear" w:color="auto" w:fill="D5DCE4" w:themeFill="text2" w:themeFillTint="33"/>
        </w:rPr>
        <w:t>=PV(5.5%/12,12*30,-700)</w:t>
      </w:r>
      <w:r>
        <w:rPr>
          <w:noProof/>
        </w:rPr>
        <w:t xml:space="preserve">    [Note 700 is entered as negative, to signify a </w:t>
      </w:r>
      <w:r w:rsidRPr="008C71E8">
        <w:rPr>
          <w:i/>
          <w:iCs/>
          <w:noProof/>
        </w:rPr>
        <w:t>payment</w:t>
      </w:r>
      <w:r>
        <w:rPr>
          <w:noProof/>
        </w:rPr>
        <w:t>]</w:t>
      </w:r>
    </w:p>
    <w:p w14:paraId="00B437DD" w14:textId="77777777" w:rsidR="008C71E8" w:rsidRDefault="008C71E8" w:rsidP="008C71E8">
      <w:pPr>
        <w:tabs>
          <w:tab w:val="left" w:pos="270"/>
          <w:tab w:val="left" w:pos="630"/>
        </w:tabs>
      </w:pPr>
    </w:p>
    <w:p w14:paraId="17405B4D" w14:textId="6FBF67D9" w:rsidR="00C2787A" w:rsidRDefault="00C2787A" w:rsidP="00C2787A">
      <w:pPr>
        <w:tabs>
          <w:tab w:val="left" w:pos="270"/>
        </w:tabs>
      </w:pPr>
      <w:r>
        <w:tab/>
      </w:r>
      <w:r w:rsidRPr="00DF53FA">
        <w:rPr>
          <w:b/>
          <w:bCs/>
        </w:rPr>
        <w:t>b)</w:t>
      </w:r>
      <w:r w:rsidR="008C71E8">
        <w:t xml:space="preserve">  700 * 12 * 30 dollars, or $252,000.00 in total payments to the loan company.</w:t>
      </w:r>
    </w:p>
    <w:p w14:paraId="1CFFD98F" w14:textId="77777777" w:rsidR="00B13A49" w:rsidRDefault="00B13A49" w:rsidP="00C2787A">
      <w:pPr>
        <w:tabs>
          <w:tab w:val="left" w:pos="270"/>
        </w:tabs>
      </w:pPr>
    </w:p>
    <w:p w14:paraId="62504CC6" w14:textId="0FD21ED0" w:rsidR="00C2787A" w:rsidRDefault="00C2787A" w:rsidP="00C2787A">
      <w:pPr>
        <w:tabs>
          <w:tab w:val="left" w:pos="270"/>
        </w:tabs>
      </w:pPr>
      <w:r>
        <w:tab/>
      </w:r>
      <w:r w:rsidRPr="00DF53FA">
        <w:rPr>
          <w:b/>
          <w:bCs/>
        </w:rPr>
        <w:t>c)</w:t>
      </w:r>
      <w:r w:rsidR="008C71E8">
        <w:t xml:space="preserve">  Interest will be the difference between the total payments, and the amount borrowed.</w:t>
      </w:r>
    </w:p>
    <w:p w14:paraId="0AF4D97F" w14:textId="61A8E88A" w:rsidR="008C71E8" w:rsidRDefault="008C71E8" w:rsidP="008C71E8">
      <w:pPr>
        <w:tabs>
          <w:tab w:val="left" w:pos="270"/>
          <w:tab w:val="left" w:pos="540"/>
        </w:tabs>
      </w:pPr>
      <w:r>
        <w:tab/>
      </w:r>
      <w:r>
        <w:tab/>
      </w:r>
      <w:proofErr w:type="gramStart"/>
      <w:r>
        <w:t>So</w:t>
      </w:r>
      <w:proofErr w:type="gramEnd"/>
      <w:r>
        <w:t xml:space="preserve"> the interest on this loan is $252,000.00 - </w:t>
      </w:r>
      <w:r w:rsidR="00B13A49">
        <w:t>$123,285.23 = $128,714.77.</w:t>
      </w:r>
    </w:p>
    <w:p w14:paraId="27EDE75A" w14:textId="77777777" w:rsidR="00B13A49" w:rsidRDefault="00B13A49" w:rsidP="008C71E8">
      <w:pPr>
        <w:tabs>
          <w:tab w:val="left" w:pos="270"/>
          <w:tab w:val="left" w:pos="540"/>
        </w:tabs>
      </w:pPr>
    </w:p>
    <w:p w14:paraId="38664F3A" w14:textId="0206A464" w:rsidR="00B13A49" w:rsidRDefault="00A32043" w:rsidP="00B13A49">
      <w:pPr>
        <w:tabs>
          <w:tab w:val="left" w:pos="270"/>
        </w:tabs>
        <w:rPr>
          <w:noProof/>
        </w:rPr>
      </w:pPr>
      <w:r w:rsidRPr="00DF53FA">
        <w:rPr>
          <w:b/>
          <w:bCs/>
        </w:rPr>
        <w:t>2.</w:t>
      </w:r>
      <w:r w:rsidR="00C2787A" w:rsidRPr="00DF53FA">
        <w:rPr>
          <w:b/>
          <w:bCs/>
        </w:rPr>
        <w:tab/>
        <w:t>a)</w:t>
      </w:r>
      <w:r w:rsidR="00B13A49" w:rsidRPr="00B13A49">
        <w:rPr>
          <w:noProof/>
        </w:rPr>
        <w:t xml:space="preserve"> </w:t>
      </w:r>
      <w:r w:rsidR="005E015E" w:rsidRPr="00BA77ED">
        <w:rPr>
          <w:noProof/>
          <w:position w:val="-60"/>
        </w:rPr>
        <w:object w:dxaOrig="2720" w:dyaOrig="1460" w14:anchorId="4FD1A2FB">
          <v:shape id="_x0000_i1026" type="#_x0000_t75" alt="" style="width:136.5pt;height:1in" o:ole="">
            <v:imagedata r:id="rId10" o:title=""/>
          </v:shape>
          <o:OLEObject Type="Embed" ProgID="Equation.DSMT4" ShapeID="_x0000_i1026" DrawAspect="Content" ObjectID="_1654492958" r:id="rId11"/>
        </w:object>
      </w:r>
      <w:r w:rsidR="00B13A49">
        <w:rPr>
          <w:noProof/>
        </w:rPr>
        <w:t xml:space="preserve">, which gives </w:t>
      </w:r>
      <w:r w:rsidR="00B13A49" w:rsidRPr="00266521">
        <w:rPr>
          <w:i/>
          <w:iCs/>
          <w:noProof/>
        </w:rPr>
        <w:t>P</w:t>
      </w:r>
      <w:r w:rsidR="00266521">
        <w:rPr>
          <w:noProof/>
        </w:rPr>
        <w:t xml:space="preserve"> </w:t>
      </w:r>
      <w:r w:rsidR="00B13A49">
        <w:rPr>
          <w:noProof/>
        </w:rPr>
        <w:t>≈</w:t>
      </w:r>
      <w:r w:rsidR="00266521">
        <w:rPr>
          <w:noProof/>
        </w:rPr>
        <w:t xml:space="preserve"> </w:t>
      </w:r>
      <w:r w:rsidR="00B13A49">
        <w:rPr>
          <w:noProof/>
        </w:rPr>
        <w:t>$12,625.50</w:t>
      </w:r>
    </w:p>
    <w:p w14:paraId="025948AA" w14:textId="2383FDCF" w:rsidR="00A32043" w:rsidRDefault="00B13A49" w:rsidP="00B13A49">
      <w:pPr>
        <w:tabs>
          <w:tab w:val="left" w:pos="270"/>
        </w:tabs>
        <w:rPr>
          <w:noProof/>
        </w:rPr>
      </w:pPr>
      <w:r>
        <w:rPr>
          <w:noProof/>
        </w:rPr>
        <w:tab/>
      </w:r>
      <w:r>
        <w:rPr>
          <w:noProof/>
        </w:rPr>
        <w:tab/>
        <w:t xml:space="preserve">or </w:t>
      </w:r>
      <w:r w:rsidRPr="008C71E8">
        <w:rPr>
          <w:noProof/>
          <w:bdr w:val="single" w:sz="4" w:space="0" w:color="auto"/>
          <w:shd w:val="clear" w:color="auto" w:fill="D5DCE4" w:themeFill="text2" w:themeFillTint="33"/>
        </w:rPr>
        <w:t>=PV(</w:t>
      </w:r>
      <w:r>
        <w:rPr>
          <w:noProof/>
          <w:bdr w:val="single" w:sz="4" w:space="0" w:color="auto"/>
          <w:shd w:val="clear" w:color="auto" w:fill="D5DCE4" w:themeFill="text2" w:themeFillTint="33"/>
        </w:rPr>
        <w:t>7</w:t>
      </w:r>
      <w:r w:rsidRPr="008C71E8">
        <w:rPr>
          <w:noProof/>
          <w:bdr w:val="single" w:sz="4" w:space="0" w:color="auto"/>
          <w:shd w:val="clear" w:color="auto" w:fill="D5DCE4" w:themeFill="text2" w:themeFillTint="33"/>
        </w:rPr>
        <w:t>%/12,12*</w:t>
      </w:r>
      <w:r>
        <w:rPr>
          <w:noProof/>
          <w:bdr w:val="single" w:sz="4" w:space="0" w:color="auto"/>
          <w:shd w:val="clear" w:color="auto" w:fill="D5DCE4" w:themeFill="text2" w:themeFillTint="33"/>
        </w:rPr>
        <w:t>5</w:t>
      </w:r>
      <w:r w:rsidRPr="008C71E8">
        <w:rPr>
          <w:noProof/>
          <w:bdr w:val="single" w:sz="4" w:space="0" w:color="auto"/>
          <w:shd w:val="clear" w:color="auto" w:fill="D5DCE4" w:themeFill="text2" w:themeFillTint="33"/>
        </w:rPr>
        <w:t>,-</w:t>
      </w:r>
      <w:r>
        <w:rPr>
          <w:noProof/>
          <w:bdr w:val="single" w:sz="4" w:space="0" w:color="auto"/>
          <w:shd w:val="clear" w:color="auto" w:fill="D5DCE4" w:themeFill="text2" w:themeFillTint="33"/>
        </w:rPr>
        <w:t>250</w:t>
      </w:r>
      <w:r w:rsidRPr="008C71E8">
        <w:rPr>
          <w:noProof/>
          <w:bdr w:val="single" w:sz="4" w:space="0" w:color="auto"/>
          <w:shd w:val="clear" w:color="auto" w:fill="D5DCE4" w:themeFill="text2" w:themeFillTint="33"/>
        </w:rPr>
        <w:t>)</w:t>
      </w:r>
      <w:r>
        <w:rPr>
          <w:noProof/>
        </w:rPr>
        <w:t xml:space="preserve">    </w:t>
      </w:r>
    </w:p>
    <w:p w14:paraId="19ACA2E0" w14:textId="77777777" w:rsidR="005E015E" w:rsidRDefault="005E015E" w:rsidP="00B13A49">
      <w:pPr>
        <w:tabs>
          <w:tab w:val="left" w:pos="270"/>
        </w:tabs>
      </w:pPr>
    </w:p>
    <w:p w14:paraId="2EC67342" w14:textId="0EF13974" w:rsidR="00C2787A" w:rsidRDefault="00C2787A" w:rsidP="00C2787A">
      <w:pPr>
        <w:tabs>
          <w:tab w:val="left" w:pos="270"/>
        </w:tabs>
      </w:pPr>
      <w:r>
        <w:tab/>
      </w:r>
      <w:r w:rsidRPr="00DF53FA">
        <w:rPr>
          <w:b/>
          <w:bCs/>
        </w:rPr>
        <w:t>b)</w:t>
      </w:r>
      <w:r w:rsidR="00B13A49" w:rsidRPr="00B13A49">
        <w:t xml:space="preserve"> </w:t>
      </w:r>
      <w:r w:rsidR="00B13A49">
        <w:t>250 * 12 * 5 dollars, or $15,000.00 in total payments to the loan company.</w:t>
      </w:r>
    </w:p>
    <w:p w14:paraId="5735D4F5" w14:textId="77777777" w:rsidR="005E015E" w:rsidRDefault="005E015E" w:rsidP="00C2787A">
      <w:pPr>
        <w:tabs>
          <w:tab w:val="left" w:pos="270"/>
        </w:tabs>
      </w:pPr>
    </w:p>
    <w:p w14:paraId="3E49D877" w14:textId="158DE724" w:rsidR="00B13A49" w:rsidRDefault="00C2787A" w:rsidP="00B13A49">
      <w:pPr>
        <w:tabs>
          <w:tab w:val="left" w:pos="270"/>
        </w:tabs>
      </w:pPr>
      <w:r>
        <w:tab/>
      </w:r>
      <w:r w:rsidRPr="00DF53FA">
        <w:rPr>
          <w:b/>
          <w:bCs/>
        </w:rPr>
        <w:t>c)</w:t>
      </w:r>
      <w:r w:rsidR="00B13A49" w:rsidRPr="00B13A49">
        <w:t xml:space="preserve"> </w:t>
      </w:r>
      <w:r w:rsidR="00B13A49">
        <w:t>Interest will be the difference between the total payments, and the amount borrowed.</w:t>
      </w:r>
    </w:p>
    <w:p w14:paraId="23C959F1" w14:textId="70EB9959" w:rsidR="00C2787A" w:rsidRDefault="00B13A49" w:rsidP="00B13A49">
      <w:pPr>
        <w:tabs>
          <w:tab w:val="left" w:pos="270"/>
          <w:tab w:val="left" w:pos="540"/>
        </w:tabs>
      </w:pPr>
      <w:r>
        <w:tab/>
      </w:r>
      <w:r>
        <w:tab/>
      </w:r>
      <w:proofErr w:type="gramStart"/>
      <w:r>
        <w:t>So</w:t>
      </w:r>
      <w:proofErr w:type="gramEnd"/>
      <w:r>
        <w:t xml:space="preserve"> the interest on this loan is $15,000.00 - $12,625.50 = $2,374.50.</w:t>
      </w:r>
    </w:p>
    <w:p w14:paraId="1966EC49" w14:textId="77777777" w:rsidR="005E015E" w:rsidRDefault="005E015E" w:rsidP="00B13A49">
      <w:pPr>
        <w:tabs>
          <w:tab w:val="left" w:pos="270"/>
          <w:tab w:val="left" w:pos="540"/>
        </w:tabs>
      </w:pPr>
    </w:p>
    <w:p w14:paraId="18DC7F41" w14:textId="6917B7AC" w:rsidR="00A32043" w:rsidRDefault="00A32043" w:rsidP="00A32043">
      <w:pPr>
        <w:rPr>
          <w:noProof/>
        </w:rPr>
      </w:pPr>
      <w:r w:rsidRPr="00DF53FA">
        <w:rPr>
          <w:b/>
          <w:bCs/>
        </w:rPr>
        <w:t>3.</w:t>
      </w:r>
      <w:r w:rsidR="007C4364" w:rsidRPr="007C4364">
        <w:rPr>
          <w:noProof/>
        </w:rPr>
        <w:t xml:space="preserve"> </w:t>
      </w:r>
      <w:r w:rsidR="005E015E" w:rsidRPr="00BA77ED">
        <w:rPr>
          <w:noProof/>
          <w:position w:val="-74"/>
        </w:rPr>
        <w:object w:dxaOrig="2320" w:dyaOrig="1460" w14:anchorId="460AE101">
          <v:shape id="_x0000_i1027" type="#_x0000_t75" alt="" style="width:112.3pt;height:1in" o:ole="">
            <v:imagedata r:id="rId12" o:title=""/>
          </v:shape>
          <o:OLEObject Type="Embed" ProgID="Equation.DSMT4" ShapeID="_x0000_i1027" DrawAspect="Content" ObjectID="_1654492959" r:id="rId13"/>
        </w:object>
      </w:r>
      <w:r w:rsidR="005E015E">
        <w:rPr>
          <w:noProof/>
        </w:rPr>
        <w:t xml:space="preserve">, which gives </w:t>
      </w:r>
      <w:r w:rsidR="005E015E" w:rsidRPr="00266521">
        <w:rPr>
          <w:i/>
          <w:iCs/>
          <w:noProof/>
        </w:rPr>
        <w:t>d</w:t>
      </w:r>
      <w:r w:rsidR="00266521">
        <w:rPr>
          <w:noProof/>
        </w:rPr>
        <w:t xml:space="preserve"> </w:t>
      </w:r>
      <w:r w:rsidR="005E015E">
        <w:rPr>
          <w:noProof/>
        </w:rPr>
        <w:t>≈</w:t>
      </w:r>
      <w:r w:rsidR="00266521">
        <w:rPr>
          <w:noProof/>
        </w:rPr>
        <w:t xml:space="preserve"> </w:t>
      </w:r>
      <w:r w:rsidR="005E015E">
        <w:rPr>
          <w:noProof/>
        </w:rPr>
        <w:t>$542.38</w:t>
      </w:r>
    </w:p>
    <w:p w14:paraId="7DF4DDA8" w14:textId="1C83773A" w:rsidR="005E015E" w:rsidRDefault="005E015E" w:rsidP="005E015E">
      <w:pPr>
        <w:tabs>
          <w:tab w:val="left" w:pos="270"/>
        </w:tabs>
        <w:rPr>
          <w:noProof/>
          <w:bdr w:val="single" w:sz="4" w:space="0" w:color="auto"/>
          <w:shd w:val="clear" w:color="auto" w:fill="D5DCE4" w:themeFill="text2" w:themeFillTint="33"/>
        </w:rPr>
      </w:pPr>
      <w:r>
        <w:rPr>
          <w:noProof/>
        </w:rPr>
        <w:tab/>
        <w:t xml:space="preserve">or </w:t>
      </w:r>
      <w:r w:rsidRPr="005E015E">
        <w:rPr>
          <w:noProof/>
          <w:bdr w:val="single" w:sz="4" w:space="0" w:color="auto"/>
          <w:shd w:val="clear" w:color="auto" w:fill="D5DCE4" w:themeFill="text2" w:themeFillTint="33"/>
        </w:rPr>
        <w:t>=PMT(2%/12,48,25000)</w:t>
      </w:r>
    </w:p>
    <w:p w14:paraId="7A81A337" w14:textId="08B0D939" w:rsidR="005E015E" w:rsidRDefault="005E015E" w:rsidP="005E015E">
      <w:pPr>
        <w:tabs>
          <w:tab w:val="left" w:pos="270"/>
        </w:tabs>
      </w:pPr>
    </w:p>
    <w:p w14:paraId="038A15BC" w14:textId="63707F59" w:rsidR="00F00D18" w:rsidRDefault="00F00D18" w:rsidP="005E015E">
      <w:pPr>
        <w:tabs>
          <w:tab w:val="left" w:pos="270"/>
        </w:tabs>
      </w:pPr>
    </w:p>
    <w:p w14:paraId="58827BC3" w14:textId="20D2DE14" w:rsidR="00F00D18" w:rsidRDefault="00F00D18" w:rsidP="005E015E">
      <w:pPr>
        <w:tabs>
          <w:tab w:val="left" w:pos="270"/>
        </w:tabs>
      </w:pPr>
    </w:p>
    <w:p w14:paraId="549E70DE" w14:textId="77777777" w:rsidR="00F00D18" w:rsidRDefault="00F00D18" w:rsidP="005E015E">
      <w:pPr>
        <w:tabs>
          <w:tab w:val="left" w:pos="270"/>
        </w:tabs>
      </w:pPr>
    </w:p>
    <w:p w14:paraId="3167608C" w14:textId="7535AB1D" w:rsidR="00B12CB1" w:rsidRDefault="00DF53FA" w:rsidP="00DF53FA">
      <w:pPr>
        <w:tabs>
          <w:tab w:val="left" w:pos="1080"/>
        </w:tabs>
        <w:rPr>
          <w:noProof/>
        </w:rPr>
      </w:pPr>
      <w:r>
        <w:tab/>
      </w:r>
      <w:r w:rsidR="00A32043" w:rsidRPr="00DF53FA">
        <w:rPr>
          <w:b/>
          <w:bCs/>
        </w:rPr>
        <w:t>4.</w:t>
      </w:r>
      <w:r w:rsidR="00B12CB1" w:rsidRPr="00B12CB1">
        <w:rPr>
          <w:noProof/>
        </w:rPr>
        <w:t xml:space="preserve"> </w:t>
      </w:r>
      <w:r w:rsidR="00B12CB1" w:rsidRPr="00BA77ED">
        <w:rPr>
          <w:noProof/>
          <w:position w:val="-74"/>
        </w:rPr>
        <w:object w:dxaOrig="2299" w:dyaOrig="1460" w14:anchorId="16B17878">
          <v:shape id="_x0000_i1028" type="#_x0000_t75" alt="" style="width:111.15pt;height:1in" o:ole="">
            <v:imagedata r:id="rId14" o:title=""/>
          </v:shape>
          <o:OLEObject Type="Embed" ProgID="Equation.DSMT4" ShapeID="_x0000_i1028" DrawAspect="Content" ObjectID="_1654492960" r:id="rId15"/>
        </w:object>
      </w:r>
      <w:r w:rsidR="00B12CB1">
        <w:rPr>
          <w:noProof/>
        </w:rPr>
        <w:t xml:space="preserve">, which gives </w:t>
      </w:r>
      <w:r w:rsidR="00B12CB1" w:rsidRPr="00266521">
        <w:rPr>
          <w:i/>
          <w:iCs/>
          <w:noProof/>
        </w:rPr>
        <w:t>d</w:t>
      </w:r>
      <w:r w:rsidR="00266521">
        <w:rPr>
          <w:noProof/>
        </w:rPr>
        <w:t xml:space="preserve"> </w:t>
      </w:r>
      <w:r w:rsidR="00B12CB1">
        <w:rPr>
          <w:noProof/>
        </w:rPr>
        <w:t>≈</w:t>
      </w:r>
      <w:r w:rsidR="00266521">
        <w:rPr>
          <w:noProof/>
        </w:rPr>
        <w:t xml:space="preserve"> </w:t>
      </w:r>
      <w:r w:rsidR="00B12CB1">
        <w:rPr>
          <w:noProof/>
        </w:rPr>
        <w:t>$265.61</w:t>
      </w:r>
    </w:p>
    <w:p w14:paraId="65EFA33D" w14:textId="4B34AE4E" w:rsidR="00B12CB1" w:rsidRDefault="00B12CB1" w:rsidP="00DF53FA">
      <w:pPr>
        <w:tabs>
          <w:tab w:val="left" w:pos="270"/>
          <w:tab w:val="left" w:pos="1350"/>
        </w:tabs>
        <w:rPr>
          <w:noProof/>
          <w:bdr w:val="single" w:sz="4" w:space="0" w:color="auto"/>
          <w:shd w:val="clear" w:color="auto" w:fill="D5DCE4" w:themeFill="text2" w:themeFillTint="33"/>
        </w:rPr>
      </w:pPr>
      <w:r>
        <w:rPr>
          <w:noProof/>
        </w:rPr>
        <w:tab/>
      </w:r>
      <w:r w:rsidR="00DF53FA">
        <w:rPr>
          <w:noProof/>
        </w:rPr>
        <w:tab/>
      </w:r>
      <w:r>
        <w:rPr>
          <w:noProof/>
        </w:rPr>
        <w:t xml:space="preserve">or </w:t>
      </w:r>
      <w:r w:rsidRPr="005E015E">
        <w:rPr>
          <w:noProof/>
          <w:bdr w:val="single" w:sz="4" w:space="0" w:color="auto"/>
          <w:shd w:val="clear" w:color="auto" w:fill="D5DCE4" w:themeFill="text2" w:themeFillTint="33"/>
        </w:rPr>
        <w:t>=PMT(</w:t>
      </w:r>
      <w:r>
        <w:rPr>
          <w:noProof/>
          <w:bdr w:val="single" w:sz="4" w:space="0" w:color="auto"/>
          <w:shd w:val="clear" w:color="auto" w:fill="D5DCE4" w:themeFill="text2" w:themeFillTint="33"/>
        </w:rPr>
        <w:t>3</w:t>
      </w:r>
      <w:r w:rsidRPr="005E015E">
        <w:rPr>
          <w:noProof/>
          <w:bdr w:val="single" w:sz="4" w:space="0" w:color="auto"/>
          <w:shd w:val="clear" w:color="auto" w:fill="D5DCE4" w:themeFill="text2" w:themeFillTint="33"/>
        </w:rPr>
        <w:t>%/12,48,</w:t>
      </w:r>
      <w:r>
        <w:rPr>
          <w:noProof/>
          <w:bdr w:val="single" w:sz="4" w:space="0" w:color="auto"/>
          <w:shd w:val="clear" w:color="auto" w:fill="D5DCE4" w:themeFill="text2" w:themeFillTint="33"/>
        </w:rPr>
        <w:t>12</w:t>
      </w:r>
      <w:r w:rsidRPr="005E015E">
        <w:rPr>
          <w:noProof/>
          <w:bdr w:val="single" w:sz="4" w:space="0" w:color="auto"/>
          <w:shd w:val="clear" w:color="auto" w:fill="D5DCE4" w:themeFill="text2" w:themeFillTint="33"/>
        </w:rPr>
        <w:t>000)</w:t>
      </w:r>
    </w:p>
    <w:p w14:paraId="70CD8634" w14:textId="424F2839" w:rsidR="00A32043" w:rsidRDefault="00A32043" w:rsidP="00A32043"/>
    <w:p w14:paraId="71C6F4C9" w14:textId="6D526413" w:rsidR="00B12CB1" w:rsidRDefault="00B12CB1" w:rsidP="00DF53FA">
      <w:pPr>
        <w:tabs>
          <w:tab w:val="left" w:pos="270"/>
          <w:tab w:val="left" w:pos="1350"/>
        </w:tabs>
      </w:pPr>
      <w:r>
        <w:tab/>
      </w:r>
      <w:r w:rsidR="00DF53FA">
        <w:tab/>
      </w:r>
      <w:r>
        <w:t>The interest will be the total amount paid, minus the amount of the loan.</w:t>
      </w:r>
    </w:p>
    <w:p w14:paraId="1E1FA8F9" w14:textId="3C1D5232" w:rsidR="00B12CB1" w:rsidRDefault="00B12CB1" w:rsidP="00DF53FA">
      <w:pPr>
        <w:tabs>
          <w:tab w:val="left" w:pos="270"/>
          <w:tab w:val="left" w:pos="1350"/>
        </w:tabs>
      </w:pPr>
      <w:r>
        <w:tab/>
      </w:r>
      <w:r w:rsidR="00DF53FA">
        <w:tab/>
      </w:r>
      <w:proofErr w:type="gramStart"/>
      <w:r>
        <w:t>So</w:t>
      </w:r>
      <w:proofErr w:type="gramEnd"/>
      <w:r>
        <w:t xml:space="preserve"> the interest here is ($265.61 * 48) – $12,000 = $749.28</w:t>
      </w:r>
    </w:p>
    <w:p w14:paraId="66E1E944" w14:textId="77777777" w:rsidR="00B12CB1" w:rsidRDefault="00B12CB1" w:rsidP="00A32043"/>
    <w:p w14:paraId="4686C82C" w14:textId="28865734" w:rsidR="00295B35" w:rsidRDefault="00DF53FA" w:rsidP="00DF53FA">
      <w:pPr>
        <w:tabs>
          <w:tab w:val="left" w:pos="270"/>
          <w:tab w:val="left" w:pos="1080"/>
        </w:tabs>
      </w:pPr>
      <w:r>
        <w:tab/>
      </w:r>
      <w:r>
        <w:tab/>
      </w:r>
      <w:r w:rsidR="00A32043" w:rsidRPr="00DF53FA">
        <w:rPr>
          <w:b/>
          <w:bCs/>
        </w:rPr>
        <w:t>5.</w:t>
      </w:r>
      <w:r w:rsidR="00C2787A" w:rsidRPr="00DF53FA">
        <w:rPr>
          <w:b/>
          <w:bCs/>
        </w:rPr>
        <w:tab/>
        <w:t>a)</w:t>
      </w:r>
      <w:r w:rsidR="00B12CB1">
        <w:t xml:space="preserve">  The loan amount will be 90% of $200,000</w:t>
      </w:r>
      <w:r w:rsidR="00295B35">
        <w:t>.00</w:t>
      </w:r>
    </w:p>
    <w:p w14:paraId="689A6A87" w14:textId="5644D948" w:rsidR="00295B35" w:rsidRDefault="00295B35" w:rsidP="00DF53FA">
      <w:pPr>
        <w:tabs>
          <w:tab w:val="left" w:pos="270"/>
          <w:tab w:val="left" w:pos="630"/>
          <w:tab w:val="left" w:pos="1800"/>
        </w:tabs>
      </w:pPr>
      <w:r>
        <w:tab/>
      </w:r>
      <w:r>
        <w:tab/>
      </w:r>
      <w:r w:rsidR="00DF53FA">
        <w:tab/>
      </w:r>
      <w:r>
        <w:t xml:space="preserve">= </w:t>
      </w:r>
      <w:r w:rsidR="00B12CB1">
        <w:t xml:space="preserve">(0.9 * </w:t>
      </w:r>
      <w:r>
        <w:t>$</w:t>
      </w:r>
      <w:r w:rsidR="00B12CB1">
        <w:t>200</w:t>
      </w:r>
      <w:r>
        <w:t>,</w:t>
      </w:r>
      <w:r w:rsidR="00B12CB1">
        <w:t>000</w:t>
      </w:r>
      <w:r>
        <w:t>.00</w:t>
      </w:r>
      <w:r w:rsidR="00B12CB1">
        <w:t>)</w:t>
      </w:r>
    </w:p>
    <w:p w14:paraId="2FE464F4" w14:textId="1BAB6B5E" w:rsidR="00A32043" w:rsidRDefault="00295B35" w:rsidP="00DF53FA">
      <w:pPr>
        <w:tabs>
          <w:tab w:val="left" w:pos="270"/>
          <w:tab w:val="left" w:pos="630"/>
          <w:tab w:val="left" w:pos="1800"/>
        </w:tabs>
      </w:pPr>
      <w:r>
        <w:tab/>
      </w:r>
      <w:r>
        <w:tab/>
      </w:r>
      <w:r w:rsidR="00DF53FA">
        <w:tab/>
      </w:r>
      <w:r>
        <w:t>= $180,000.00</w:t>
      </w:r>
    </w:p>
    <w:p w14:paraId="418D20B0" w14:textId="77777777" w:rsidR="00295B35" w:rsidRDefault="00295B35" w:rsidP="00295B35">
      <w:pPr>
        <w:tabs>
          <w:tab w:val="left" w:pos="270"/>
          <w:tab w:val="left" w:pos="630"/>
        </w:tabs>
      </w:pPr>
    </w:p>
    <w:p w14:paraId="1CC6AAC0" w14:textId="2F94A10A" w:rsidR="00295B35" w:rsidRDefault="00295B35" w:rsidP="00DF53FA">
      <w:pPr>
        <w:tabs>
          <w:tab w:val="left" w:pos="270"/>
        </w:tabs>
        <w:rPr>
          <w:noProof/>
        </w:rPr>
      </w:pPr>
      <w:r>
        <w:tab/>
      </w:r>
      <w:r w:rsidR="00DF53FA">
        <w:tab/>
      </w:r>
      <w:r w:rsidR="00DF53FA">
        <w:tab/>
      </w:r>
      <w:r w:rsidR="00C2787A" w:rsidRPr="00DF53FA">
        <w:rPr>
          <w:b/>
          <w:bCs/>
        </w:rPr>
        <w:t>b)</w:t>
      </w:r>
      <w:r w:rsidRPr="00295B35">
        <w:rPr>
          <w:noProof/>
        </w:rPr>
        <w:t xml:space="preserve"> </w:t>
      </w:r>
      <w:r w:rsidRPr="00BA77ED">
        <w:rPr>
          <w:noProof/>
          <w:position w:val="-74"/>
        </w:rPr>
        <w:object w:dxaOrig="2380" w:dyaOrig="1460" w14:anchorId="0F49C992">
          <v:shape id="_x0000_i1029" type="#_x0000_t75" alt="" style="width:114.6pt;height:1in" o:ole="">
            <v:imagedata r:id="rId16" o:title=""/>
          </v:shape>
          <o:OLEObject Type="Embed" ProgID="Equation.DSMT4" ShapeID="_x0000_i1029" DrawAspect="Content" ObjectID="_1654492961" r:id="rId17"/>
        </w:object>
      </w:r>
      <w:r>
        <w:rPr>
          <w:noProof/>
        </w:rPr>
        <w:t xml:space="preserve">, which gives </w:t>
      </w:r>
      <w:r w:rsidRPr="00266521">
        <w:rPr>
          <w:i/>
          <w:iCs/>
          <w:noProof/>
        </w:rPr>
        <w:t>d</w:t>
      </w:r>
      <w:r w:rsidR="00266521">
        <w:rPr>
          <w:noProof/>
        </w:rPr>
        <w:t xml:space="preserve"> </w:t>
      </w:r>
      <w:r>
        <w:rPr>
          <w:noProof/>
        </w:rPr>
        <w:t>≈</w:t>
      </w:r>
      <w:r w:rsidR="00266521">
        <w:rPr>
          <w:noProof/>
        </w:rPr>
        <w:t xml:space="preserve"> </w:t>
      </w:r>
      <w:r>
        <w:rPr>
          <w:noProof/>
        </w:rPr>
        <w:t>$966.28</w:t>
      </w:r>
    </w:p>
    <w:p w14:paraId="0C9150E2" w14:textId="3BB2E76E" w:rsidR="00295B35" w:rsidRDefault="00295B35" w:rsidP="00DF53FA">
      <w:pPr>
        <w:tabs>
          <w:tab w:val="left" w:pos="270"/>
          <w:tab w:val="left" w:pos="630"/>
          <w:tab w:val="left" w:pos="1800"/>
        </w:tabs>
        <w:rPr>
          <w:noProof/>
          <w:bdr w:val="single" w:sz="4" w:space="0" w:color="auto"/>
          <w:shd w:val="clear" w:color="auto" w:fill="D5DCE4" w:themeFill="text2" w:themeFillTint="33"/>
        </w:rPr>
      </w:pPr>
      <w:r>
        <w:rPr>
          <w:noProof/>
        </w:rPr>
        <w:tab/>
      </w:r>
      <w:r>
        <w:rPr>
          <w:noProof/>
        </w:rPr>
        <w:tab/>
      </w:r>
      <w:r w:rsidR="00DF53FA">
        <w:rPr>
          <w:noProof/>
        </w:rPr>
        <w:tab/>
      </w:r>
      <w:r>
        <w:rPr>
          <w:noProof/>
        </w:rPr>
        <w:t xml:space="preserve">or </w:t>
      </w:r>
      <w:r w:rsidRPr="005E015E">
        <w:rPr>
          <w:noProof/>
          <w:bdr w:val="single" w:sz="4" w:space="0" w:color="auto"/>
          <w:shd w:val="clear" w:color="auto" w:fill="D5DCE4" w:themeFill="text2" w:themeFillTint="33"/>
        </w:rPr>
        <w:t>=PMT(</w:t>
      </w:r>
      <w:r>
        <w:rPr>
          <w:noProof/>
          <w:bdr w:val="single" w:sz="4" w:space="0" w:color="auto"/>
          <w:shd w:val="clear" w:color="auto" w:fill="D5DCE4" w:themeFill="text2" w:themeFillTint="33"/>
        </w:rPr>
        <w:t>5</w:t>
      </w:r>
      <w:r w:rsidRPr="005E015E">
        <w:rPr>
          <w:noProof/>
          <w:bdr w:val="single" w:sz="4" w:space="0" w:color="auto"/>
          <w:shd w:val="clear" w:color="auto" w:fill="D5DCE4" w:themeFill="text2" w:themeFillTint="33"/>
        </w:rPr>
        <w:t>%/12,</w:t>
      </w:r>
      <w:r>
        <w:rPr>
          <w:noProof/>
          <w:bdr w:val="single" w:sz="4" w:space="0" w:color="auto"/>
          <w:shd w:val="clear" w:color="auto" w:fill="D5DCE4" w:themeFill="text2" w:themeFillTint="33"/>
        </w:rPr>
        <w:t>12*30</w:t>
      </w:r>
      <w:r w:rsidRPr="005E015E">
        <w:rPr>
          <w:noProof/>
          <w:bdr w:val="single" w:sz="4" w:space="0" w:color="auto"/>
          <w:shd w:val="clear" w:color="auto" w:fill="D5DCE4" w:themeFill="text2" w:themeFillTint="33"/>
        </w:rPr>
        <w:t>,</w:t>
      </w:r>
      <w:r>
        <w:rPr>
          <w:noProof/>
          <w:bdr w:val="single" w:sz="4" w:space="0" w:color="auto"/>
          <w:shd w:val="clear" w:color="auto" w:fill="D5DCE4" w:themeFill="text2" w:themeFillTint="33"/>
        </w:rPr>
        <w:t>180</w:t>
      </w:r>
      <w:r w:rsidRPr="005E015E">
        <w:rPr>
          <w:noProof/>
          <w:bdr w:val="single" w:sz="4" w:space="0" w:color="auto"/>
          <w:shd w:val="clear" w:color="auto" w:fill="D5DCE4" w:themeFill="text2" w:themeFillTint="33"/>
        </w:rPr>
        <w:t>000)</w:t>
      </w:r>
    </w:p>
    <w:p w14:paraId="50A4B39D" w14:textId="3DD8AC5E" w:rsidR="00C2787A" w:rsidRDefault="00C2787A" w:rsidP="00C2787A">
      <w:pPr>
        <w:tabs>
          <w:tab w:val="left" w:pos="270"/>
        </w:tabs>
      </w:pPr>
    </w:p>
    <w:p w14:paraId="2696DA10" w14:textId="73C15A3E" w:rsidR="00295B35" w:rsidRDefault="00C2787A" w:rsidP="00DF53FA">
      <w:pPr>
        <w:tabs>
          <w:tab w:val="left" w:pos="270"/>
          <w:tab w:val="left" w:pos="1440"/>
        </w:tabs>
        <w:rPr>
          <w:noProof/>
        </w:rPr>
      </w:pPr>
      <w:r>
        <w:tab/>
      </w:r>
      <w:r w:rsidR="00DF53FA">
        <w:tab/>
      </w:r>
      <w:r w:rsidRPr="00DF53FA">
        <w:rPr>
          <w:b/>
          <w:bCs/>
        </w:rPr>
        <w:t>c)</w:t>
      </w:r>
      <w:r w:rsidR="00295B35" w:rsidRPr="00295B35">
        <w:rPr>
          <w:noProof/>
        </w:rPr>
        <w:t xml:space="preserve"> </w:t>
      </w:r>
      <w:r w:rsidR="00295B35" w:rsidRPr="00BA77ED">
        <w:rPr>
          <w:noProof/>
          <w:position w:val="-74"/>
        </w:rPr>
        <w:object w:dxaOrig="2380" w:dyaOrig="1460" w14:anchorId="2BE5B67E">
          <v:shape id="_x0000_i1030" type="#_x0000_t75" alt="" style="width:114.6pt;height:1in" o:ole="">
            <v:imagedata r:id="rId18" o:title=""/>
          </v:shape>
          <o:OLEObject Type="Embed" ProgID="Equation.DSMT4" ShapeID="_x0000_i1030" DrawAspect="Content" ObjectID="_1654492962" r:id="rId19"/>
        </w:object>
      </w:r>
      <w:r w:rsidR="00295B35">
        <w:rPr>
          <w:noProof/>
        </w:rPr>
        <w:t xml:space="preserve">, which gives </w:t>
      </w:r>
      <w:r w:rsidR="00295B35" w:rsidRPr="00266521">
        <w:rPr>
          <w:i/>
          <w:iCs/>
          <w:noProof/>
        </w:rPr>
        <w:t>d</w:t>
      </w:r>
      <w:r w:rsidR="00266521">
        <w:rPr>
          <w:noProof/>
        </w:rPr>
        <w:t xml:space="preserve"> </w:t>
      </w:r>
      <w:r w:rsidR="00295B35">
        <w:rPr>
          <w:noProof/>
        </w:rPr>
        <w:t>≈</w:t>
      </w:r>
      <w:r w:rsidR="00266521">
        <w:rPr>
          <w:noProof/>
        </w:rPr>
        <w:t xml:space="preserve"> </w:t>
      </w:r>
      <w:r w:rsidR="00295B35">
        <w:rPr>
          <w:noProof/>
        </w:rPr>
        <w:t>$1,079.19</w:t>
      </w:r>
    </w:p>
    <w:p w14:paraId="04386CEF" w14:textId="23D715D8" w:rsidR="00295B35" w:rsidRDefault="00295B35" w:rsidP="00DF53FA">
      <w:pPr>
        <w:tabs>
          <w:tab w:val="left" w:pos="270"/>
          <w:tab w:val="left" w:pos="630"/>
          <w:tab w:val="left" w:pos="1800"/>
        </w:tabs>
        <w:rPr>
          <w:noProof/>
          <w:bdr w:val="single" w:sz="4" w:space="0" w:color="auto"/>
          <w:shd w:val="clear" w:color="auto" w:fill="D5DCE4" w:themeFill="text2" w:themeFillTint="33"/>
        </w:rPr>
      </w:pPr>
      <w:r>
        <w:rPr>
          <w:noProof/>
        </w:rPr>
        <w:tab/>
      </w:r>
      <w:r>
        <w:rPr>
          <w:noProof/>
        </w:rPr>
        <w:tab/>
      </w:r>
      <w:r w:rsidR="00DF53FA">
        <w:rPr>
          <w:noProof/>
        </w:rPr>
        <w:tab/>
      </w:r>
      <w:r>
        <w:rPr>
          <w:noProof/>
        </w:rPr>
        <w:t xml:space="preserve">or </w:t>
      </w:r>
      <w:r w:rsidRPr="005E015E">
        <w:rPr>
          <w:noProof/>
          <w:bdr w:val="single" w:sz="4" w:space="0" w:color="auto"/>
          <w:shd w:val="clear" w:color="auto" w:fill="D5DCE4" w:themeFill="text2" w:themeFillTint="33"/>
        </w:rPr>
        <w:t>=PMT(</w:t>
      </w:r>
      <w:r>
        <w:rPr>
          <w:noProof/>
          <w:bdr w:val="single" w:sz="4" w:space="0" w:color="auto"/>
          <w:shd w:val="clear" w:color="auto" w:fill="D5DCE4" w:themeFill="text2" w:themeFillTint="33"/>
        </w:rPr>
        <w:t>6</w:t>
      </w:r>
      <w:r w:rsidRPr="005E015E">
        <w:rPr>
          <w:noProof/>
          <w:bdr w:val="single" w:sz="4" w:space="0" w:color="auto"/>
          <w:shd w:val="clear" w:color="auto" w:fill="D5DCE4" w:themeFill="text2" w:themeFillTint="33"/>
        </w:rPr>
        <w:t>%/12,</w:t>
      </w:r>
      <w:r>
        <w:rPr>
          <w:noProof/>
          <w:bdr w:val="single" w:sz="4" w:space="0" w:color="auto"/>
          <w:shd w:val="clear" w:color="auto" w:fill="D5DCE4" w:themeFill="text2" w:themeFillTint="33"/>
        </w:rPr>
        <w:t>12*30</w:t>
      </w:r>
      <w:r w:rsidRPr="005E015E">
        <w:rPr>
          <w:noProof/>
          <w:bdr w:val="single" w:sz="4" w:space="0" w:color="auto"/>
          <w:shd w:val="clear" w:color="auto" w:fill="D5DCE4" w:themeFill="text2" w:themeFillTint="33"/>
        </w:rPr>
        <w:t>,</w:t>
      </w:r>
      <w:r>
        <w:rPr>
          <w:noProof/>
          <w:bdr w:val="single" w:sz="4" w:space="0" w:color="auto"/>
          <w:shd w:val="clear" w:color="auto" w:fill="D5DCE4" w:themeFill="text2" w:themeFillTint="33"/>
        </w:rPr>
        <w:t>180</w:t>
      </w:r>
      <w:r w:rsidRPr="005E015E">
        <w:rPr>
          <w:noProof/>
          <w:bdr w:val="single" w:sz="4" w:space="0" w:color="auto"/>
          <w:shd w:val="clear" w:color="auto" w:fill="D5DCE4" w:themeFill="text2" w:themeFillTint="33"/>
        </w:rPr>
        <w:t>000)</w:t>
      </w:r>
    </w:p>
    <w:p w14:paraId="53E1C6AB" w14:textId="03B7CD7E" w:rsidR="00C2787A" w:rsidRDefault="00C2787A" w:rsidP="00C2787A">
      <w:pPr>
        <w:tabs>
          <w:tab w:val="left" w:pos="270"/>
        </w:tabs>
      </w:pPr>
    </w:p>
    <w:p w14:paraId="06A7531C" w14:textId="3BF7B77D" w:rsidR="00266521" w:rsidRDefault="00DF53FA" w:rsidP="00DF53FA">
      <w:pPr>
        <w:tabs>
          <w:tab w:val="left" w:pos="270"/>
          <w:tab w:val="left" w:pos="1080"/>
        </w:tabs>
        <w:rPr>
          <w:noProof/>
        </w:rPr>
      </w:pPr>
      <w:r>
        <w:tab/>
      </w:r>
      <w:r>
        <w:tab/>
      </w:r>
      <w:r w:rsidR="00A32043" w:rsidRPr="00DF53FA">
        <w:rPr>
          <w:b/>
          <w:bCs/>
        </w:rPr>
        <w:t>6.</w:t>
      </w:r>
      <w:r w:rsidR="00266521" w:rsidRPr="00DF53FA">
        <w:rPr>
          <w:b/>
          <w:bCs/>
        </w:rPr>
        <w:tab/>
      </w:r>
      <w:r w:rsidR="00C2787A" w:rsidRPr="00DF53FA">
        <w:rPr>
          <w:b/>
          <w:bCs/>
        </w:rPr>
        <w:t>a)</w:t>
      </w:r>
      <w:r w:rsidR="00266521" w:rsidRPr="00266521">
        <w:rPr>
          <w:noProof/>
        </w:rPr>
        <w:t xml:space="preserve"> </w:t>
      </w:r>
      <w:r w:rsidR="00266521" w:rsidRPr="00BA77ED">
        <w:rPr>
          <w:noProof/>
          <w:position w:val="-74"/>
        </w:rPr>
        <w:object w:dxaOrig="2560" w:dyaOrig="1460" w14:anchorId="407FECAC">
          <v:shape id="_x0000_i1031" type="#_x0000_t75" alt="" style="width:123.25pt;height:1in" o:ole="">
            <v:imagedata r:id="rId20" o:title=""/>
          </v:shape>
          <o:OLEObject Type="Embed" ProgID="Equation.DSMT4" ShapeID="_x0000_i1031" DrawAspect="Content" ObjectID="_1654492963" r:id="rId21"/>
        </w:object>
      </w:r>
      <w:r w:rsidR="00266521">
        <w:rPr>
          <w:noProof/>
        </w:rPr>
        <w:t xml:space="preserve">, which gives </w:t>
      </w:r>
      <w:r w:rsidR="00266521" w:rsidRPr="00266521">
        <w:rPr>
          <w:i/>
          <w:iCs/>
          <w:noProof/>
        </w:rPr>
        <w:t>d</w:t>
      </w:r>
      <w:r w:rsidR="00266521">
        <w:rPr>
          <w:noProof/>
        </w:rPr>
        <w:t xml:space="preserve"> ≈ $1,706.58</w:t>
      </w:r>
    </w:p>
    <w:p w14:paraId="5C2C1DBB" w14:textId="2946FFC4" w:rsidR="00266521" w:rsidRDefault="00266521" w:rsidP="00DF53FA">
      <w:pPr>
        <w:tabs>
          <w:tab w:val="left" w:pos="270"/>
          <w:tab w:val="left" w:pos="630"/>
          <w:tab w:val="left" w:pos="1800"/>
        </w:tabs>
        <w:rPr>
          <w:noProof/>
          <w:bdr w:val="single" w:sz="4" w:space="0" w:color="auto"/>
          <w:shd w:val="clear" w:color="auto" w:fill="D5DCE4" w:themeFill="text2" w:themeFillTint="33"/>
        </w:rPr>
      </w:pPr>
      <w:r>
        <w:rPr>
          <w:noProof/>
        </w:rPr>
        <w:tab/>
      </w:r>
      <w:r>
        <w:rPr>
          <w:noProof/>
        </w:rPr>
        <w:tab/>
      </w:r>
      <w:r w:rsidR="00DF53FA">
        <w:rPr>
          <w:noProof/>
        </w:rPr>
        <w:tab/>
      </w:r>
      <w:r>
        <w:rPr>
          <w:noProof/>
        </w:rPr>
        <w:t xml:space="preserve">or </w:t>
      </w:r>
      <w:r w:rsidRPr="005E015E">
        <w:rPr>
          <w:noProof/>
          <w:bdr w:val="single" w:sz="4" w:space="0" w:color="auto"/>
          <w:shd w:val="clear" w:color="auto" w:fill="D5DCE4" w:themeFill="text2" w:themeFillTint="33"/>
        </w:rPr>
        <w:t>=PMT(</w:t>
      </w:r>
      <w:r>
        <w:rPr>
          <w:noProof/>
          <w:bdr w:val="single" w:sz="4" w:space="0" w:color="auto"/>
          <w:shd w:val="clear" w:color="auto" w:fill="D5DCE4" w:themeFill="text2" w:themeFillTint="33"/>
        </w:rPr>
        <w:t>6.5</w:t>
      </w:r>
      <w:r w:rsidRPr="005E015E">
        <w:rPr>
          <w:noProof/>
          <w:bdr w:val="single" w:sz="4" w:space="0" w:color="auto"/>
          <w:shd w:val="clear" w:color="auto" w:fill="D5DCE4" w:themeFill="text2" w:themeFillTint="33"/>
        </w:rPr>
        <w:t>%/12,</w:t>
      </w:r>
      <w:r>
        <w:rPr>
          <w:noProof/>
          <w:bdr w:val="single" w:sz="4" w:space="0" w:color="auto"/>
          <w:shd w:val="clear" w:color="auto" w:fill="D5DCE4" w:themeFill="text2" w:themeFillTint="33"/>
        </w:rPr>
        <w:t>12*30</w:t>
      </w:r>
      <w:r w:rsidRPr="005E015E">
        <w:rPr>
          <w:noProof/>
          <w:bdr w:val="single" w:sz="4" w:space="0" w:color="auto"/>
          <w:shd w:val="clear" w:color="auto" w:fill="D5DCE4" w:themeFill="text2" w:themeFillTint="33"/>
        </w:rPr>
        <w:t>,2</w:t>
      </w:r>
      <w:r>
        <w:rPr>
          <w:noProof/>
          <w:bdr w:val="single" w:sz="4" w:space="0" w:color="auto"/>
          <w:shd w:val="clear" w:color="auto" w:fill="D5DCE4" w:themeFill="text2" w:themeFillTint="33"/>
        </w:rPr>
        <w:t>70</w:t>
      </w:r>
      <w:r w:rsidRPr="005E015E">
        <w:rPr>
          <w:noProof/>
          <w:bdr w:val="single" w:sz="4" w:space="0" w:color="auto"/>
          <w:shd w:val="clear" w:color="auto" w:fill="D5DCE4" w:themeFill="text2" w:themeFillTint="33"/>
        </w:rPr>
        <w:t>000)</w:t>
      </w:r>
    </w:p>
    <w:p w14:paraId="67A74BE8" w14:textId="237D707E" w:rsidR="00A32043" w:rsidRDefault="00A32043" w:rsidP="00C2787A">
      <w:pPr>
        <w:tabs>
          <w:tab w:val="left" w:pos="270"/>
        </w:tabs>
      </w:pPr>
    </w:p>
    <w:p w14:paraId="4F12006F" w14:textId="7BDB322D" w:rsidR="00C2787A" w:rsidRDefault="00C2787A" w:rsidP="00DF53FA">
      <w:pPr>
        <w:tabs>
          <w:tab w:val="left" w:pos="270"/>
          <w:tab w:val="left" w:pos="630"/>
          <w:tab w:val="left" w:pos="1440"/>
          <w:tab w:val="left" w:pos="1800"/>
        </w:tabs>
      </w:pPr>
      <w:r>
        <w:tab/>
      </w:r>
      <w:r w:rsidR="00DF53FA">
        <w:tab/>
      </w:r>
      <w:r w:rsidR="00DF53FA">
        <w:tab/>
      </w:r>
      <w:r w:rsidRPr="00DF53FA">
        <w:rPr>
          <w:b/>
          <w:bCs/>
        </w:rPr>
        <w:t>b)</w:t>
      </w:r>
      <w:r w:rsidR="00DF53FA">
        <w:tab/>
      </w:r>
      <w:r w:rsidR="00FF70AD">
        <w:t xml:space="preserve">The total of all </w:t>
      </w:r>
      <w:r w:rsidR="00DF53FA">
        <w:t xml:space="preserve">loan </w:t>
      </w:r>
      <w:r w:rsidR="00FF70AD">
        <w:t xml:space="preserve">payments </w:t>
      </w:r>
      <w:r w:rsidR="00DF53FA">
        <w:t>will be</w:t>
      </w:r>
      <w:r w:rsidR="00FF70AD">
        <w:t xml:space="preserve"> (12 * 30 * $1,706.58) = $614,368.80.</w:t>
      </w:r>
    </w:p>
    <w:p w14:paraId="029E854F" w14:textId="7695946E" w:rsidR="00FF70AD" w:rsidRDefault="00FF70AD" w:rsidP="00DF53FA">
      <w:pPr>
        <w:tabs>
          <w:tab w:val="left" w:pos="270"/>
          <w:tab w:val="left" w:pos="630"/>
          <w:tab w:val="left" w:pos="1800"/>
        </w:tabs>
      </w:pPr>
      <w:r>
        <w:tab/>
      </w:r>
      <w:r>
        <w:tab/>
      </w:r>
      <w:r w:rsidR="00DF53FA">
        <w:tab/>
      </w:r>
      <w:proofErr w:type="gramStart"/>
      <w:r>
        <w:t>So</w:t>
      </w:r>
      <w:proofErr w:type="gramEnd"/>
      <w:r>
        <w:t xml:space="preserve"> the total interest paid will be $614,368.80 – $270,000.00 = $344,368.80</w:t>
      </w:r>
      <w:r w:rsidR="00DF53FA">
        <w:t>.</w:t>
      </w:r>
    </w:p>
    <w:p w14:paraId="2B6F3DEA" w14:textId="77777777" w:rsidR="00FF70AD" w:rsidRDefault="00FF70AD" w:rsidP="00FF70AD">
      <w:pPr>
        <w:tabs>
          <w:tab w:val="left" w:pos="270"/>
          <w:tab w:val="left" w:pos="630"/>
        </w:tabs>
      </w:pPr>
    </w:p>
    <w:p w14:paraId="35E322DF" w14:textId="035571FD" w:rsidR="00C2787A" w:rsidRDefault="00C2787A" w:rsidP="00DF53FA">
      <w:pPr>
        <w:tabs>
          <w:tab w:val="left" w:pos="270"/>
          <w:tab w:val="left" w:pos="630"/>
          <w:tab w:val="left" w:pos="1440"/>
          <w:tab w:val="left" w:pos="1800"/>
        </w:tabs>
      </w:pPr>
      <w:r>
        <w:tab/>
      </w:r>
      <w:r w:rsidR="00DF53FA">
        <w:tab/>
      </w:r>
      <w:r w:rsidR="00DF53FA">
        <w:tab/>
      </w:r>
      <w:r w:rsidRPr="00DF53FA">
        <w:rPr>
          <w:b/>
          <w:bCs/>
        </w:rPr>
        <w:t>c)</w:t>
      </w:r>
      <w:r w:rsidR="00DF53FA">
        <w:tab/>
      </w:r>
      <w:r w:rsidR="00FF70AD">
        <w:t>($344,368.80 / $614,368.80), or ≈ 56.0525%</w:t>
      </w:r>
    </w:p>
    <w:p w14:paraId="6E30F575" w14:textId="77777777" w:rsidR="003B52CA" w:rsidRDefault="003B52CA" w:rsidP="00460F26">
      <w:pPr>
        <w:tabs>
          <w:tab w:val="left" w:pos="360"/>
        </w:tabs>
        <w:rPr>
          <w:b/>
          <w:bCs/>
        </w:rPr>
      </w:pPr>
    </w:p>
    <w:p w14:paraId="6E2E9FA0" w14:textId="77777777" w:rsidR="003B52CA" w:rsidRDefault="003B52CA" w:rsidP="00460F26">
      <w:pPr>
        <w:tabs>
          <w:tab w:val="left" w:pos="360"/>
        </w:tabs>
        <w:rPr>
          <w:b/>
          <w:bCs/>
        </w:rPr>
      </w:pPr>
    </w:p>
    <w:p w14:paraId="0B2CF206" w14:textId="674571E0" w:rsidR="00A32043" w:rsidRDefault="00A32043" w:rsidP="00460F26">
      <w:pPr>
        <w:tabs>
          <w:tab w:val="left" w:pos="360"/>
        </w:tabs>
      </w:pPr>
      <w:r w:rsidRPr="00DF53FA">
        <w:rPr>
          <w:b/>
          <w:bCs/>
        </w:rPr>
        <w:t>7.</w:t>
      </w:r>
      <w:r w:rsidR="00460F26">
        <w:rPr>
          <w:b/>
          <w:bCs/>
        </w:rPr>
        <w:t xml:space="preserve"> </w:t>
      </w:r>
      <w:r w:rsidR="00460F26">
        <w:rPr>
          <w:b/>
          <w:bCs/>
        </w:rPr>
        <w:tab/>
      </w:r>
      <w:r w:rsidR="00460F26">
        <w:t>First, we need to find out the amount of the monthly payments for this loan.</w:t>
      </w:r>
    </w:p>
    <w:p w14:paraId="7D148551" w14:textId="77777777" w:rsidR="00EB67E7" w:rsidRDefault="00EB67E7" w:rsidP="00EB67E7">
      <w:pPr>
        <w:tabs>
          <w:tab w:val="left" w:pos="270"/>
          <w:tab w:val="left" w:pos="1080"/>
        </w:tabs>
        <w:rPr>
          <w:noProof/>
        </w:rPr>
      </w:pPr>
      <w:r>
        <w:tab/>
      </w:r>
      <w:r w:rsidRPr="00BA77ED">
        <w:rPr>
          <w:noProof/>
          <w:position w:val="-74"/>
        </w:rPr>
        <w:object w:dxaOrig="2299" w:dyaOrig="1460" w14:anchorId="4E10C473">
          <v:shape id="_x0000_i1032" type="#_x0000_t75" alt="" style="width:111.15pt;height:1in" o:ole="">
            <v:imagedata r:id="rId22" o:title=""/>
          </v:shape>
          <o:OLEObject Type="Embed" ProgID="Equation.DSMT4" ShapeID="_x0000_i1032" DrawAspect="Content" ObjectID="_1654492964" r:id="rId23"/>
        </w:object>
      </w:r>
    </w:p>
    <w:p w14:paraId="566F68A7" w14:textId="31ED8FA6" w:rsidR="00EB67E7" w:rsidRPr="00EB67E7" w:rsidRDefault="00EB67E7" w:rsidP="00EB67E7">
      <w:pPr>
        <w:tabs>
          <w:tab w:val="left" w:pos="270"/>
          <w:tab w:val="left" w:pos="1080"/>
        </w:tabs>
        <w:rPr>
          <w:noProof/>
        </w:rPr>
      </w:pPr>
      <w:r>
        <w:rPr>
          <w:noProof/>
        </w:rPr>
        <w:t xml:space="preserve">or </w:t>
      </w:r>
      <w:r w:rsidRPr="00EB67E7">
        <w:rPr>
          <w:noProof/>
          <w:bdr w:val="single" w:sz="4" w:space="0" w:color="auto"/>
          <w:shd w:val="clear" w:color="auto" w:fill="D5DCE4" w:themeFill="text2" w:themeFillTint="33"/>
        </w:rPr>
        <w:t>=PMT(3%/12,12*5,24000)</w:t>
      </w:r>
      <w:r>
        <w:rPr>
          <w:noProof/>
        </w:rPr>
        <w:tab/>
        <w:t xml:space="preserve">which gives </w:t>
      </w:r>
      <w:r w:rsidRPr="00266521">
        <w:rPr>
          <w:i/>
          <w:iCs/>
          <w:noProof/>
        </w:rPr>
        <w:t>d</w:t>
      </w:r>
      <w:r>
        <w:rPr>
          <w:noProof/>
        </w:rPr>
        <w:t xml:space="preserve"> ≈ $431.25</w:t>
      </w:r>
    </w:p>
    <w:p w14:paraId="36874037" w14:textId="0B0EB0E7" w:rsidR="00EB67E7" w:rsidRPr="00460F26" w:rsidRDefault="00EB67E7" w:rsidP="00460F26">
      <w:pPr>
        <w:tabs>
          <w:tab w:val="left" w:pos="360"/>
        </w:tabs>
      </w:pPr>
    </w:p>
    <w:p w14:paraId="594F02E9" w14:textId="7CD504C7" w:rsidR="00460F26" w:rsidRDefault="00EB67E7" w:rsidP="00A32043">
      <w:r>
        <w:t>The amount still owed three years later, is the present value of the two years of remaining payments on the loan.</w:t>
      </w:r>
    </w:p>
    <w:p w14:paraId="13255004" w14:textId="3630705E" w:rsidR="00EB67E7" w:rsidRDefault="00EB67E7" w:rsidP="00A32043"/>
    <w:p w14:paraId="777082BB" w14:textId="66545A15" w:rsidR="00EB67E7" w:rsidRDefault="00EB67E7" w:rsidP="00EB67E7">
      <w:pPr>
        <w:tabs>
          <w:tab w:val="left" w:pos="270"/>
        </w:tabs>
        <w:rPr>
          <w:noProof/>
        </w:rPr>
      </w:pPr>
      <w:r w:rsidRPr="00BA77ED">
        <w:rPr>
          <w:noProof/>
          <w:position w:val="-60"/>
        </w:rPr>
        <w:object w:dxaOrig="3000" w:dyaOrig="1460" w14:anchorId="51A664A9">
          <v:shape id="_x0000_i1033" type="#_x0000_t75" alt="" style="width:150.35pt;height:1in" o:ole="">
            <v:imagedata r:id="rId24" o:title=""/>
          </v:shape>
          <o:OLEObject Type="Embed" ProgID="Equation.DSMT4" ShapeID="_x0000_i1033" DrawAspect="Content" ObjectID="_1654492965" r:id="rId25"/>
        </w:object>
      </w:r>
      <w:r>
        <w:rPr>
          <w:noProof/>
        </w:rPr>
        <w:t xml:space="preserve">, which gives </w:t>
      </w:r>
      <w:r w:rsidRPr="00266521">
        <w:rPr>
          <w:i/>
          <w:iCs/>
          <w:noProof/>
        </w:rPr>
        <w:t>P</w:t>
      </w:r>
      <w:r>
        <w:rPr>
          <w:noProof/>
        </w:rPr>
        <w:t xml:space="preserve"> ≈ $1</w:t>
      </w:r>
      <w:r w:rsidR="00882045">
        <w:rPr>
          <w:noProof/>
        </w:rPr>
        <w:t>0</w:t>
      </w:r>
      <w:r>
        <w:rPr>
          <w:noProof/>
        </w:rPr>
        <w:t>,</w:t>
      </w:r>
      <w:r w:rsidR="00882045">
        <w:rPr>
          <w:noProof/>
        </w:rPr>
        <w:t>033</w:t>
      </w:r>
      <w:r>
        <w:rPr>
          <w:noProof/>
        </w:rPr>
        <w:t>.</w:t>
      </w:r>
      <w:r w:rsidR="00882045">
        <w:rPr>
          <w:noProof/>
        </w:rPr>
        <w:t>45</w:t>
      </w:r>
    </w:p>
    <w:p w14:paraId="325429E2" w14:textId="58EC6D8C" w:rsidR="00EB67E7" w:rsidRDefault="00EB67E7" w:rsidP="00EB67E7">
      <w:pPr>
        <w:tabs>
          <w:tab w:val="left" w:pos="270"/>
        </w:tabs>
        <w:rPr>
          <w:noProof/>
        </w:rPr>
      </w:pPr>
      <w:r>
        <w:rPr>
          <w:noProof/>
        </w:rPr>
        <w:tab/>
      </w:r>
      <w:r>
        <w:rPr>
          <w:noProof/>
        </w:rPr>
        <w:tab/>
        <w:t xml:space="preserve">or </w:t>
      </w:r>
      <w:r w:rsidRPr="008C71E8">
        <w:rPr>
          <w:noProof/>
          <w:bdr w:val="single" w:sz="4" w:space="0" w:color="auto"/>
          <w:shd w:val="clear" w:color="auto" w:fill="D5DCE4" w:themeFill="text2" w:themeFillTint="33"/>
        </w:rPr>
        <w:t>=PV(</w:t>
      </w:r>
      <w:r w:rsidR="00882045">
        <w:rPr>
          <w:noProof/>
          <w:bdr w:val="single" w:sz="4" w:space="0" w:color="auto"/>
          <w:shd w:val="clear" w:color="auto" w:fill="D5DCE4" w:themeFill="text2" w:themeFillTint="33"/>
        </w:rPr>
        <w:t>3</w:t>
      </w:r>
      <w:r w:rsidRPr="008C71E8">
        <w:rPr>
          <w:noProof/>
          <w:bdr w:val="single" w:sz="4" w:space="0" w:color="auto"/>
          <w:shd w:val="clear" w:color="auto" w:fill="D5DCE4" w:themeFill="text2" w:themeFillTint="33"/>
        </w:rPr>
        <w:t>%/12,12*</w:t>
      </w:r>
      <w:r w:rsidR="00882045">
        <w:rPr>
          <w:noProof/>
          <w:bdr w:val="single" w:sz="4" w:space="0" w:color="auto"/>
          <w:shd w:val="clear" w:color="auto" w:fill="D5DCE4" w:themeFill="text2" w:themeFillTint="33"/>
        </w:rPr>
        <w:t>2</w:t>
      </w:r>
      <w:r w:rsidRPr="008C71E8">
        <w:rPr>
          <w:noProof/>
          <w:bdr w:val="single" w:sz="4" w:space="0" w:color="auto"/>
          <w:shd w:val="clear" w:color="auto" w:fill="D5DCE4" w:themeFill="text2" w:themeFillTint="33"/>
        </w:rPr>
        <w:t>,-</w:t>
      </w:r>
      <w:r w:rsidR="00882045">
        <w:rPr>
          <w:noProof/>
          <w:bdr w:val="single" w:sz="4" w:space="0" w:color="auto"/>
          <w:shd w:val="clear" w:color="auto" w:fill="D5DCE4" w:themeFill="text2" w:themeFillTint="33"/>
        </w:rPr>
        <w:t>431.25</w:t>
      </w:r>
      <w:r w:rsidRPr="008C71E8">
        <w:rPr>
          <w:noProof/>
          <w:bdr w:val="single" w:sz="4" w:space="0" w:color="auto"/>
          <w:shd w:val="clear" w:color="auto" w:fill="D5DCE4" w:themeFill="text2" w:themeFillTint="33"/>
        </w:rPr>
        <w:t>)</w:t>
      </w:r>
      <w:r>
        <w:rPr>
          <w:noProof/>
        </w:rPr>
        <w:t xml:space="preserve">    </w:t>
      </w:r>
    </w:p>
    <w:p w14:paraId="0A75C683" w14:textId="77777777" w:rsidR="00460F26" w:rsidRPr="00DF53FA" w:rsidRDefault="00460F26" w:rsidP="00A32043">
      <w:pPr>
        <w:rPr>
          <w:b/>
          <w:bCs/>
        </w:rPr>
      </w:pPr>
    </w:p>
    <w:p w14:paraId="129552FE" w14:textId="4CDA7279" w:rsidR="001B277B" w:rsidRDefault="00A32043" w:rsidP="001B277B">
      <w:pPr>
        <w:tabs>
          <w:tab w:val="left" w:pos="360"/>
        </w:tabs>
      </w:pPr>
      <w:r w:rsidRPr="00DF53FA">
        <w:rPr>
          <w:b/>
          <w:bCs/>
        </w:rPr>
        <w:t>8.</w:t>
      </w:r>
      <w:r w:rsidR="001B277B" w:rsidRPr="001B277B">
        <w:t xml:space="preserve"> </w:t>
      </w:r>
      <w:r w:rsidR="001B277B">
        <w:t>First, we need to find out the amount of the monthly payments for this loan.</w:t>
      </w:r>
    </w:p>
    <w:p w14:paraId="059DA7C1" w14:textId="4B8B6E3E" w:rsidR="001B277B" w:rsidRDefault="001B277B" w:rsidP="001B277B">
      <w:pPr>
        <w:tabs>
          <w:tab w:val="left" w:pos="270"/>
          <w:tab w:val="left" w:pos="1080"/>
        </w:tabs>
        <w:rPr>
          <w:noProof/>
        </w:rPr>
      </w:pPr>
      <w:r>
        <w:tab/>
      </w:r>
      <w:r w:rsidRPr="00BA77ED">
        <w:rPr>
          <w:noProof/>
          <w:position w:val="-74"/>
        </w:rPr>
        <w:object w:dxaOrig="2380" w:dyaOrig="1460" w14:anchorId="6AE9C58F">
          <v:shape id="_x0000_i1034" type="#_x0000_t75" alt="" style="width:115.2pt;height:1in" o:ole="">
            <v:imagedata r:id="rId26" o:title=""/>
          </v:shape>
          <o:OLEObject Type="Embed" ProgID="Equation.DSMT4" ShapeID="_x0000_i1034" DrawAspect="Content" ObjectID="_1654492966" r:id="rId27"/>
        </w:object>
      </w:r>
    </w:p>
    <w:p w14:paraId="0C39438D" w14:textId="2E657521" w:rsidR="001B277B" w:rsidRPr="00EB67E7" w:rsidRDefault="001B277B" w:rsidP="001B277B">
      <w:pPr>
        <w:tabs>
          <w:tab w:val="left" w:pos="270"/>
          <w:tab w:val="left" w:pos="1080"/>
        </w:tabs>
        <w:rPr>
          <w:noProof/>
        </w:rPr>
      </w:pPr>
      <w:r>
        <w:rPr>
          <w:noProof/>
        </w:rPr>
        <w:t xml:space="preserve">or </w:t>
      </w:r>
      <w:r w:rsidRPr="00EB67E7">
        <w:rPr>
          <w:noProof/>
          <w:bdr w:val="single" w:sz="4" w:space="0" w:color="auto"/>
          <w:shd w:val="clear" w:color="auto" w:fill="D5DCE4" w:themeFill="text2" w:themeFillTint="33"/>
        </w:rPr>
        <w:t>=PMT(</w:t>
      </w:r>
      <w:r>
        <w:rPr>
          <w:noProof/>
          <w:bdr w:val="single" w:sz="4" w:space="0" w:color="auto"/>
          <w:shd w:val="clear" w:color="auto" w:fill="D5DCE4" w:themeFill="text2" w:themeFillTint="33"/>
        </w:rPr>
        <w:t>6</w:t>
      </w:r>
      <w:r w:rsidRPr="00EB67E7">
        <w:rPr>
          <w:noProof/>
          <w:bdr w:val="single" w:sz="4" w:space="0" w:color="auto"/>
          <w:shd w:val="clear" w:color="auto" w:fill="D5DCE4" w:themeFill="text2" w:themeFillTint="33"/>
        </w:rPr>
        <w:t>%/12,12*</w:t>
      </w:r>
      <w:r>
        <w:rPr>
          <w:noProof/>
          <w:bdr w:val="single" w:sz="4" w:space="0" w:color="auto"/>
          <w:shd w:val="clear" w:color="auto" w:fill="D5DCE4" w:themeFill="text2" w:themeFillTint="33"/>
        </w:rPr>
        <w:t>30</w:t>
      </w:r>
      <w:r w:rsidRPr="00EB67E7">
        <w:rPr>
          <w:noProof/>
          <w:bdr w:val="single" w:sz="4" w:space="0" w:color="auto"/>
          <w:shd w:val="clear" w:color="auto" w:fill="D5DCE4" w:themeFill="text2" w:themeFillTint="33"/>
        </w:rPr>
        <w:t>,</w:t>
      </w:r>
      <w:r>
        <w:rPr>
          <w:noProof/>
          <w:bdr w:val="single" w:sz="4" w:space="0" w:color="auto"/>
          <w:shd w:val="clear" w:color="auto" w:fill="D5DCE4" w:themeFill="text2" w:themeFillTint="33"/>
        </w:rPr>
        <w:t>120</w:t>
      </w:r>
      <w:r w:rsidRPr="00EB67E7">
        <w:rPr>
          <w:noProof/>
          <w:bdr w:val="single" w:sz="4" w:space="0" w:color="auto"/>
          <w:shd w:val="clear" w:color="auto" w:fill="D5DCE4" w:themeFill="text2" w:themeFillTint="33"/>
        </w:rPr>
        <w:t>000)</w:t>
      </w:r>
      <w:r>
        <w:rPr>
          <w:noProof/>
        </w:rPr>
        <w:tab/>
        <w:t xml:space="preserve">which gives </w:t>
      </w:r>
      <w:r w:rsidRPr="00266521">
        <w:rPr>
          <w:i/>
          <w:iCs/>
          <w:noProof/>
        </w:rPr>
        <w:t>d</w:t>
      </w:r>
      <w:r>
        <w:rPr>
          <w:noProof/>
        </w:rPr>
        <w:t xml:space="preserve"> ≈ $719.46</w:t>
      </w:r>
    </w:p>
    <w:p w14:paraId="0BE120B0" w14:textId="77777777" w:rsidR="001B277B" w:rsidRPr="00460F26" w:rsidRDefault="001B277B" w:rsidP="001B277B">
      <w:pPr>
        <w:tabs>
          <w:tab w:val="left" w:pos="360"/>
        </w:tabs>
      </w:pPr>
    </w:p>
    <w:p w14:paraId="56AFB6B6" w14:textId="639C0FAC" w:rsidR="001B277B" w:rsidRDefault="001B277B" w:rsidP="001B277B">
      <w:r>
        <w:t>The amount still owed fifteen years later, is the present value of the fifteen years of remaining payments on the loan.</w:t>
      </w:r>
    </w:p>
    <w:p w14:paraId="2E01357E" w14:textId="77777777" w:rsidR="001B277B" w:rsidRDefault="001B277B" w:rsidP="001B277B"/>
    <w:p w14:paraId="7F6DE049" w14:textId="24959905" w:rsidR="001B277B" w:rsidRDefault="001B277B" w:rsidP="001B277B">
      <w:pPr>
        <w:tabs>
          <w:tab w:val="left" w:pos="270"/>
        </w:tabs>
        <w:rPr>
          <w:noProof/>
        </w:rPr>
      </w:pPr>
      <w:r w:rsidRPr="00BA77ED">
        <w:rPr>
          <w:noProof/>
          <w:position w:val="-60"/>
        </w:rPr>
        <w:object w:dxaOrig="3060" w:dyaOrig="1460" w14:anchorId="254CE90D">
          <v:shape id="_x0000_i1035" type="#_x0000_t75" alt="" style="width:153.2pt;height:1in" o:ole="">
            <v:imagedata r:id="rId28" o:title=""/>
          </v:shape>
          <o:OLEObject Type="Embed" ProgID="Equation.DSMT4" ShapeID="_x0000_i1035" DrawAspect="Content" ObjectID="_1654492967" r:id="rId29"/>
        </w:object>
      </w:r>
      <w:r>
        <w:rPr>
          <w:noProof/>
        </w:rPr>
        <w:t xml:space="preserve">, which gives </w:t>
      </w:r>
      <w:r w:rsidRPr="00266521">
        <w:rPr>
          <w:i/>
          <w:iCs/>
          <w:noProof/>
        </w:rPr>
        <w:t>P</w:t>
      </w:r>
      <w:r>
        <w:rPr>
          <w:noProof/>
        </w:rPr>
        <w:t xml:space="preserve"> ≈ $85,258.54</w:t>
      </w:r>
    </w:p>
    <w:p w14:paraId="43DF428C" w14:textId="4539CB96" w:rsidR="00A32043" w:rsidRDefault="001B277B" w:rsidP="001B277B">
      <w:pPr>
        <w:rPr>
          <w:b/>
          <w:bCs/>
        </w:rPr>
      </w:pPr>
      <w:r>
        <w:rPr>
          <w:noProof/>
        </w:rPr>
        <w:t xml:space="preserve">or </w:t>
      </w:r>
      <w:r w:rsidRPr="008C71E8">
        <w:rPr>
          <w:noProof/>
          <w:bdr w:val="single" w:sz="4" w:space="0" w:color="auto"/>
          <w:shd w:val="clear" w:color="auto" w:fill="D5DCE4" w:themeFill="text2" w:themeFillTint="33"/>
        </w:rPr>
        <w:t>=PV(</w:t>
      </w:r>
      <w:r>
        <w:rPr>
          <w:noProof/>
          <w:bdr w:val="single" w:sz="4" w:space="0" w:color="auto"/>
          <w:shd w:val="clear" w:color="auto" w:fill="D5DCE4" w:themeFill="text2" w:themeFillTint="33"/>
        </w:rPr>
        <w:t>6</w:t>
      </w:r>
      <w:r w:rsidRPr="008C71E8">
        <w:rPr>
          <w:noProof/>
          <w:bdr w:val="single" w:sz="4" w:space="0" w:color="auto"/>
          <w:shd w:val="clear" w:color="auto" w:fill="D5DCE4" w:themeFill="text2" w:themeFillTint="33"/>
        </w:rPr>
        <w:t>%/12,12*</w:t>
      </w:r>
      <w:r>
        <w:rPr>
          <w:noProof/>
          <w:bdr w:val="single" w:sz="4" w:space="0" w:color="auto"/>
          <w:shd w:val="clear" w:color="auto" w:fill="D5DCE4" w:themeFill="text2" w:themeFillTint="33"/>
        </w:rPr>
        <w:t>15</w:t>
      </w:r>
      <w:r w:rsidRPr="008C71E8">
        <w:rPr>
          <w:noProof/>
          <w:bdr w:val="single" w:sz="4" w:space="0" w:color="auto"/>
          <w:shd w:val="clear" w:color="auto" w:fill="D5DCE4" w:themeFill="text2" w:themeFillTint="33"/>
        </w:rPr>
        <w:t>,-</w:t>
      </w:r>
      <w:r>
        <w:rPr>
          <w:noProof/>
          <w:bdr w:val="single" w:sz="4" w:space="0" w:color="auto"/>
          <w:shd w:val="clear" w:color="auto" w:fill="D5DCE4" w:themeFill="text2" w:themeFillTint="33"/>
        </w:rPr>
        <w:t>719.46</w:t>
      </w:r>
      <w:r w:rsidRPr="008C71E8">
        <w:rPr>
          <w:noProof/>
          <w:bdr w:val="single" w:sz="4" w:space="0" w:color="auto"/>
          <w:shd w:val="clear" w:color="auto" w:fill="D5DCE4" w:themeFill="text2" w:themeFillTint="33"/>
        </w:rPr>
        <w:t>)</w:t>
      </w:r>
    </w:p>
    <w:p w14:paraId="10D945F9" w14:textId="77777777" w:rsidR="001B277B" w:rsidRDefault="001B277B" w:rsidP="00A32043">
      <w:pPr>
        <w:rPr>
          <w:b/>
          <w:bCs/>
        </w:rPr>
      </w:pPr>
    </w:p>
    <w:p w14:paraId="6040EE6E" w14:textId="0DAEA3A1" w:rsidR="001B277B" w:rsidRDefault="001B277B" w:rsidP="00A32043">
      <w:pPr>
        <w:rPr>
          <w:b/>
          <w:bCs/>
        </w:rPr>
      </w:pPr>
    </w:p>
    <w:p w14:paraId="7FC81D8B" w14:textId="6626F0F3" w:rsidR="003B52CA" w:rsidRDefault="003B52CA" w:rsidP="00A32043">
      <w:pPr>
        <w:rPr>
          <w:b/>
          <w:bCs/>
        </w:rPr>
      </w:pPr>
    </w:p>
    <w:p w14:paraId="7EF67F47" w14:textId="5C56DFC1" w:rsidR="003B52CA" w:rsidRDefault="003B52CA" w:rsidP="00A32043">
      <w:pPr>
        <w:rPr>
          <w:b/>
          <w:bCs/>
        </w:rPr>
      </w:pPr>
    </w:p>
    <w:p w14:paraId="0BD2CB34" w14:textId="30CA466F" w:rsidR="00DE2B03" w:rsidRDefault="00DE2B03" w:rsidP="00A32043">
      <w:pPr>
        <w:rPr>
          <w:b/>
          <w:bCs/>
        </w:rPr>
      </w:pPr>
    </w:p>
    <w:p w14:paraId="559DC6F8" w14:textId="77777777" w:rsidR="00DE2B03" w:rsidRDefault="00DE2B03" w:rsidP="00A32043">
      <w:pPr>
        <w:rPr>
          <w:b/>
          <w:bCs/>
        </w:rPr>
      </w:pPr>
    </w:p>
    <w:p w14:paraId="606D8036" w14:textId="66138C0E" w:rsidR="003B52CA" w:rsidRPr="003B52CA" w:rsidRDefault="003B52CA" w:rsidP="003B52CA">
      <w:pPr>
        <w:tabs>
          <w:tab w:val="left" w:pos="1080"/>
        </w:tabs>
        <w:rPr>
          <w:b/>
          <w:bCs/>
          <w:i/>
          <w:iCs/>
        </w:rPr>
      </w:pPr>
      <w:r>
        <w:rPr>
          <w:b/>
          <w:bCs/>
        </w:rPr>
        <w:tab/>
      </w:r>
      <w:r w:rsidRPr="003B52CA">
        <w:rPr>
          <w:b/>
          <w:bCs/>
          <w:i/>
          <w:iCs/>
        </w:rPr>
        <w:t>Use a spreadsheet (not formulas) to answer problems 9 through 13 below.</w:t>
      </w:r>
    </w:p>
    <w:p w14:paraId="39CC1AA5" w14:textId="77777777" w:rsidR="003B52CA" w:rsidRPr="00DF53FA" w:rsidRDefault="003B52CA" w:rsidP="00A32043">
      <w:pPr>
        <w:rPr>
          <w:b/>
          <w:bCs/>
        </w:rPr>
      </w:pPr>
    </w:p>
    <w:p w14:paraId="7F66D0D2" w14:textId="7FB62345" w:rsidR="00A32043" w:rsidRDefault="003B52CA" w:rsidP="003B52CA">
      <w:pPr>
        <w:tabs>
          <w:tab w:val="left" w:pos="1080"/>
        </w:tabs>
      </w:pPr>
      <w:r>
        <w:rPr>
          <w:b/>
          <w:bCs/>
        </w:rPr>
        <w:tab/>
      </w:r>
      <w:r w:rsidR="00A32043" w:rsidRPr="00DF53FA">
        <w:rPr>
          <w:b/>
          <w:bCs/>
        </w:rPr>
        <w:t>9.</w:t>
      </w:r>
      <w:r w:rsidR="00A32043" w:rsidRPr="00A32043">
        <w:t xml:space="preserve"> </w:t>
      </w:r>
      <w:r w:rsidR="00A32043" w:rsidRPr="003B52CA">
        <w:rPr>
          <w:bdr w:val="single" w:sz="4" w:space="0" w:color="auto"/>
          <w:shd w:val="clear" w:color="auto" w:fill="D5DCE4" w:themeFill="text2" w:themeFillTint="33"/>
        </w:rPr>
        <w:t>=PV(4%/12,12*30,950)</w:t>
      </w:r>
      <w:r w:rsidR="00A32043">
        <w:t xml:space="preserve"> which gives $198,988.18.</w:t>
      </w:r>
    </w:p>
    <w:p w14:paraId="266602E0" w14:textId="2F207710" w:rsidR="00A32043" w:rsidRDefault="003B52CA" w:rsidP="003B52CA">
      <w:pPr>
        <w:pStyle w:val="ListParagraph"/>
        <w:tabs>
          <w:tab w:val="left" w:pos="1260"/>
        </w:tabs>
      </w:pPr>
      <w:r>
        <w:tab/>
      </w:r>
      <w:r w:rsidR="00A32043">
        <w:t>Now add $20,000 to this balance, which gives $218,988.18.</w:t>
      </w:r>
    </w:p>
    <w:p w14:paraId="54555B6B" w14:textId="32890525" w:rsidR="00A32043" w:rsidRDefault="00A32043" w:rsidP="00A32043"/>
    <w:p w14:paraId="37C7BE1B" w14:textId="09741C95" w:rsidR="003B52CA" w:rsidRDefault="003B52CA" w:rsidP="003B52CA">
      <w:pPr>
        <w:tabs>
          <w:tab w:val="left" w:pos="900"/>
        </w:tabs>
      </w:pPr>
      <w:r>
        <w:rPr>
          <w:b/>
          <w:bCs/>
        </w:rPr>
        <w:tab/>
      </w:r>
      <w:r w:rsidR="00A32043" w:rsidRPr="00DF53FA">
        <w:rPr>
          <w:b/>
          <w:bCs/>
        </w:rPr>
        <w:t>10.</w:t>
      </w:r>
      <w:r w:rsidR="001612C7" w:rsidRPr="00DF53FA">
        <w:rPr>
          <w:b/>
          <w:bCs/>
        </w:rPr>
        <w:t xml:space="preserve"> a)</w:t>
      </w:r>
      <w:r w:rsidR="001612C7" w:rsidRPr="001612C7">
        <w:t xml:space="preserve"> </w:t>
      </w:r>
      <w:r w:rsidR="001612C7" w:rsidRPr="003B52CA">
        <w:rPr>
          <w:bdr w:val="single" w:sz="4" w:space="0" w:color="auto"/>
          <w:shd w:val="clear" w:color="auto" w:fill="D5DCE4" w:themeFill="text2" w:themeFillTint="33"/>
        </w:rPr>
        <w:t>=PMT(2.95%/12,12*15,180000,0)</w:t>
      </w:r>
      <w:r w:rsidR="001612C7">
        <w:t xml:space="preserve"> which gives $1,238.72.  </w:t>
      </w:r>
    </w:p>
    <w:p w14:paraId="0902A385" w14:textId="7A2E22CE" w:rsidR="001612C7" w:rsidRDefault="003B52CA" w:rsidP="003B52CA">
      <w:pPr>
        <w:tabs>
          <w:tab w:val="left" w:pos="1530"/>
        </w:tabs>
        <w:spacing w:before="0" w:after="0"/>
      </w:pPr>
      <w:r>
        <w:tab/>
      </w:r>
      <w:r w:rsidR="001612C7">
        <w:t>You cannot afford this home.</w:t>
      </w:r>
    </w:p>
    <w:p w14:paraId="58826F9C" w14:textId="77777777" w:rsidR="003B52CA" w:rsidRDefault="003B52CA" w:rsidP="003B52CA">
      <w:pPr>
        <w:tabs>
          <w:tab w:val="left" w:pos="360"/>
        </w:tabs>
        <w:spacing w:before="0" w:after="0"/>
      </w:pPr>
    </w:p>
    <w:p w14:paraId="55589759" w14:textId="77777777" w:rsidR="00FC17D0" w:rsidRDefault="003B52CA" w:rsidP="00FC17D0">
      <w:pPr>
        <w:tabs>
          <w:tab w:val="left" w:pos="360"/>
          <w:tab w:val="left" w:pos="1260"/>
        </w:tabs>
        <w:spacing w:before="0" w:after="0"/>
      </w:pPr>
      <w:r>
        <w:tab/>
      </w:r>
      <w:r>
        <w:tab/>
      </w:r>
      <w:r w:rsidR="001612C7" w:rsidRPr="00DF53FA">
        <w:rPr>
          <w:b/>
          <w:bCs/>
        </w:rPr>
        <w:t>b)</w:t>
      </w:r>
      <w:r w:rsidR="001612C7" w:rsidRPr="001612C7">
        <w:t xml:space="preserve"> </w:t>
      </w:r>
      <w:r w:rsidR="00FC17D0">
        <w:t>Using</w:t>
      </w:r>
      <w:r w:rsidR="001612C7" w:rsidRPr="001612C7">
        <w:t xml:space="preserve"> trial-and-error</w:t>
      </w:r>
      <w:r w:rsidR="00FC17D0">
        <w:t>: T</w:t>
      </w:r>
      <w:r w:rsidR="001612C7" w:rsidRPr="001612C7">
        <w:t>he minimum number of additional years is 8</w:t>
      </w:r>
      <w:r w:rsidR="00FC17D0">
        <w:t>.</w:t>
      </w:r>
    </w:p>
    <w:p w14:paraId="6B4BC4B6" w14:textId="70931DF2" w:rsidR="001612C7" w:rsidRDefault="00FC17D0" w:rsidP="00FC17D0">
      <w:pPr>
        <w:tabs>
          <w:tab w:val="left" w:pos="360"/>
          <w:tab w:val="left" w:pos="1260"/>
          <w:tab w:val="left" w:pos="1530"/>
        </w:tabs>
        <w:spacing w:before="0" w:after="0"/>
      </w:pPr>
      <w:r>
        <w:tab/>
      </w:r>
      <w:r>
        <w:tab/>
      </w:r>
      <w:r>
        <w:tab/>
        <w:t>There is a</w:t>
      </w:r>
      <w:r w:rsidR="001612C7" w:rsidRPr="001612C7">
        <w:t xml:space="preserve"> </w:t>
      </w:r>
      <w:proofErr w:type="gramStart"/>
      <w:r w:rsidR="001612C7" w:rsidRPr="001612C7">
        <w:t>23 year</w:t>
      </w:r>
      <w:proofErr w:type="gramEnd"/>
      <w:r>
        <w:t xml:space="preserve"> loan period</w:t>
      </w:r>
      <w:r w:rsidR="001612C7" w:rsidRPr="001612C7">
        <w:t>, 3.35% APR, and $936.24</w:t>
      </w:r>
      <w:r>
        <w:t xml:space="preserve"> monthly payment.</w:t>
      </w:r>
    </w:p>
    <w:p w14:paraId="56F0CACB" w14:textId="77777777" w:rsidR="00FC17D0" w:rsidRDefault="00FC17D0" w:rsidP="00013B60">
      <w:pPr>
        <w:tabs>
          <w:tab w:val="left" w:pos="360"/>
          <w:tab w:val="left" w:pos="1260"/>
          <w:tab w:val="left" w:pos="1530"/>
        </w:tabs>
        <w:spacing w:before="0"/>
      </w:pPr>
    </w:p>
    <w:p w14:paraId="3956E526" w14:textId="647756D8" w:rsidR="00A32043" w:rsidRDefault="00FC17D0" w:rsidP="00FC17D0">
      <w:pPr>
        <w:tabs>
          <w:tab w:val="left" w:pos="900"/>
        </w:tabs>
        <w:spacing w:before="0" w:after="0"/>
      </w:pPr>
      <w:r>
        <w:rPr>
          <w:b/>
          <w:bCs/>
        </w:rPr>
        <w:tab/>
      </w:r>
      <w:r w:rsidR="00A32043" w:rsidRPr="00DF53FA">
        <w:rPr>
          <w:b/>
          <w:bCs/>
        </w:rPr>
        <w:t>11.</w:t>
      </w:r>
      <w:r w:rsidR="001612C7" w:rsidRPr="00DF53FA">
        <w:rPr>
          <w:b/>
          <w:bCs/>
        </w:rPr>
        <w:t xml:space="preserve"> a)</w:t>
      </w:r>
      <w:r w:rsidR="001612C7" w:rsidRPr="001612C7">
        <w:t xml:space="preserve"> </w:t>
      </w:r>
      <w:r w:rsidR="001612C7" w:rsidRPr="00FC17D0">
        <w:rPr>
          <w:bdr w:val="single" w:sz="4" w:space="0" w:color="auto"/>
          <w:shd w:val="clear" w:color="auto" w:fill="D5DCE4" w:themeFill="text2" w:themeFillTint="33"/>
        </w:rPr>
        <w:t>=PMT(5%,10,100000,0)</w:t>
      </w:r>
      <w:r w:rsidR="001612C7" w:rsidRPr="001612C7">
        <w:t xml:space="preserve"> which gives $12,950.46.</w:t>
      </w:r>
    </w:p>
    <w:p w14:paraId="3A9CF70D" w14:textId="77777777" w:rsidR="00FC17D0" w:rsidRDefault="00FC17D0" w:rsidP="00FC17D0">
      <w:pPr>
        <w:spacing w:before="0" w:after="0"/>
      </w:pPr>
    </w:p>
    <w:p w14:paraId="6EB7BC9B" w14:textId="77777777" w:rsidR="00013B60" w:rsidRDefault="001612C7" w:rsidP="00013B60">
      <w:pPr>
        <w:tabs>
          <w:tab w:val="left" w:pos="360"/>
          <w:tab w:val="left" w:pos="1260"/>
        </w:tabs>
        <w:spacing w:before="0" w:after="0"/>
      </w:pPr>
      <w:r>
        <w:tab/>
      </w:r>
      <w:r w:rsidR="00013B60">
        <w:tab/>
      </w:r>
      <w:r w:rsidRPr="00DF53FA">
        <w:rPr>
          <w:b/>
          <w:bCs/>
        </w:rPr>
        <w:t>b)</w:t>
      </w:r>
      <w:r w:rsidRPr="001612C7">
        <w:t xml:space="preserve"> The total payments will be $129,504.60</w:t>
      </w:r>
      <w:r w:rsidR="00013B60">
        <w:t>.</w:t>
      </w:r>
    </w:p>
    <w:p w14:paraId="613A6718" w14:textId="77777777" w:rsidR="00013B60" w:rsidRDefault="00013B60" w:rsidP="00013B60">
      <w:pPr>
        <w:tabs>
          <w:tab w:val="left" w:pos="360"/>
          <w:tab w:val="left" w:pos="1530"/>
        </w:tabs>
        <w:spacing w:before="0" w:after="0"/>
      </w:pPr>
      <w:r>
        <w:tab/>
      </w:r>
      <w:r>
        <w:tab/>
        <w:t>T</w:t>
      </w:r>
      <w:r w:rsidR="001612C7" w:rsidRPr="001612C7">
        <w:t xml:space="preserve">he interest is the amount over </w:t>
      </w:r>
      <w:r>
        <w:t xml:space="preserve">the </w:t>
      </w:r>
      <w:r w:rsidR="001612C7" w:rsidRPr="001612C7">
        <w:t xml:space="preserve">$100,000 initial investment, or $29,504.60.  </w:t>
      </w:r>
    </w:p>
    <w:p w14:paraId="5F616479" w14:textId="5CEBF3CC" w:rsidR="001612C7" w:rsidRDefault="001612C7" w:rsidP="00013B60">
      <w:pPr>
        <w:tabs>
          <w:tab w:val="left" w:pos="360"/>
          <w:tab w:val="left" w:pos="1530"/>
        </w:tabs>
        <w:spacing w:before="0" w:after="0"/>
        <w:ind w:left="1530"/>
      </w:pPr>
      <w:r w:rsidRPr="001612C7">
        <w:t>The percentage of the total payment sum representing interest will be 100*(29,504.60/129,504.60)%, or approximately 22.7827%.</w:t>
      </w:r>
    </w:p>
    <w:p w14:paraId="6B3C2E44" w14:textId="77777777" w:rsidR="00FC17D0" w:rsidRDefault="00FC17D0" w:rsidP="00FC17D0">
      <w:pPr>
        <w:tabs>
          <w:tab w:val="left" w:pos="360"/>
        </w:tabs>
        <w:spacing w:before="0" w:after="0"/>
      </w:pPr>
    </w:p>
    <w:p w14:paraId="1F93B48C" w14:textId="7BAA68F5" w:rsidR="00A32043" w:rsidRDefault="00013B60" w:rsidP="00013B60">
      <w:pPr>
        <w:tabs>
          <w:tab w:val="left" w:pos="990"/>
        </w:tabs>
      </w:pPr>
      <w:r>
        <w:rPr>
          <w:b/>
          <w:bCs/>
        </w:rPr>
        <w:tab/>
      </w:r>
      <w:r w:rsidR="00A32043" w:rsidRPr="00DF53FA">
        <w:rPr>
          <w:b/>
          <w:bCs/>
        </w:rPr>
        <w:t>12.</w:t>
      </w:r>
      <w:r w:rsidR="001612C7" w:rsidRPr="00DF53FA">
        <w:rPr>
          <w:b/>
          <w:bCs/>
        </w:rPr>
        <w:t xml:space="preserve"> a)</w:t>
      </w:r>
      <w:r w:rsidR="001612C7" w:rsidRPr="001612C7">
        <w:t xml:space="preserve"> </w:t>
      </w:r>
      <w:r w:rsidR="001612C7" w:rsidRPr="00013B60">
        <w:rPr>
          <w:bdr w:val="single" w:sz="4" w:space="0" w:color="auto"/>
          <w:shd w:val="clear" w:color="auto" w:fill="D5DCE4" w:themeFill="text2" w:themeFillTint="33"/>
        </w:rPr>
        <w:t>=PV(3.5%/4,4*12,1500)</w:t>
      </w:r>
      <w:r w:rsidR="001612C7" w:rsidRPr="001612C7">
        <w:t xml:space="preserve"> which gives $58,586.02.</w:t>
      </w:r>
    </w:p>
    <w:p w14:paraId="5696387B" w14:textId="2270AB6F" w:rsidR="001612C7" w:rsidRDefault="001612C7" w:rsidP="00013B60">
      <w:pPr>
        <w:tabs>
          <w:tab w:val="left" w:pos="360"/>
          <w:tab w:val="left" w:pos="1350"/>
        </w:tabs>
      </w:pPr>
      <w:r>
        <w:tab/>
      </w:r>
      <w:r w:rsidR="00013B60">
        <w:tab/>
      </w:r>
      <w:r w:rsidRPr="00DF53FA">
        <w:rPr>
          <w:b/>
          <w:bCs/>
        </w:rPr>
        <w:t>b)</w:t>
      </w:r>
      <w:r w:rsidRPr="001612C7">
        <w:t xml:space="preserve"> </w:t>
      </w:r>
      <w:r w:rsidRPr="00013B60">
        <w:rPr>
          <w:bdr w:val="single" w:sz="4" w:space="0" w:color="auto"/>
          <w:shd w:val="clear" w:color="auto" w:fill="D5DCE4" w:themeFill="text2" w:themeFillTint="33"/>
        </w:rPr>
        <w:t>=PMT(3.5%/4,4*12,0,100000)</w:t>
      </w:r>
      <w:r w:rsidRPr="001612C7">
        <w:t xml:space="preserve"> which gives $1,685.34.</w:t>
      </w:r>
    </w:p>
    <w:p w14:paraId="591C4DBD" w14:textId="77777777" w:rsidR="00013B60" w:rsidRDefault="001612C7" w:rsidP="00013B60">
      <w:pPr>
        <w:tabs>
          <w:tab w:val="left" w:pos="360"/>
          <w:tab w:val="left" w:pos="1350"/>
        </w:tabs>
      </w:pPr>
      <w:r>
        <w:tab/>
      </w:r>
      <w:r w:rsidR="00013B60">
        <w:tab/>
      </w:r>
      <w:r w:rsidRPr="00DF53FA">
        <w:rPr>
          <w:b/>
          <w:bCs/>
        </w:rPr>
        <w:t>c)</w:t>
      </w:r>
      <w:r w:rsidRPr="001612C7">
        <w:t xml:space="preserve"> </w:t>
      </w:r>
      <w:r w:rsidRPr="00013B60">
        <w:rPr>
          <w:bdr w:val="single" w:sz="4" w:space="0" w:color="auto"/>
          <w:shd w:val="clear" w:color="auto" w:fill="D5DCE4" w:themeFill="text2" w:themeFillTint="33"/>
        </w:rPr>
        <w:t>=PMT(3.5%/4,4*12,-8000,100000)</w:t>
      </w:r>
      <w:r>
        <w:t xml:space="preserve"> which gives $1,480.51.</w:t>
      </w:r>
    </w:p>
    <w:p w14:paraId="61DEC1CB" w14:textId="52BAFB1B" w:rsidR="001612C7" w:rsidRDefault="00013B60" w:rsidP="00013B60">
      <w:pPr>
        <w:tabs>
          <w:tab w:val="left" w:pos="360"/>
          <w:tab w:val="left" w:pos="1620"/>
        </w:tabs>
      </w:pPr>
      <w:r>
        <w:tab/>
      </w:r>
      <w:r>
        <w:tab/>
        <w:t>(</w:t>
      </w:r>
      <w:r w:rsidR="001612C7">
        <w:t xml:space="preserve">Note 8000 </w:t>
      </w:r>
      <w:r>
        <w:t>is</w:t>
      </w:r>
      <w:r w:rsidR="001612C7">
        <w:t xml:space="preserve"> input as negative, </w:t>
      </w:r>
      <w:r>
        <w:t>to signify</w:t>
      </w:r>
      <w:r w:rsidR="001612C7">
        <w:t xml:space="preserve"> a payment.</w:t>
      </w:r>
      <w:r>
        <w:t>)</w:t>
      </w:r>
    </w:p>
    <w:p w14:paraId="39BD6582" w14:textId="71F51ADC" w:rsidR="001612C7" w:rsidRDefault="00EC19A0" w:rsidP="00EC19A0">
      <w:pPr>
        <w:tabs>
          <w:tab w:val="left" w:pos="360"/>
          <w:tab w:val="left" w:pos="1620"/>
        </w:tabs>
        <w:ind w:left="1620" w:hanging="1620"/>
      </w:pPr>
      <w:r>
        <w:tab/>
      </w:r>
      <w:r>
        <w:tab/>
      </w:r>
      <w:r w:rsidR="001612C7">
        <w:t>Note this answer can also be found by subtracting the future value of $8000 here, which equals $12,153.47, from the required ending balance of $100,000 (which leaves $87,846.47) and then using the PMT function:</w:t>
      </w:r>
    </w:p>
    <w:p w14:paraId="31EC011F" w14:textId="49DF7660" w:rsidR="001612C7" w:rsidRDefault="00EC19A0" w:rsidP="00EC19A0">
      <w:pPr>
        <w:tabs>
          <w:tab w:val="left" w:pos="360"/>
          <w:tab w:val="left" w:pos="1620"/>
        </w:tabs>
      </w:pPr>
      <w:r>
        <w:tab/>
      </w:r>
      <w:r>
        <w:tab/>
      </w:r>
      <w:r w:rsidR="001612C7" w:rsidRPr="00EC19A0">
        <w:rPr>
          <w:bdr w:val="single" w:sz="4" w:space="0" w:color="auto"/>
          <w:shd w:val="clear" w:color="auto" w:fill="D5DCE4" w:themeFill="text2" w:themeFillTint="33"/>
        </w:rPr>
        <w:t>=PMT(3.5%/4,4*12,0,100000-12153.47)</w:t>
      </w:r>
      <w:r w:rsidR="001612C7">
        <w:t xml:space="preserve"> which again gives $1,480.51.</w:t>
      </w:r>
    </w:p>
    <w:p w14:paraId="6F8B6CE7" w14:textId="3C4266D3" w:rsidR="001612C7" w:rsidRDefault="001612C7" w:rsidP="00EC19A0">
      <w:pPr>
        <w:tabs>
          <w:tab w:val="left" w:pos="360"/>
          <w:tab w:val="left" w:pos="1620"/>
        </w:tabs>
        <w:ind w:left="1620"/>
      </w:pPr>
      <w:r>
        <w:t>This can also be done in nested fashion (be careful to add the negative FV quantity):</w:t>
      </w:r>
      <w:r w:rsidR="00EC19A0">
        <w:t xml:space="preserve"> </w:t>
      </w:r>
      <w:r w:rsidRPr="00EC19A0">
        <w:rPr>
          <w:bdr w:val="single" w:sz="4" w:space="0" w:color="auto"/>
          <w:shd w:val="clear" w:color="auto" w:fill="D5DCE4" w:themeFill="text2" w:themeFillTint="33"/>
        </w:rPr>
        <w:t>=PMT(3.5%/4,4*12,0,100000+FV(3.5%/4,4*12,0,8000))</w:t>
      </w:r>
      <w:r>
        <w:t>.</w:t>
      </w:r>
    </w:p>
    <w:p w14:paraId="5A6F7CC0" w14:textId="77777777" w:rsidR="00EC19A0" w:rsidRDefault="00EC19A0" w:rsidP="00EC19A0">
      <w:pPr>
        <w:tabs>
          <w:tab w:val="left" w:pos="360"/>
          <w:tab w:val="left" w:pos="1620"/>
        </w:tabs>
        <w:ind w:left="1620"/>
      </w:pPr>
    </w:p>
    <w:p w14:paraId="72ED67DE" w14:textId="70DFAE7D" w:rsidR="00A32043" w:rsidRDefault="004D6766" w:rsidP="004D6766">
      <w:pPr>
        <w:tabs>
          <w:tab w:val="left" w:pos="990"/>
        </w:tabs>
      </w:pPr>
      <w:r>
        <w:rPr>
          <w:b/>
          <w:bCs/>
        </w:rPr>
        <w:tab/>
      </w:r>
      <w:r w:rsidR="00A32043" w:rsidRPr="00DF53FA">
        <w:rPr>
          <w:b/>
          <w:bCs/>
        </w:rPr>
        <w:t>13.</w:t>
      </w:r>
      <w:r w:rsidR="001612C7" w:rsidRPr="00DF53FA">
        <w:rPr>
          <w:b/>
          <w:bCs/>
        </w:rPr>
        <w:t xml:space="preserve"> a)</w:t>
      </w:r>
      <w:r w:rsidR="001612C7" w:rsidRPr="001612C7">
        <w:t xml:space="preserve"> </w:t>
      </w:r>
      <w:r w:rsidR="001612C7" w:rsidRPr="004D6766">
        <w:rPr>
          <w:bdr w:val="single" w:sz="4" w:space="0" w:color="auto"/>
          <w:shd w:val="clear" w:color="auto" w:fill="D5DCE4" w:themeFill="text2" w:themeFillTint="33"/>
        </w:rPr>
        <w:t>=PMT(4.5%/12,12*30,250000)</w:t>
      </w:r>
      <w:r w:rsidR="001612C7" w:rsidRPr="001612C7">
        <w:t xml:space="preserve"> which gives $1,266.71.</w:t>
      </w:r>
    </w:p>
    <w:p w14:paraId="491DD835" w14:textId="21B0EB82" w:rsidR="001612C7" w:rsidRDefault="001612C7" w:rsidP="004D6766">
      <w:pPr>
        <w:tabs>
          <w:tab w:val="left" w:pos="360"/>
          <w:tab w:val="left" w:pos="1350"/>
        </w:tabs>
      </w:pPr>
      <w:r>
        <w:tab/>
      </w:r>
      <w:r w:rsidR="004D6766">
        <w:tab/>
      </w:r>
      <w:r w:rsidRPr="00DF53FA">
        <w:rPr>
          <w:b/>
          <w:bCs/>
        </w:rPr>
        <w:t>b)</w:t>
      </w:r>
      <w:r w:rsidRPr="001612C7">
        <w:t xml:space="preserve"> </w:t>
      </w:r>
      <w:r>
        <w:t>This will be the present value of the remaining 240 loan payments:</w:t>
      </w:r>
    </w:p>
    <w:p w14:paraId="74AF976B" w14:textId="21FBBEAD" w:rsidR="001612C7" w:rsidRDefault="004D6766" w:rsidP="004D6766">
      <w:pPr>
        <w:tabs>
          <w:tab w:val="left" w:pos="360"/>
          <w:tab w:val="left" w:pos="1620"/>
        </w:tabs>
      </w:pPr>
      <w:r>
        <w:tab/>
      </w:r>
      <w:r>
        <w:tab/>
      </w:r>
      <w:r w:rsidR="001612C7" w:rsidRPr="004D6766">
        <w:rPr>
          <w:bdr w:val="single" w:sz="4" w:space="0" w:color="auto"/>
          <w:shd w:val="clear" w:color="auto" w:fill="D5DCE4" w:themeFill="text2" w:themeFillTint="33"/>
        </w:rPr>
        <w:t>=PV(4.5%/12,12*20,1266.71)</w:t>
      </w:r>
      <w:r w:rsidR="001612C7">
        <w:t xml:space="preserve"> which gives $200,223.07.</w:t>
      </w:r>
    </w:p>
    <w:p w14:paraId="7F3CAFE4" w14:textId="160A92D6" w:rsidR="001612C7" w:rsidRDefault="001612C7" w:rsidP="004D6766">
      <w:pPr>
        <w:tabs>
          <w:tab w:val="left" w:pos="360"/>
          <w:tab w:val="left" w:pos="1350"/>
        </w:tabs>
      </w:pPr>
      <w:r>
        <w:tab/>
      </w:r>
      <w:r w:rsidR="004D6766">
        <w:tab/>
      </w:r>
      <w:r w:rsidRPr="00DF53FA">
        <w:rPr>
          <w:b/>
          <w:bCs/>
        </w:rPr>
        <w:t>c)</w:t>
      </w:r>
      <w:r w:rsidRPr="001612C7">
        <w:t xml:space="preserve"> </w:t>
      </w:r>
      <w:r>
        <w:t>This will be the present value of the remaining 120 loan payments:</w:t>
      </w:r>
    </w:p>
    <w:p w14:paraId="24F883EB" w14:textId="3F46152E" w:rsidR="001612C7" w:rsidRDefault="004D6766" w:rsidP="004D6766">
      <w:pPr>
        <w:tabs>
          <w:tab w:val="left" w:pos="360"/>
          <w:tab w:val="left" w:pos="1620"/>
        </w:tabs>
      </w:pPr>
      <w:r>
        <w:tab/>
      </w:r>
      <w:r>
        <w:tab/>
      </w:r>
      <w:r w:rsidR="001612C7" w:rsidRPr="004D6766">
        <w:rPr>
          <w:bdr w:val="single" w:sz="4" w:space="0" w:color="auto"/>
          <w:shd w:val="clear" w:color="auto" w:fill="D5DCE4" w:themeFill="text2" w:themeFillTint="33"/>
        </w:rPr>
        <w:t>=PV(4.5%/12,12*10,1266.71)</w:t>
      </w:r>
      <w:r w:rsidR="001612C7">
        <w:t xml:space="preserve"> which gives $122,223.99.</w:t>
      </w:r>
    </w:p>
    <w:p w14:paraId="51116987" w14:textId="67444F9D" w:rsidR="0042683F" w:rsidRPr="0042683F" w:rsidRDefault="004D6766" w:rsidP="00CE2B76">
      <w:pPr>
        <w:ind w:left="1620" w:hanging="900"/>
      </w:pPr>
      <w:r>
        <w:t xml:space="preserve">            </w:t>
      </w:r>
      <w:r w:rsidR="001612C7" w:rsidRPr="00DF53FA">
        <w:rPr>
          <w:b/>
          <w:bCs/>
        </w:rPr>
        <w:t>d)</w:t>
      </w:r>
      <w:r w:rsidR="001612C7" w:rsidRPr="001612C7">
        <w:t xml:space="preserve"> At the beginning of the repayment period, most of each payment </w:t>
      </w:r>
      <w:r w:rsidR="00CE2B76">
        <w:t>goes</w:t>
      </w:r>
      <w:r w:rsidR="001612C7" w:rsidRPr="001612C7">
        <w:t xml:space="preserve"> to interest</w:t>
      </w:r>
      <w:r w:rsidR="00CE2B76">
        <w:t xml:space="preserve"> </w:t>
      </w:r>
      <w:r w:rsidR="001612C7" w:rsidRPr="001612C7">
        <w:t xml:space="preserve">(thus the loan balance reduces very </w:t>
      </w:r>
      <w:r w:rsidR="00CE2B76">
        <w:t>slowly</w:t>
      </w:r>
      <w:r w:rsidR="001612C7" w:rsidRPr="001612C7">
        <w:t xml:space="preserve"> at first).  </w:t>
      </w:r>
      <w:r w:rsidR="00CE2B76">
        <w:t>Over time</w:t>
      </w:r>
      <w:r w:rsidR="001612C7" w:rsidRPr="001612C7">
        <w:t>, more of each payment shift</w:t>
      </w:r>
      <w:r w:rsidR="00CE2B76">
        <w:t>s</w:t>
      </w:r>
      <w:r w:rsidR="001612C7" w:rsidRPr="001612C7">
        <w:t xml:space="preserve"> to principal, and less to interest.  </w:t>
      </w:r>
      <w:r w:rsidR="00CE2B76">
        <w:t>At</w:t>
      </w:r>
      <w:r w:rsidR="001612C7" w:rsidRPr="001612C7">
        <w:t xml:space="preserve"> the end of the loan repayment period, nearly all the payment is going to principal</w:t>
      </w:r>
      <w:r w:rsidR="00CE2B76">
        <w:t>.</w:t>
      </w:r>
    </w:p>
    <w:sectPr w:rsidR="0042683F" w:rsidRPr="0042683F" w:rsidSect="001C4AEE">
      <w:headerReference w:type="default" r:id="rId30"/>
      <w:headerReference w:type="first" r:id="rId31"/>
      <w:footerReference w:type="first" r:id="rId32"/>
      <w:type w:val="continuous"/>
      <w:pgSz w:w="12240" w:h="15840"/>
      <w:pgMar w:top="540" w:right="990" w:bottom="450" w:left="54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6D32" w14:textId="77777777" w:rsidR="00366520" w:rsidRDefault="00366520" w:rsidP="008C3A10">
      <w:pPr>
        <w:spacing w:before="0" w:after="0"/>
      </w:pPr>
      <w:r>
        <w:separator/>
      </w:r>
    </w:p>
  </w:endnote>
  <w:endnote w:type="continuationSeparator" w:id="0">
    <w:p w14:paraId="5348999D" w14:textId="77777777" w:rsidR="00366520" w:rsidRDefault="00366520" w:rsidP="008C3A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4BB02" w14:textId="77777777" w:rsidR="00F33DC1" w:rsidRPr="00D72126" w:rsidRDefault="00F33DC1"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96083" w14:textId="77777777" w:rsidR="00366520" w:rsidRDefault="00366520" w:rsidP="008C3A10">
      <w:pPr>
        <w:spacing w:before="0" w:after="0"/>
      </w:pPr>
      <w:r>
        <w:separator/>
      </w:r>
    </w:p>
  </w:footnote>
  <w:footnote w:type="continuationSeparator" w:id="0">
    <w:p w14:paraId="4E50E14A" w14:textId="77777777" w:rsidR="00366520" w:rsidRDefault="00366520" w:rsidP="008C3A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F7207" w14:textId="1231D20A" w:rsidR="00F33DC1" w:rsidRPr="000079D2" w:rsidRDefault="00F33DC1" w:rsidP="007920D4">
    <w:pPr>
      <w:pStyle w:val="Header"/>
      <w:tabs>
        <w:tab w:val="clear" w:pos="4680"/>
        <w:tab w:val="clear" w:pos="9360"/>
        <w:tab w:val="left" w:pos="7597"/>
      </w:tabs>
      <w:rPr>
        <w:rFonts w:asciiTheme="majorHAnsi" w:hAnsiTheme="majorHAnsi" w:cs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542D" w14:textId="77777777" w:rsidR="00F33DC1" w:rsidRPr="007D10BA" w:rsidRDefault="00F33DC1"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95F9D"/>
    <w:multiLevelType w:val="hybridMultilevel"/>
    <w:tmpl w:val="CA7E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7647"/>
    <w:multiLevelType w:val="hybridMultilevel"/>
    <w:tmpl w:val="E2B03D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17FE8"/>
    <w:multiLevelType w:val="multilevel"/>
    <w:tmpl w:val="9B7C5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53EDA"/>
    <w:multiLevelType w:val="hybridMultilevel"/>
    <w:tmpl w:val="42E22EFC"/>
    <w:lvl w:ilvl="0" w:tplc="E9085E3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127E0"/>
    <w:multiLevelType w:val="hybridMultilevel"/>
    <w:tmpl w:val="91C4A9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1CD20F2"/>
    <w:multiLevelType w:val="hybridMultilevel"/>
    <w:tmpl w:val="A3E8A178"/>
    <w:lvl w:ilvl="0" w:tplc="2AC04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22112"/>
    <w:multiLevelType w:val="hybridMultilevel"/>
    <w:tmpl w:val="38CAF1F6"/>
    <w:lvl w:ilvl="0" w:tplc="337C7482">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9F7424"/>
    <w:multiLevelType w:val="hybridMultilevel"/>
    <w:tmpl w:val="35A0A4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7A15E0"/>
    <w:multiLevelType w:val="hybridMultilevel"/>
    <w:tmpl w:val="B3068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8D37BA"/>
    <w:multiLevelType w:val="hybridMultilevel"/>
    <w:tmpl w:val="52A8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74313"/>
    <w:multiLevelType w:val="hybridMultilevel"/>
    <w:tmpl w:val="4CD265D4"/>
    <w:lvl w:ilvl="0" w:tplc="9D844912">
      <w:start w:val="1"/>
      <w:numFmt w:val="decimal"/>
      <w:lvlText w:val="%1."/>
      <w:lvlJc w:val="left"/>
      <w:pPr>
        <w:tabs>
          <w:tab w:val="num" w:pos="630"/>
        </w:tabs>
        <w:ind w:left="63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82979"/>
    <w:multiLevelType w:val="hybridMultilevel"/>
    <w:tmpl w:val="A962A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A30FE"/>
    <w:multiLevelType w:val="multilevel"/>
    <w:tmpl w:val="5A18A7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6C22CF1"/>
    <w:multiLevelType w:val="hybridMultilevel"/>
    <w:tmpl w:val="2760E132"/>
    <w:lvl w:ilvl="0" w:tplc="D1FC5700">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CF725A"/>
    <w:multiLevelType w:val="hybridMultilevel"/>
    <w:tmpl w:val="579461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D128F6"/>
    <w:multiLevelType w:val="hybridMultilevel"/>
    <w:tmpl w:val="E7BA5DB4"/>
    <w:lvl w:ilvl="0" w:tplc="4C2ED99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3310A"/>
    <w:multiLevelType w:val="hybridMultilevel"/>
    <w:tmpl w:val="A864B81A"/>
    <w:lvl w:ilvl="0" w:tplc="6A883C1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616A4"/>
    <w:multiLevelType w:val="hybridMultilevel"/>
    <w:tmpl w:val="103AE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FC299B"/>
    <w:multiLevelType w:val="hybridMultilevel"/>
    <w:tmpl w:val="8C9CAEDA"/>
    <w:lvl w:ilvl="0" w:tplc="506CA906">
      <w:start w:val="1"/>
      <w:numFmt w:val="lowerLetter"/>
      <w:lvlText w:val="%1."/>
      <w:lvlJc w:val="left"/>
      <w:pPr>
        <w:tabs>
          <w:tab w:val="num" w:pos="630"/>
        </w:tabs>
        <w:ind w:left="630" w:hanging="360"/>
      </w:pPr>
      <w:rPr>
        <w:rFonts w:ascii="Cambria Math" w:eastAsiaTheme="minorEastAsia" w:hAnsi="Cambria Math" w:cstheme="minorBidi"/>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81691E"/>
    <w:multiLevelType w:val="multilevel"/>
    <w:tmpl w:val="C6B8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646F8"/>
    <w:multiLevelType w:val="hybridMultilevel"/>
    <w:tmpl w:val="D0EC85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76AAF"/>
    <w:multiLevelType w:val="hybridMultilevel"/>
    <w:tmpl w:val="7C4613BE"/>
    <w:lvl w:ilvl="0" w:tplc="E02486B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84556E"/>
    <w:multiLevelType w:val="multilevel"/>
    <w:tmpl w:val="4642C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A6E7398"/>
    <w:multiLevelType w:val="hybridMultilevel"/>
    <w:tmpl w:val="895E441E"/>
    <w:lvl w:ilvl="0" w:tplc="C32055C4">
      <w:start w:val="1"/>
      <w:numFmt w:val="lowerLetter"/>
      <w:lvlText w:val="%1."/>
      <w:lvlJc w:val="left"/>
      <w:pPr>
        <w:tabs>
          <w:tab w:val="num" w:pos="630"/>
        </w:tabs>
        <w:ind w:left="630" w:hanging="360"/>
      </w:pPr>
      <w:rPr>
        <w:rFonts w:ascii="Cambria Math" w:eastAsiaTheme="minorEastAsia" w:hAnsi="Cambria Math" w:cstheme="minorBidi"/>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B04D92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7A6B3E"/>
    <w:multiLevelType w:val="hybridMultilevel"/>
    <w:tmpl w:val="B2F27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F4CC9"/>
    <w:multiLevelType w:val="hybridMultilevel"/>
    <w:tmpl w:val="9B5EE1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82430C"/>
    <w:multiLevelType w:val="hybridMultilevel"/>
    <w:tmpl w:val="D5C47D3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C9464E4"/>
    <w:multiLevelType w:val="multilevel"/>
    <w:tmpl w:val="8FC87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ED70D5"/>
    <w:multiLevelType w:val="hybridMultilevel"/>
    <w:tmpl w:val="CF1620CA"/>
    <w:lvl w:ilvl="0" w:tplc="1AF8F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F3B0B"/>
    <w:multiLevelType w:val="hybridMultilevel"/>
    <w:tmpl w:val="8D824C9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614BCE"/>
    <w:multiLevelType w:val="hybridMultilevel"/>
    <w:tmpl w:val="B784E654"/>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CC2D3D"/>
    <w:multiLevelType w:val="multilevel"/>
    <w:tmpl w:val="8B3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A7DC6"/>
    <w:multiLevelType w:val="hybridMultilevel"/>
    <w:tmpl w:val="0E948BB2"/>
    <w:lvl w:ilvl="0" w:tplc="2C8E8D14">
      <w:start w:val="1"/>
      <w:numFmt w:val="decimal"/>
      <w:lvlText w:val="%1."/>
      <w:lvlJc w:val="left"/>
      <w:pPr>
        <w:ind w:left="720" w:hanging="720"/>
      </w:pPr>
      <w:rPr>
        <w:rFonts w:hint="default"/>
        <w:b/>
        <w:bCs/>
      </w:rPr>
    </w:lvl>
    <w:lvl w:ilvl="1" w:tplc="D8166408">
      <w:start w:val="1"/>
      <w:numFmt w:val="lowerLetter"/>
      <w:lvlText w:val="%2."/>
      <w:lvlJc w:val="left"/>
      <w:pPr>
        <w:ind w:left="1440" w:hanging="360"/>
      </w:pPr>
      <w:rPr>
        <w:rFonts w:ascii="Cambria Math" w:eastAsiaTheme="minorEastAsia" w:hAnsi="Cambria Math" w:cstheme="minorBidi"/>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B6EEF"/>
    <w:multiLevelType w:val="hybridMultilevel"/>
    <w:tmpl w:val="15ACEABA"/>
    <w:lvl w:ilvl="0" w:tplc="5606B03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10105B"/>
    <w:multiLevelType w:val="hybridMultilevel"/>
    <w:tmpl w:val="E3861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7C0EE8"/>
    <w:multiLevelType w:val="multilevel"/>
    <w:tmpl w:val="0C2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95EFE"/>
    <w:multiLevelType w:val="hybridMultilevel"/>
    <w:tmpl w:val="F37C974E"/>
    <w:lvl w:ilvl="0" w:tplc="66BA7EC0">
      <w:start w:val="1"/>
      <w:numFmt w:val="decimal"/>
      <w:lvlText w:val="%1."/>
      <w:lvlJc w:val="left"/>
      <w:pPr>
        <w:ind w:left="720" w:hanging="360"/>
      </w:pPr>
      <w:rPr>
        <w:rFonts w:ascii="Cambria Math" w:eastAsiaTheme="minorEastAsia" w:hAnsi="Cambria Math" w:cstheme="minorBidi" w:hint="default"/>
        <w:color w:val="auto"/>
      </w:rPr>
    </w:lvl>
    <w:lvl w:ilvl="1" w:tplc="2E1675D6">
      <w:start w:val="1"/>
      <w:numFmt w:val="lowerLetter"/>
      <w:lvlText w:val="%2."/>
      <w:lvlJc w:val="left"/>
      <w:pPr>
        <w:ind w:left="1440" w:hanging="360"/>
      </w:pPr>
      <w:rPr>
        <w:rFonts w:ascii="Cambria Math" w:hAnsi="Cambria Math"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50E77"/>
    <w:multiLevelType w:val="multilevel"/>
    <w:tmpl w:val="39CA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D115B"/>
    <w:multiLevelType w:val="hybridMultilevel"/>
    <w:tmpl w:val="E59AC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14"/>
  </w:num>
  <w:num w:numId="3">
    <w:abstractNumId w:val="34"/>
    <w:lvlOverride w:ilvl="0">
      <w:lvl w:ilvl="0">
        <w:numFmt w:val="lowerLetter"/>
        <w:lvlText w:val="%1."/>
        <w:lvlJc w:val="left"/>
      </w:lvl>
    </w:lvlOverride>
  </w:num>
  <w:num w:numId="4">
    <w:abstractNumId w:val="38"/>
    <w:lvlOverride w:ilvl="0">
      <w:lvl w:ilvl="0">
        <w:numFmt w:val="lowerLetter"/>
        <w:lvlText w:val="%1."/>
        <w:lvlJc w:val="left"/>
      </w:lvl>
    </w:lvlOverride>
  </w:num>
  <w:num w:numId="5">
    <w:abstractNumId w:val="21"/>
    <w:lvlOverride w:ilvl="0">
      <w:lvl w:ilvl="0">
        <w:numFmt w:val="lowerLetter"/>
        <w:lvlText w:val="%1."/>
        <w:lvlJc w:val="left"/>
      </w:lvl>
    </w:lvlOverride>
  </w:num>
  <w:num w:numId="6">
    <w:abstractNumId w:val="40"/>
    <w:lvlOverride w:ilvl="0">
      <w:lvl w:ilvl="0">
        <w:numFmt w:val="lowerLetter"/>
        <w:lvlText w:val="%1."/>
        <w:lvlJc w:val="left"/>
      </w:lvl>
    </w:lvlOverride>
  </w:num>
  <w:num w:numId="7">
    <w:abstractNumId w:val="26"/>
  </w:num>
  <w:num w:numId="8">
    <w:abstractNumId w:val="16"/>
  </w:num>
  <w:num w:numId="9">
    <w:abstractNumId w:val="2"/>
  </w:num>
  <w:num w:numId="10">
    <w:abstractNumId w:val="25"/>
  </w:num>
  <w:num w:numId="11">
    <w:abstractNumId w:val="30"/>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7"/>
  </w:num>
  <w:num w:numId="14">
    <w:abstractNumId w:val="5"/>
  </w:num>
  <w:num w:numId="15">
    <w:abstractNumId w:val="26"/>
  </w:num>
  <w:num w:numId="16">
    <w:abstractNumId w:val="5"/>
  </w:num>
  <w:num w:numId="17">
    <w:abstractNumId w:val="27"/>
  </w:num>
  <w:num w:numId="18">
    <w:abstractNumId w:val="10"/>
  </w:num>
  <w:num w:numId="19">
    <w:abstractNumId w:val="41"/>
  </w:num>
  <w:num w:numId="20">
    <w:abstractNumId w:val="19"/>
  </w:num>
  <w:num w:numId="21">
    <w:abstractNumId w:val="8"/>
  </w:num>
  <w:num w:numId="22">
    <w:abstractNumId w:val="22"/>
  </w:num>
  <w:num w:numId="23">
    <w:abstractNumId w:val="24"/>
  </w:num>
  <w:num w:numId="24">
    <w:abstractNumId w:val="0"/>
  </w:num>
  <w:num w:numId="25">
    <w:abstractNumId w:val="9"/>
  </w:num>
  <w:num w:numId="26">
    <w:abstractNumId w:val="32"/>
  </w:num>
  <w:num w:numId="27">
    <w:abstractNumId w:val="33"/>
  </w:num>
  <w:num w:numId="28">
    <w:abstractNumId w:val="29"/>
  </w:num>
  <w:num w:numId="29">
    <w:abstractNumId w:val="18"/>
  </w:num>
  <w:num w:numId="30">
    <w:abstractNumId w:val="39"/>
  </w:num>
  <w:num w:numId="31">
    <w:abstractNumId w:val="13"/>
  </w:num>
  <w:num w:numId="32">
    <w:abstractNumId w:val="17"/>
  </w:num>
  <w:num w:numId="33">
    <w:abstractNumId w:val="11"/>
  </w:num>
  <w:num w:numId="34">
    <w:abstractNumId w:val="12"/>
  </w:num>
  <w:num w:numId="35">
    <w:abstractNumId w:val="36"/>
  </w:num>
  <w:num w:numId="36">
    <w:abstractNumId w:val="1"/>
  </w:num>
  <w:num w:numId="37">
    <w:abstractNumId w:val="23"/>
  </w:num>
  <w:num w:numId="38">
    <w:abstractNumId w:val="4"/>
  </w:num>
  <w:num w:numId="39">
    <w:abstractNumId w:val="7"/>
  </w:num>
  <w:num w:numId="40">
    <w:abstractNumId w:val="15"/>
  </w:num>
  <w:num w:numId="41">
    <w:abstractNumId w:val="20"/>
  </w:num>
  <w:num w:numId="42">
    <w:abstractNumId w:val="6"/>
  </w:num>
  <w:num w:numId="43">
    <w:abstractNumId w:val="35"/>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42"/>
    <w:rsid w:val="000022CE"/>
    <w:rsid w:val="00003963"/>
    <w:rsid w:val="00004E87"/>
    <w:rsid w:val="00005734"/>
    <w:rsid w:val="0000661D"/>
    <w:rsid w:val="0000695A"/>
    <w:rsid w:val="000079D2"/>
    <w:rsid w:val="000113D5"/>
    <w:rsid w:val="00013B60"/>
    <w:rsid w:val="00022164"/>
    <w:rsid w:val="0002549A"/>
    <w:rsid w:val="00030DC2"/>
    <w:rsid w:val="00032DB8"/>
    <w:rsid w:val="00041044"/>
    <w:rsid w:val="000429C5"/>
    <w:rsid w:val="00045596"/>
    <w:rsid w:val="000468C9"/>
    <w:rsid w:val="000503B5"/>
    <w:rsid w:val="000542CA"/>
    <w:rsid w:val="000559D0"/>
    <w:rsid w:val="000623E2"/>
    <w:rsid w:val="0006332D"/>
    <w:rsid w:val="000718F3"/>
    <w:rsid w:val="00075F04"/>
    <w:rsid w:val="00082010"/>
    <w:rsid w:val="00092121"/>
    <w:rsid w:val="0009263A"/>
    <w:rsid w:val="000979A5"/>
    <w:rsid w:val="000A34FA"/>
    <w:rsid w:val="000A502C"/>
    <w:rsid w:val="000B2614"/>
    <w:rsid w:val="000B38B8"/>
    <w:rsid w:val="000C11DE"/>
    <w:rsid w:val="000C1B32"/>
    <w:rsid w:val="000C35B3"/>
    <w:rsid w:val="000C3CCD"/>
    <w:rsid w:val="000C3F56"/>
    <w:rsid w:val="000D077E"/>
    <w:rsid w:val="000D5ABD"/>
    <w:rsid w:val="000E5C76"/>
    <w:rsid w:val="000F1E56"/>
    <w:rsid w:val="000F53B2"/>
    <w:rsid w:val="00100BF5"/>
    <w:rsid w:val="00102A2A"/>
    <w:rsid w:val="00105931"/>
    <w:rsid w:val="00105F50"/>
    <w:rsid w:val="00116BBE"/>
    <w:rsid w:val="00124151"/>
    <w:rsid w:val="00132861"/>
    <w:rsid w:val="001455BF"/>
    <w:rsid w:val="00160BED"/>
    <w:rsid w:val="00160E49"/>
    <w:rsid w:val="001612C7"/>
    <w:rsid w:val="0016240B"/>
    <w:rsid w:val="0017790E"/>
    <w:rsid w:val="00185C4D"/>
    <w:rsid w:val="001957F9"/>
    <w:rsid w:val="001B277B"/>
    <w:rsid w:val="001C4AEE"/>
    <w:rsid w:val="001C4DAA"/>
    <w:rsid w:val="001D31CC"/>
    <w:rsid w:val="001D60BB"/>
    <w:rsid w:val="001E0A26"/>
    <w:rsid w:val="001E398F"/>
    <w:rsid w:val="001F07AE"/>
    <w:rsid w:val="00206AF7"/>
    <w:rsid w:val="00207ADD"/>
    <w:rsid w:val="00212762"/>
    <w:rsid w:val="00223E30"/>
    <w:rsid w:val="00232CF7"/>
    <w:rsid w:val="00233144"/>
    <w:rsid w:val="00240053"/>
    <w:rsid w:val="002528DD"/>
    <w:rsid w:val="002544B5"/>
    <w:rsid w:val="0025759C"/>
    <w:rsid w:val="0026229D"/>
    <w:rsid w:val="00266521"/>
    <w:rsid w:val="00266EAE"/>
    <w:rsid w:val="00273224"/>
    <w:rsid w:val="00273E4E"/>
    <w:rsid w:val="002844CC"/>
    <w:rsid w:val="00285D56"/>
    <w:rsid w:val="002920D6"/>
    <w:rsid w:val="00295B35"/>
    <w:rsid w:val="002B1A68"/>
    <w:rsid w:val="002B2245"/>
    <w:rsid w:val="002B684D"/>
    <w:rsid w:val="002B710C"/>
    <w:rsid w:val="002D201B"/>
    <w:rsid w:val="002D627C"/>
    <w:rsid w:val="002D63C5"/>
    <w:rsid w:val="002D6BA3"/>
    <w:rsid w:val="002E2336"/>
    <w:rsid w:val="002F575D"/>
    <w:rsid w:val="003009C6"/>
    <w:rsid w:val="003071D0"/>
    <w:rsid w:val="00310E0E"/>
    <w:rsid w:val="00312006"/>
    <w:rsid w:val="00322BD3"/>
    <w:rsid w:val="00323C2D"/>
    <w:rsid w:val="003278B3"/>
    <w:rsid w:val="00334B0E"/>
    <w:rsid w:val="00341C39"/>
    <w:rsid w:val="00347624"/>
    <w:rsid w:val="003569A3"/>
    <w:rsid w:val="00366520"/>
    <w:rsid w:val="003728DB"/>
    <w:rsid w:val="003753F6"/>
    <w:rsid w:val="00375B6E"/>
    <w:rsid w:val="00381503"/>
    <w:rsid w:val="003832BD"/>
    <w:rsid w:val="00395E38"/>
    <w:rsid w:val="00395F26"/>
    <w:rsid w:val="003A2EED"/>
    <w:rsid w:val="003A6713"/>
    <w:rsid w:val="003B36A6"/>
    <w:rsid w:val="003B52CA"/>
    <w:rsid w:val="003D114B"/>
    <w:rsid w:val="003D6452"/>
    <w:rsid w:val="003E3B36"/>
    <w:rsid w:val="003F058D"/>
    <w:rsid w:val="003F7198"/>
    <w:rsid w:val="00404200"/>
    <w:rsid w:val="00405824"/>
    <w:rsid w:val="004074B3"/>
    <w:rsid w:val="00410C30"/>
    <w:rsid w:val="00417D58"/>
    <w:rsid w:val="00425F72"/>
    <w:rsid w:val="0042683F"/>
    <w:rsid w:val="0043163A"/>
    <w:rsid w:val="0043377F"/>
    <w:rsid w:val="00436FC3"/>
    <w:rsid w:val="004407F4"/>
    <w:rsid w:val="00443479"/>
    <w:rsid w:val="004521B3"/>
    <w:rsid w:val="004546A6"/>
    <w:rsid w:val="00460956"/>
    <w:rsid w:val="00460F26"/>
    <w:rsid w:val="00461E98"/>
    <w:rsid w:val="00462044"/>
    <w:rsid w:val="004748EF"/>
    <w:rsid w:val="00475DA0"/>
    <w:rsid w:val="0048797E"/>
    <w:rsid w:val="004A3BD7"/>
    <w:rsid w:val="004A6DF8"/>
    <w:rsid w:val="004A7ADD"/>
    <w:rsid w:val="004B03C9"/>
    <w:rsid w:val="004B2938"/>
    <w:rsid w:val="004C25E3"/>
    <w:rsid w:val="004D0F5D"/>
    <w:rsid w:val="004D1ED7"/>
    <w:rsid w:val="004D3181"/>
    <w:rsid w:val="004D5881"/>
    <w:rsid w:val="004D6766"/>
    <w:rsid w:val="004F17B4"/>
    <w:rsid w:val="004F2338"/>
    <w:rsid w:val="004F4FF4"/>
    <w:rsid w:val="00500500"/>
    <w:rsid w:val="005046B9"/>
    <w:rsid w:val="00505B33"/>
    <w:rsid w:val="00505DE1"/>
    <w:rsid w:val="00510ED9"/>
    <w:rsid w:val="00520733"/>
    <w:rsid w:val="0053608B"/>
    <w:rsid w:val="00540F49"/>
    <w:rsid w:val="00544D9D"/>
    <w:rsid w:val="00554489"/>
    <w:rsid w:val="005618A2"/>
    <w:rsid w:val="00561AE4"/>
    <w:rsid w:val="005620F1"/>
    <w:rsid w:val="005632CC"/>
    <w:rsid w:val="00565701"/>
    <w:rsid w:val="005717A1"/>
    <w:rsid w:val="00572FAF"/>
    <w:rsid w:val="0057421E"/>
    <w:rsid w:val="00582293"/>
    <w:rsid w:val="00585808"/>
    <w:rsid w:val="005872D5"/>
    <w:rsid w:val="00587C6E"/>
    <w:rsid w:val="00591428"/>
    <w:rsid w:val="005A2B0C"/>
    <w:rsid w:val="005A67DC"/>
    <w:rsid w:val="005A7CD6"/>
    <w:rsid w:val="005B38C5"/>
    <w:rsid w:val="005B57CA"/>
    <w:rsid w:val="005B77B7"/>
    <w:rsid w:val="005C26F2"/>
    <w:rsid w:val="005C4307"/>
    <w:rsid w:val="005C6704"/>
    <w:rsid w:val="005D68F8"/>
    <w:rsid w:val="005E015E"/>
    <w:rsid w:val="005F7993"/>
    <w:rsid w:val="00603016"/>
    <w:rsid w:val="006129C7"/>
    <w:rsid w:val="0061565A"/>
    <w:rsid w:val="0061712C"/>
    <w:rsid w:val="006207E1"/>
    <w:rsid w:val="00621024"/>
    <w:rsid w:val="006222BF"/>
    <w:rsid w:val="0064184B"/>
    <w:rsid w:val="00645C83"/>
    <w:rsid w:val="0065151D"/>
    <w:rsid w:val="00651EE3"/>
    <w:rsid w:val="006527A6"/>
    <w:rsid w:val="006532A9"/>
    <w:rsid w:val="00660129"/>
    <w:rsid w:val="0066146F"/>
    <w:rsid w:val="00664FEC"/>
    <w:rsid w:val="00676294"/>
    <w:rsid w:val="00681F42"/>
    <w:rsid w:val="00691186"/>
    <w:rsid w:val="00691BB8"/>
    <w:rsid w:val="006949E2"/>
    <w:rsid w:val="006A5BDA"/>
    <w:rsid w:val="006B0DB7"/>
    <w:rsid w:val="006B10E3"/>
    <w:rsid w:val="006B678B"/>
    <w:rsid w:val="006C1204"/>
    <w:rsid w:val="006C79B2"/>
    <w:rsid w:val="006D4051"/>
    <w:rsid w:val="006D4747"/>
    <w:rsid w:val="006D61A5"/>
    <w:rsid w:val="006E3A9F"/>
    <w:rsid w:val="006E418B"/>
    <w:rsid w:val="006F45E9"/>
    <w:rsid w:val="007109CC"/>
    <w:rsid w:val="00717C5C"/>
    <w:rsid w:val="00732BBF"/>
    <w:rsid w:val="0073543C"/>
    <w:rsid w:val="0073638B"/>
    <w:rsid w:val="00741CD8"/>
    <w:rsid w:val="00761E54"/>
    <w:rsid w:val="0078331B"/>
    <w:rsid w:val="007920D4"/>
    <w:rsid w:val="007A089E"/>
    <w:rsid w:val="007B62F2"/>
    <w:rsid w:val="007C4364"/>
    <w:rsid w:val="007C52B4"/>
    <w:rsid w:val="007D0E44"/>
    <w:rsid w:val="007D10BA"/>
    <w:rsid w:val="007D3B2E"/>
    <w:rsid w:val="007D7B96"/>
    <w:rsid w:val="007E0C2E"/>
    <w:rsid w:val="007E3499"/>
    <w:rsid w:val="007E5EFD"/>
    <w:rsid w:val="007E7E10"/>
    <w:rsid w:val="008024D0"/>
    <w:rsid w:val="00802F23"/>
    <w:rsid w:val="00802FC6"/>
    <w:rsid w:val="00803A24"/>
    <w:rsid w:val="008234B0"/>
    <w:rsid w:val="00823EA2"/>
    <w:rsid w:val="008243E4"/>
    <w:rsid w:val="00824C8D"/>
    <w:rsid w:val="008340D7"/>
    <w:rsid w:val="00836AF1"/>
    <w:rsid w:val="0084069C"/>
    <w:rsid w:val="008421CF"/>
    <w:rsid w:val="00846593"/>
    <w:rsid w:val="00854452"/>
    <w:rsid w:val="00863A89"/>
    <w:rsid w:val="00870A74"/>
    <w:rsid w:val="00882045"/>
    <w:rsid w:val="00884261"/>
    <w:rsid w:val="00884AA0"/>
    <w:rsid w:val="008927C5"/>
    <w:rsid w:val="008A39EB"/>
    <w:rsid w:val="008B41E7"/>
    <w:rsid w:val="008C315B"/>
    <w:rsid w:val="008C3A10"/>
    <w:rsid w:val="008C71E8"/>
    <w:rsid w:val="008D2E62"/>
    <w:rsid w:val="008D35CD"/>
    <w:rsid w:val="008E0F2A"/>
    <w:rsid w:val="008E2C85"/>
    <w:rsid w:val="008E4A45"/>
    <w:rsid w:val="008F5EB9"/>
    <w:rsid w:val="00900E1D"/>
    <w:rsid w:val="009018BB"/>
    <w:rsid w:val="00902EE4"/>
    <w:rsid w:val="00903015"/>
    <w:rsid w:val="00906D76"/>
    <w:rsid w:val="00907A1E"/>
    <w:rsid w:val="00912201"/>
    <w:rsid w:val="009126AC"/>
    <w:rsid w:val="00920ECA"/>
    <w:rsid w:val="00927CC3"/>
    <w:rsid w:val="00932604"/>
    <w:rsid w:val="009376CB"/>
    <w:rsid w:val="00940D53"/>
    <w:rsid w:val="00945620"/>
    <w:rsid w:val="00952793"/>
    <w:rsid w:val="00953204"/>
    <w:rsid w:val="00963C86"/>
    <w:rsid w:val="009653C1"/>
    <w:rsid w:val="00965554"/>
    <w:rsid w:val="009666BE"/>
    <w:rsid w:val="00970FF4"/>
    <w:rsid w:val="0097111A"/>
    <w:rsid w:val="00971F8A"/>
    <w:rsid w:val="00977017"/>
    <w:rsid w:val="009810E3"/>
    <w:rsid w:val="00981FBB"/>
    <w:rsid w:val="009944E6"/>
    <w:rsid w:val="009B0BD2"/>
    <w:rsid w:val="009B1976"/>
    <w:rsid w:val="009B32B9"/>
    <w:rsid w:val="009B5BF4"/>
    <w:rsid w:val="009C310F"/>
    <w:rsid w:val="009C34DD"/>
    <w:rsid w:val="009C52AB"/>
    <w:rsid w:val="009C6AF7"/>
    <w:rsid w:val="009D01C4"/>
    <w:rsid w:val="009D77F3"/>
    <w:rsid w:val="009E3BF8"/>
    <w:rsid w:val="009F266F"/>
    <w:rsid w:val="009F50DC"/>
    <w:rsid w:val="00A07789"/>
    <w:rsid w:val="00A1163C"/>
    <w:rsid w:val="00A156B9"/>
    <w:rsid w:val="00A27F63"/>
    <w:rsid w:val="00A32043"/>
    <w:rsid w:val="00A3792C"/>
    <w:rsid w:val="00A406A2"/>
    <w:rsid w:val="00A422E7"/>
    <w:rsid w:val="00A47A6E"/>
    <w:rsid w:val="00A5378A"/>
    <w:rsid w:val="00A62EB2"/>
    <w:rsid w:val="00A67829"/>
    <w:rsid w:val="00A7344B"/>
    <w:rsid w:val="00A7672D"/>
    <w:rsid w:val="00A81FA3"/>
    <w:rsid w:val="00A87FB5"/>
    <w:rsid w:val="00A90BBE"/>
    <w:rsid w:val="00AA192C"/>
    <w:rsid w:val="00AA39DF"/>
    <w:rsid w:val="00AC7AC3"/>
    <w:rsid w:val="00AE3063"/>
    <w:rsid w:val="00AE31C4"/>
    <w:rsid w:val="00AE32C4"/>
    <w:rsid w:val="00AF0929"/>
    <w:rsid w:val="00B00792"/>
    <w:rsid w:val="00B028ED"/>
    <w:rsid w:val="00B03AB0"/>
    <w:rsid w:val="00B07168"/>
    <w:rsid w:val="00B12CB1"/>
    <w:rsid w:val="00B13A49"/>
    <w:rsid w:val="00B2336B"/>
    <w:rsid w:val="00B23451"/>
    <w:rsid w:val="00B3040E"/>
    <w:rsid w:val="00B32097"/>
    <w:rsid w:val="00B323CA"/>
    <w:rsid w:val="00B359AB"/>
    <w:rsid w:val="00B36483"/>
    <w:rsid w:val="00B40966"/>
    <w:rsid w:val="00B40C8F"/>
    <w:rsid w:val="00B520E0"/>
    <w:rsid w:val="00B62E6A"/>
    <w:rsid w:val="00B663CA"/>
    <w:rsid w:val="00B730D5"/>
    <w:rsid w:val="00B752DB"/>
    <w:rsid w:val="00B77FF0"/>
    <w:rsid w:val="00B86409"/>
    <w:rsid w:val="00B865EF"/>
    <w:rsid w:val="00B87F08"/>
    <w:rsid w:val="00B92A54"/>
    <w:rsid w:val="00BA2212"/>
    <w:rsid w:val="00BA5611"/>
    <w:rsid w:val="00BA5ED0"/>
    <w:rsid w:val="00BA77ED"/>
    <w:rsid w:val="00BB085F"/>
    <w:rsid w:val="00BB4C2B"/>
    <w:rsid w:val="00BC11D9"/>
    <w:rsid w:val="00BC21AB"/>
    <w:rsid w:val="00BC2FFC"/>
    <w:rsid w:val="00BD16B7"/>
    <w:rsid w:val="00BD7F78"/>
    <w:rsid w:val="00BE5D65"/>
    <w:rsid w:val="00BF1BAC"/>
    <w:rsid w:val="00BF270A"/>
    <w:rsid w:val="00C0106E"/>
    <w:rsid w:val="00C02E98"/>
    <w:rsid w:val="00C0329D"/>
    <w:rsid w:val="00C0533E"/>
    <w:rsid w:val="00C1049C"/>
    <w:rsid w:val="00C10AC5"/>
    <w:rsid w:val="00C13EC0"/>
    <w:rsid w:val="00C14E3F"/>
    <w:rsid w:val="00C17356"/>
    <w:rsid w:val="00C23D7F"/>
    <w:rsid w:val="00C2787A"/>
    <w:rsid w:val="00C34FE7"/>
    <w:rsid w:val="00C4653E"/>
    <w:rsid w:val="00C46904"/>
    <w:rsid w:val="00C46A22"/>
    <w:rsid w:val="00C52DFE"/>
    <w:rsid w:val="00C628FF"/>
    <w:rsid w:val="00C62924"/>
    <w:rsid w:val="00C65C36"/>
    <w:rsid w:val="00C70A5E"/>
    <w:rsid w:val="00C74022"/>
    <w:rsid w:val="00C75216"/>
    <w:rsid w:val="00C8015C"/>
    <w:rsid w:val="00CA11AF"/>
    <w:rsid w:val="00CA3979"/>
    <w:rsid w:val="00CA3D69"/>
    <w:rsid w:val="00CA4DB6"/>
    <w:rsid w:val="00CA6199"/>
    <w:rsid w:val="00CA7739"/>
    <w:rsid w:val="00CA78A7"/>
    <w:rsid w:val="00CA7FD8"/>
    <w:rsid w:val="00CB7540"/>
    <w:rsid w:val="00CB7AAF"/>
    <w:rsid w:val="00CC30B6"/>
    <w:rsid w:val="00CC482D"/>
    <w:rsid w:val="00CC7DB3"/>
    <w:rsid w:val="00CD31AF"/>
    <w:rsid w:val="00CD4DA6"/>
    <w:rsid w:val="00CD7E38"/>
    <w:rsid w:val="00CE0A10"/>
    <w:rsid w:val="00CE2B76"/>
    <w:rsid w:val="00D11102"/>
    <w:rsid w:val="00D15023"/>
    <w:rsid w:val="00D1630D"/>
    <w:rsid w:val="00D23C11"/>
    <w:rsid w:val="00D24DA0"/>
    <w:rsid w:val="00D25B07"/>
    <w:rsid w:val="00D26272"/>
    <w:rsid w:val="00D32840"/>
    <w:rsid w:val="00D403C2"/>
    <w:rsid w:val="00D449A5"/>
    <w:rsid w:val="00D55970"/>
    <w:rsid w:val="00D60630"/>
    <w:rsid w:val="00D62DF4"/>
    <w:rsid w:val="00D6626B"/>
    <w:rsid w:val="00D72126"/>
    <w:rsid w:val="00DA49A6"/>
    <w:rsid w:val="00DA66F0"/>
    <w:rsid w:val="00DC2654"/>
    <w:rsid w:val="00DC26F4"/>
    <w:rsid w:val="00DD35E7"/>
    <w:rsid w:val="00DE2761"/>
    <w:rsid w:val="00DE2B03"/>
    <w:rsid w:val="00DE3644"/>
    <w:rsid w:val="00DE4706"/>
    <w:rsid w:val="00DE6FE3"/>
    <w:rsid w:val="00DF254B"/>
    <w:rsid w:val="00DF28A4"/>
    <w:rsid w:val="00DF53FA"/>
    <w:rsid w:val="00E00B8C"/>
    <w:rsid w:val="00E0632F"/>
    <w:rsid w:val="00E0698D"/>
    <w:rsid w:val="00E06C7A"/>
    <w:rsid w:val="00E10A46"/>
    <w:rsid w:val="00E12DA5"/>
    <w:rsid w:val="00E15642"/>
    <w:rsid w:val="00E30456"/>
    <w:rsid w:val="00E373A5"/>
    <w:rsid w:val="00E43551"/>
    <w:rsid w:val="00E459CA"/>
    <w:rsid w:val="00E51B56"/>
    <w:rsid w:val="00E55146"/>
    <w:rsid w:val="00E6654B"/>
    <w:rsid w:val="00E83C49"/>
    <w:rsid w:val="00E92EAE"/>
    <w:rsid w:val="00E96798"/>
    <w:rsid w:val="00EA16FB"/>
    <w:rsid w:val="00EA17B3"/>
    <w:rsid w:val="00EA1D93"/>
    <w:rsid w:val="00EA3C8F"/>
    <w:rsid w:val="00EA565B"/>
    <w:rsid w:val="00EA6925"/>
    <w:rsid w:val="00EA7FE8"/>
    <w:rsid w:val="00EB0DCF"/>
    <w:rsid w:val="00EB1A75"/>
    <w:rsid w:val="00EB1F16"/>
    <w:rsid w:val="00EB55A6"/>
    <w:rsid w:val="00EB6270"/>
    <w:rsid w:val="00EB67E7"/>
    <w:rsid w:val="00EB68A8"/>
    <w:rsid w:val="00EB7F34"/>
    <w:rsid w:val="00EC19A0"/>
    <w:rsid w:val="00ED4227"/>
    <w:rsid w:val="00EE0D8E"/>
    <w:rsid w:val="00EE6247"/>
    <w:rsid w:val="00EF625A"/>
    <w:rsid w:val="00F00D18"/>
    <w:rsid w:val="00F02072"/>
    <w:rsid w:val="00F12346"/>
    <w:rsid w:val="00F20694"/>
    <w:rsid w:val="00F24970"/>
    <w:rsid w:val="00F33DC1"/>
    <w:rsid w:val="00F34E05"/>
    <w:rsid w:val="00F35069"/>
    <w:rsid w:val="00F35E22"/>
    <w:rsid w:val="00F503FD"/>
    <w:rsid w:val="00F54DD7"/>
    <w:rsid w:val="00F65F58"/>
    <w:rsid w:val="00F66485"/>
    <w:rsid w:val="00F90297"/>
    <w:rsid w:val="00FA3F06"/>
    <w:rsid w:val="00FA6644"/>
    <w:rsid w:val="00FA66D8"/>
    <w:rsid w:val="00FB5FA4"/>
    <w:rsid w:val="00FC17D0"/>
    <w:rsid w:val="00FC7A62"/>
    <w:rsid w:val="00FD4C6D"/>
    <w:rsid w:val="00FD580C"/>
    <w:rsid w:val="00FD65C2"/>
    <w:rsid w:val="00FE4ADC"/>
    <w:rsid w:val="00FF65B5"/>
    <w:rsid w:val="00FF7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6D889"/>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409"/>
    <w:pPr>
      <w:spacing w:before="120" w:after="120"/>
    </w:pPr>
    <w:rPr>
      <w:rFonts w:ascii="Cambria Math" w:hAnsi="Cambria Math"/>
    </w:rPr>
  </w:style>
  <w:style w:type="paragraph" w:styleId="Heading1">
    <w:name w:val="heading 1"/>
    <w:basedOn w:val="Normal"/>
    <w:next w:val="Normal"/>
    <w:link w:val="Heading1Char"/>
    <w:autoRedefine/>
    <w:uiPriority w:val="9"/>
    <w:qFormat/>
    <w:rsid w:val="006E418B"/>
    <w:pPr>
      <w:keepNext/>
      <w:keepLines/>
      <w:spacing w:before="240"/>
      <w:jc w:val="right"/>
      <w:outlineLvl w:val="0"/>
    </w:pPr>
    <w:rPr>
      <w:rFonts w:asciiTheme="majorHAnsi" w:eastAsiaTheme="majorEastAsia" w:hAnsiTheme="majorHAnsi" w:cstheme="majorBidi"/>
      <w:b/>
      <w:color w:val="2E74B5"/>
      <w:sz w:val="44"/>
      <w:szCs w:val="32"/>
    </w:rPr>
  </w:style>
  <w:style w:type="paragraph" w:styleId="Heading2">
    <w:name w:val="heading 2"/>
    <w:basedOn w:val="Normal"/>
    <w:next w:val="Normal"/>
    <w:link w:val="Heading2Char"/>
    <w:autoRedefine/>
    <w:uiPriority w:val="9"/>
    <w:unhideWhenUsed/>
    <w:qFormat/>
    <w:rsid w:val="006207E1"/>
    <w:pPr>
      <w:keepNext/>
      <w:keepLines/>
      <w:spacing w:before="0" w:after="0"/>
      <w:outlineLvl w:val="1"/>
    </w:pPr>
    <w:rPr>
      <w:rFonts w:asciiTheme="majorHAnsi" w:eastAsiaTheme="majorEastAsia" w:hAnsiTheme="majorHAnsi" w:cstheme="majorBidi"/>
      <w:b/>
      <w:color w:val="2E74B5"/>
      <w:sz w:val="36"/>
      <w:szCs w:val="26"/>
    </w:rPr>
  </w:style>
  <w:style w:type="paragraph" w:styleId="Heading3">
    <w:name w:val="heading 3"/>
    <w:basedOn w:val="Normal"/>
    <w:next w:val="Normal"/>
    <w:link w:val="Heading3Char"/>
    <w:autoRedefine/>
    <w:uiPriority w:val="9"/>
    <w:unhideWhenUsed/>
    <w:qFormat/>
    <w:rsid w:val="001F07AE"/>
    <w:pPr>
      <w:keepNext/>
      <w:keepLines/>
      <w:spacing w:before="240" w:after="0"/>
      <w:outlineLvl w:val="2"/>
    </w:pPr>
    <w:rPr>
      <w:rFonts w:asciiTheme="majorHAnsi" w:eastAsiaTheme="majorEastAsia" w:hAnsiTheme="majorHAnsi" w:cstheme="majorBidi"/>
      <w:b/>
      <w:color w:val="2E74B5"/>
      <w:sz w:val="32"/>
      <w:szCs w:val="24"/>
    </w:rPr>
  </w:style>
  <w:style w:type="paragraph" w:styleId="Heading4">
    <w:name w:val="heading 4"/>
    <w:basedOn w:val="Normal"/>
    <w:next w:val="Normal"/>
    <w:link w:val="Heading4Char"/>
    <w:autoRedefine/>
    <w:uiPriority w:val="9"/>
    <w:unhideWhenUsed/>
    <w:qFormat/>
    <w:rsid w:val="006E418B"/>
    <w:pPr>
      <w:keepNext/>
      <w:keepLines/>
      <w:spacing w:before="40"/>
      <w:outlineLvl w:val="3"/>
    </w:pPr>
    <w:rPr>
      <w:rFonts w:asciiTheme="majorHAnsi" w:eastAsiaTheme="majorEastAsia" w:hAnsiTheme="majorHAnsi" w:cstheme="majorBidi"/>
      <w:b/>
      <w:iCs/>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ind w:left="720"/>
      <w:contextualSpacing/>
    </w:p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1F07AE"/>
    <w:rPr>
      <w:rFonts w:asciiTheme="majorHAnsi" w:eastAsiaTheme="majorEastAsia" w:hAnsiTheme="majorHAnsi" w:cstheme="majorBidi"/>
      <w:b/>
      <w:color w:val="2E74B5"/>
      <w:sz w:val="32"/>
      <w:szCs w:val="24"/>
    </w:rPr>
  </w:style>
  <w:style w:type="character" w:customStyle="1" w:styleId="Heading4Char">
    <w:name w:val="Heading 4 Char"/>
    <w:basedOn w:val="DefaultParagraphFont"/>
    <w:link w:val="Heading4"/>
    <w:uiPriority w:val="9"/>
    <w:rsid w:val="006E418B"/>
    <w:rPr>
      <w:rFonts w:asciiTheme="majorHAnsi" w:eastAsiaTheme="majorEastAsia" w:hAnsiTheme="majorHAnsi" w:cstheme="majorBidi"/>
      <w:b/>
      <w:iCs/>
      <w:color w:val="2E74B5"/>
      <w:sz w:val="26"/>
    </w:rPr>
  </w:style>
  <w:style w:type="paragraph" w:styleId="BalloonText">
    <w:name w:val="Balloon Text"/>
    <w:basedOn w:val="Normal"/>
    <w:link w:val="BalloonTextChar"/>
    <w:uiPriority w:val="99"/>
    <w:semiHidden/>
    <w:unhideWhenUsed/>
    <w:rsid w:val="00A7344B"/>
    <w:rPr>
      <w:rFonts w:ascii="Tahoma" w:hAnsi="Tahoma" w:cs="Tahoma"/>
      <w:sz w:val="16"/>
      <w:szCs w:val="16"/>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6E418B"/>
    <w:rPr>
      <w:rFonts w:asciiTheme="majorHAnsi" w:eastAsiaTheme="majorEastAsia" w:hAnsiTheme="majorHAnsi" w:cstheme="majorBidi"/>
      <w:b/>
      <w:color w:val="2E74B5"/>
      <w:sz w:val="44"/>
      <w:szCs w:val="32"/>
    </w:rPr>
  </w:style>
  <w:style w:type="paragraph" w:styleId="NormalWeb">
    <w:name w:val="Normal (Web)"/>
    <w:basedOn w:val="Normal"/>
    <w:uiPriority w:val="99"/>
    <w:semiHidden/>
    <w:unhideWhenUsed/>
    <w:rsid w:val="00FB5FA4"/>
    <w:pPr>
      <w:spacing w:before="100" w:beforeAutospacing="1" w:after="100" w:afterAutospacing="1"/>
    </w:pPr>
    <w:rPr>
      <w:rFonts w:ascii="Times New Roman" w:eastAsia="Times New Roman" w:hAnsi="Times New Roman" w:cs="Times New Roman"/>
      <w:szCs w:val="24"/>
      <w:lang w:eastAsia="en-US"/>
    </w:r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ind w:left="288" w:right="288"/>
    </w:pPr>
    <w:rPr>
      <w:rFonts w:eastAsia="Calibri" w:cs="Times New Roman"/>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ind w:left="288" w:right="288"/>
    </w:pPr>
    <w:rPr>
      <w:rFonts w:eastAsia="Calibri" w:cs="Times New Roman"/>
      <w:b/>
      <w:color w:val="7030A0"/>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rPr>
      <w:rFonts w:ascii="Times New Roman" w:eastAsia="Times New Roman" w:hAnsi="Times New Roman" w:cs="Times New Roman"/>
      <w:szCs w:val="24"/>
      <w:lang w:eastAsia="en-US"/>
    </w:r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5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spacing w:before="0" w:after="0"/>
    </w:p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spacing w:before="0" w:after="0"/>
    </w:p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900E1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900E1D"/>
    <w:pPr>
      <w:spacing w:after="100"/>
    </w:pPr>
  </w:style>
  <w:style w:type="paragraph" w:styleId="TOC3">
    <w:name w:val="toc 3"/>
    <w:basedOn w:val="Normal"/>
    <w:next w:val="Normal"/>
    <w:autoRedefine/>
    <w:uiPriority w:val="39"/>
    <w:unhideWhenUsed/>
    <w:rsid w:val="00900E1D"/>
    <w:pPr>
      <w:spacing w:after="100"/>
      <w:ind w:left="480"/>
    </w:pPr>
  </w:style>
  <w:style w:type="paragraph" w:styleId="TOC2">
    <w:name w:val="toc 2"/>
    <w:basedOn w:val="Normal"/>
    <w:next w:val="Normal"/>
    <w:autoRedefine/>
    <w:uiPriority w:val="39"/>
    <w:unhideWhenUsed/>
    <w:rsid w:val="00900E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6B2B-F549-4DE2-AB16-D37715F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0</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Tron</cp:lastModifiedBy>
  <cp:revision>2</cp:revision>
  <cp:lastPrinted>2018-09-06T04:43:00Z</cp:lastPrinted>
  <dcterms:created xsi:type="dcterms:W3CDTF">2020-06-24T15:36:00Z</dcterms:created>
  <dcterms:modified xsi:type="dcterms:W3CDTF">2020-06-24T15:36:00Z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