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C3ED57" w14:textId="7C3AE360" w:rsidR="006A3EA1" w:rsidRDefault="00CA4C87" w:rsidP="00F94A5D">
      <w:pPr>
        <w:pStyle w:val="Heading3"/>
      </w:pPr>
      <w:r>
        <w:t>Chapter 4 Review</w:t>
      </w:r>
      <w:r w:rsidR="0065705D">
        <w:t xml:space="preserve"> Problems</w:t>
      </w:r>
    </w:p>
    <w:p w14:paraId="4C4D843D" w14:textId="54D6F1C6" w:rsidR="00CA4C87" w:rsidRDefault="00CA4C87" w:rsidP="00CA4C87">
      <w:pPr>
        <w:spacing w:before="0" w:after="0"/>
        <w:rPr>
          <w:szCs w:val="24"/>
        </w:rPr>
      </w:pPr>
    </w:p>
    <w:p w14:paraId="2738D876" w14:textId="674C476A" w:rsidR="00CA4C87" w:rsidRPr="00CA4C87" w:rsidRDefault="00CA4C87" w:rsidP="00864DBF">
      <w:pPr>
        <w:numPr>
          <w:ilvl w:val="0"/>
          <w:numId w:val="1"/>
        </w:numPr>
        <w:tabs>
          <w:tab w:val="num" w:pos="720"/>
        </w:tabs>
        <w:spacing w:before="0" w:after="0"/>
        <w:rPr>
          <w:szCs w:val="24"/>
        </w:rPr>
      </w:pPr>
      <w:r w:rsidRPr="00CA4C87">
        <w:rPr>
          <w:szCs w:val="24"/>
        </w:rPr>
        <w:t>A professor gave a test to students in a morning class and the same test to the afternoon class. The grades are summarized below. </w:t>
      </w:r>
    </w:p>
    <w:p w14:paraId="4AD4F6AA" w14:textId="77777777" w:rsidR="00CA4C87" w:rsidRPr="00CA4C87" w:rsidRDefault="00CA4C87" w:rsidP="00CA4C87">
      <w:pPr>
        <w:spacing w:before="0" w:after="0"/>
        <w:rPr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9"/>
        <w:gridCol w:w="466"/>
        <w:gridCol w:w="466"/>
        <w:gridCol w:w="466"/>
        <w:gridCol w:w="734"/>
      </w:tblGrid>
      <w:tr w:rsidR="00CA4C87" w:rsidRPr="00CA4C87" w14:paraId="385F953A" w14:textId="77777777" w:rsidTr="00CA4C87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07C2C1" w14:textId="77777777" w:rsidR="00CA4C87" w:rsidRPr="00CA4C87" w:rsidRDefault="00CA4C87" w:rsidP="00CA4C87">
            <w:pPr>
              <w:spacing w:before="0" w:after="0"/>
              <w:rPr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C74EA4" w14:textId="77777777" w:rsidR="00CA4C87" w:rsidRPr="00CA4C87" w:rsidRDefault="00CA4C87" w:rsidP="00CA4C87">
            <w:pPr>
              <w:spacing w:before="0" w:after="0"/>
              <w:rPr>
                <w:szCs w:val="24"/>
              </w:rPr>
            </w:pPr>
            <w:r w:rsidRPr="00CA4C87">
              <w:rPr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20ABF8" w14:textId="77777777" w:rsidR="00CA4C87" w:rsidRPr="00CA4C87" w:rsidRDefault="00CA4C87" w:rsidP="00CA4C87">
            <w:pPr>
              <w:spacing w:before="0" w:after="0"/>
              <w:rPr>
                <w:szCs w:val="24"/>
              </w:rPr>
            </w:pPr>
            <w:r w:rsidRPr="00CA4C87">
              <w:rPr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71FA05" w14:textId="77777777" w:rsidR="00CA4C87" w:rsidRPr="00CA4C87" w:rsidRDefault="00CA4C87" w:rsidP="00CA4C87">
            <w:pPr>
              <w:spacing w:before="0" w:after="0"/>
              <w:rPr>
                <w:szCs w:val="24"/>
              </w:rPr>
            </w:pPr>
            <w:r w:rsidRPr="00CA4C87">
              <w:rPr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91831C" w14:textId="77777777" w:rsidR="00CA4C87" w:rsidRPr="00CA4C87" w:rsidRDefault="00CA4C87" w:rsidP="00CA4C87">
            <w:pPr>
              <w:spacing w:before="0" w:after="0"/>
              <w:rPr>
                <w:szCs w:val="24"/>
              </w:rPr>
            </w:pPr>
            <w:r w:rsidRPr="00CA4C87">
              <w:rPr>
                <w:szCs w:val="24"/>
              </w:rPr>
              <w:t>Total</w:t>
            </w:r>
          </w:p>
        </w:tc>
      </w:tr>
      <w:tr w:rsidR="00CA4C87" w:rsidRPr="00CA4C87" w14:paraId="7F41471D" w14:textId="77777777" w:rsidTr="00CA4C87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EC938F" w14:textId="385FBE68" w:rsidR="00CA4C87" w:rsidRPr="00CA4C87" w:rsidRDefault="00CA4C87" w:rsidP="00CA4C87">
            <w:pPr>
              <w:spacing w:before="0" w:after="0"/>
              <w:rPr>
                <w:szCs w:val="24"/>
              </w:rPr>
            </w:pPr>
            <w:r>
              <w:rPr>
                <w:szCs w:val="24"/>
              </w:rPr>
              <w:t>Morning</w:t>
            </w:r>
            <w:r w:rsidRPr="00CA4C87">
              <w:rPr>
                <w:szCs w:val="24"/>
              </w:rPr>
              <w:t xml:space="preserve"> Class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E5A559" w14:textId="551B371F" w:rsidR="00CA4C87" w:rsidRPr="00CA4C87" w:rsidRDefault="00CA4C87" w:rsidP="00CA4C87">
            <w:pPr>
              <w:spacing w:before="0" w:after="0"/>
              <w:jc w:val="center"/>
              <w:rPr>
                <w:szCs w:val="24"/>
              </w:rPr>
            </w:pPr>
            <w:r>
              <w:rPr>
                <w:szCs w:val="24"/>
              </w:rPr>
              <w:t>14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051D59" w14:textId="1876D376" w:rsidR="00CA4C87" w:rsidRPr="00CA4C87" w:rsidRDefault="00CA4C87" w:rsidP="00CA4C87">
            <w:pPr>
              <w:spacing w:before="0" w:after="0"/>
              <w:jc w:val="center"/>
              <w:rPr>
                <w:szCs w:val="24"/>
              </w:rPr>
            </w:pPr>
            <w:r>
              <w:rPr>
                <w:szCs w:val="24"/>
              </w:rPr>
              <w:t>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43CD41" w14:textId="7CCEC2A6" w:rsidR="00CA4C87" w:rsidRPr="00CA4C87" w:rsidRDefault="00CA4C87" w:rsidP="00CA4C87">
            <w:pPr>
              <w:spacing w:before="0" w:after="0"/>
              <w:jc w:val="center"/>
              <w:rPr>
                <w:szCs w:val="24"/>
              </w:rPr>
            </w:pPr>
            <w:r>
              <w:rPr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25FBFF" w14:textId="2725AFF5" w:rsidR="00CA4C87" w:rsidRPr="00CA4C87" w:rsidRDefault="00CA4C87" w:rsidP="00CA4C87">
            <w:pPr>
              <w:spacing w:before="0" w:after="0"/>
              <w:jc w:val="center"/>
              <w:rPr>
                <w:szCs w:val="24"/>
              </w:rPr>
            </w:pPr>
            <w:r>
              <w:rPr>
                <w:szCs w:val="24"/>
              </w:rPr>
              <w:t>32</w:t>
            </w:r>
          </w:p>
        </w:tc>
      </w:tr>
      <w:tr w:rsidR="00CA4C87" w:rsidRPr="00CA4C87" w14:paraId="596BEAEA" w14:textId="77777777" w:rsidTr="00CA4C87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522FCE" w14:textId="1B19F7F4" w:rsidR="00CA4C87" w:rsidRPr="00CA4C87" w:rsidRDefault="00CA4C87" w:rsidP="00CA4C87">
            <w:pPr>
              <w:spacing w:before="0" w:after="0"/>
              <w:rPr>
                <w:szCs w:val="24"/>
              </w:rPr>
            </w:pPr>
            <w:r>
              <w:rPr>
                <w:szCs w:val="24"/>
              </w:rPr>
              <w:t xml:space="preserve">Afternoon </w:t>
            </w:r>
            <w:r w:rsidRPr="00CA4C87">
              <w:rPr>
                <w:szCs w:val="24"/>
              </w:rPr>
              <w:t>Class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00A683" w14:textId="757DA5E9" w:rsidR="00CA4C87" w:rsidRPr="00CA4C87" w:rsidRDefault="00CA4C87" w:rsidP="00CA4C87">
            <w:pPr>
              <w:spacing w:before="0" w:after="0"/>
              <w:jc w:val="center"/>
              <w:rPr>
                <w:szCs w:val="24"/>
              </w:rPr>
            </w:pPr>
            <w:r>
              <w:rPr>
                <w:szCs w:val="24"/>
              </w:rPr>
              <w:t>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00BDAB" w14:textId="307420FA" w:rsidR="00CA4C87" w:rsidRPr="00CA4C87" w:rsidRDefault="00CA4C87" w:rsidP="00CA4C87">
            <w:pPr>
              <w:spacing w:before="0" w:after="0"/>
              <w:jc w:val="center"/>
              <w:rPr>
                <w:szCs w:val="24"/>
              </w:rPr>
            </w:pPr>
            <w:r>
              <w:rPr>
                <w:szCs w:val="24"/>
              </w:rPr>
              <w:t>13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7906F1" w14:textId="767F9851" w:rsidR="00CA4C87" w:rsidRPr="00CA4C87" w:rsidRDefault="00CA4C87" w:rsidP="00CA4C87">
            <w:pPr>
              <w:spacing w:before="0" w:after="0"/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0BF969" w14:textId="2E33B1C4" w:rsidR="00CA4C87" w:rsidRPr="00CA4C87" w:rsidRDefault="00CA4C87" w:rsidP="00CA4C87">
            <w:pPr>
              <w:spacing w:before="0" w:after="0"/>
              <w:jc w:val="center"/>
              <w:rPr>
                <w:szCs w:val="24"/>
              </w:rPr>
            </w:pPr>
            <w:r>
              <w:rPr>
                <w:szCs w:val="24"/>
              </w:rPr>
              <w:t>28</w:t>
            </w:r>
          </w:p>
        </w:tc>
      </w:tr>
      <w:tr w:rsidR="00CA4C87" w:rsidRPr="00CA4C87" w14:paraId="6E8798BF" w14:textId="77777777" w:rsidTr="00CA4C87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1FEE93" w14:textId="77777777" w:rsidR="00CA4C87" w:rsidRPr="00CA4C87" w:rsidRDefault="00CA4C87" w:rsidP="00CA4C87">
            <w:pPr>
              <w:spacing w:before="0" w:after="0"/>
              <w:rPr>
                <w:szCs w:val="24"/>
              </w:rPr>
            </w:pPr>
            <w:r w:rsidRPr="00CA4C87">
              <w:rPr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102F88" w14:textId="36E3AC74" w:rsidR="00CA4C87" w:rsidRPr="00CA4C87" w:rsidRDefault="00CA4C87" w:rsidP="00CA4C87">
            <w:pPr>
              <w:spacing w:before="0" w:after="0"/>
              <w:jc w:val="center"/>
              <w:rPr>
                <w:szCs w:val="24"/>
              </w:rPr>
            </w:pPr>
            <w:r>
              <w:rPr>
                <w:szCs w:val="24"/>
              </w:rPr>
              <w:t>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FC3BBD" w14:textId="4B61C209" w:rsidR="00CA4C87" w:rsidRPr="00CA4C87" w:rsidRDefault="00CA4C87" w:rsidP="00CA4C87">
            <w:pPr>
              <w:spacing w:before="0" w:after="0"/>
              <w:jc w:val="center"/>
              <w:rPr>
                <w:szCs w:val="24"/>
              </w:rPr>
            </w:pPr>
            <w:r>
              <w:rPr>
                <w:szCs w:val="24"/>
              </w:rPr>
              <w:t>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8C9882" w14:textId="2D913B2B" w:rsidR="00CA4C87" w:rsidRPr="00CA4C87" w:rsidRDefault="00CA4C87" w:rsidP="00CA4C87">
            <w:pPr>
              <w:spacing w:before="0" w:after="0"/>
              <w:jc w:val="center"/>
              <w:rPr>
                <w:szCs w:val="24"/>
              </w:rPr>
            </w:pPr>
            <w:r>
              <w:rPr>
                <w:szCs w:val="24"/>
              </w:rPr>
              <w:t>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C35458" w14:textId="03D6B05B" w:rsidR="00CA4C87" w:rsidRPr="00CA4C87" w:rsidRDefault="00CA4C87" w:rsidP="00CA4C87">
            <w:pPr>
              <w:spacing w:before="0" w:after="0"/>
              <w:jc w:val="center"/>
              <w:rPr>
                <w:szCs w:val="24"/>
              </w:rPr>
            </w:pPr>
            <w:r>
              <w:rPr>
                <w:szCs w:val="24"/>
              </w:rPr>
              <w:t>60</w:t>
            </w:r>
          </w:p>
        </w:tc>
      </w:tr>
    </w:tbl>
    <w:p w14:paraId="62FBD3FE" w14:textId="77777777" w:rsidR="00CA4C87" w:rsidRPr="00CA4C87" w:rsidRDefault="00CA4C87" w:rsidP="00CA4C87">
      <w:pPr>
        <w:spacing w:before="0" w:after="0"/>
        <w:rPr>
          <w:szCs w:val="24"/>
        </w:rPr>
      </w:pPr>
    </w:p>
    <w:p w14:paraId="720093CF" w14:textId="77777777" w:rsidR="00CA4C87" w:rsidRPr="00CA4C87" w:rsidRDefault="00CA4C87" w:rsidP="00CA4C87">
      <w:pPr>
        <w:spacing w:before="0" w:after="0"/>
        <w:rPr>
          <w:szCs w:val="24"/>
        </w:rPr>
      </w:pPr>
      <w:r w:rsidRPr="00CA4C87">
        <w:rPr>
          <w:szCs w:val="24"/>
        </w:rPr>
        <w:t>If one student was chosen at random, find each probability:</w:t>
      </w:r>
    </w:p>
    <w:p w14:paraId="1B33528E" w14:textId="52CA1FB6" w:rsidR="00CA4C87" w:rsidRPr="00CA4C87" w:rsidRDefault="00CA4C87" w:rsidP="00864DBF">
      <w:pPr>
        <w:numPr>
          <w:ilvl w:val="1"/>
          <w:numId w:val="2"/>
        </w:numPr>
        <w:spacing w:before="0" w:after="0"/>
        <w:rPr>
          <w:szCs w:val="24"/>
        </w:rPr>
      </w:pPr>
      <w:r w:rsidRPr="00CA4C87">
        <w:rPr>
          <w:szCs w:val="24"/>
        </w:rPr>
        <w:t>P(</w:t>
      </w:r>
      <w:r>
        <w:rPr>
          <w:szCs w:val="24"/>
        </w:rPr>
        <w:t xml:space="preserve">in the </w:t>
      </w:r>
      <w:r w:rsidR="002D4139">
        <w:rPr>
          <w:szCs w:val="24"/>
        </w:rPr>
        <w:t xml:space="preserve">afternoon </w:t>
      </w:r>
      <w:r>
        <w:rPr>
          <w:szCs w:val="24"/>
        </w:rPr>
        <w:t>class</w:t>
      </w:r>
      <w:r w:rsidRPr="00CA4C87">
        <w:rPr>
          <w:szCs w:val="24"/>
        </w:rPr>
        <w:t>)</w:t>
      </w:r>
    </w:p>
    <w:p w14:paraId="1AF2C9DC" w14:textId="4D5EDFB3" w:rsidR="00CA4C87" w:rsidRPr="00CA4C87" w:rsidRDefault="00CA4C87" w:rsidP="00864DBF">
      <w:pPr>
        <w:numPr>
          <w:ilvl w:val="1"/>
          <w:numId w:val="2"/>
        </w:numPr>
        <w:spacing w:before="0" w:after="0"/>
        <w:rPr>
          <w:szCs w:val="24"/>
        </w:rPr>
      </w:pPr>
      <w:r w:rsidRPr="00CA4C87">
        <w:rPr>
          <w:szCs w:val="24"/>
        </w:rPr>
        <w:t>P(earned a</w:t>
      </w:r>
      <w:r w:rsidR="00582871">
        <w:rPr>
          <w:szCs w:val="24"/>
        </w:rPr>
        <w:t>n</w:t>
      </w:r>
      <w:r w:rsidRPr="00CA4C87">
        <w:rPr>
          <w:szCs w:val="24"/>
        </w:rPr>
        <w:t xml:space="preserve"> </w:t>
      </w:r>
      <w:r>
        <w:rPr>
          <w:szCs w:val="24"/>
        </w:rPr>
        <w:t>A</w:t>
      </w:r>
      <w:r w:rsidRPr="00CA4C87">
        <w:rPr>
          <w:szCs w:val="24"/>
        </w:rPr>
        <w:t>)</w:t>
      </w:r>
    </w:p>
    <w:p w14:paraId="6F36C034" w14:textId="3EA8C7E7" w:rsidR="00CA4C87" w:rsidRPr="00CA4C87" w:rsidRDefault="00CA4C87" w:rsidP="00864DBF">
      <w:pPr>
        <w:numPr>
          <w:ilvl w:val="1"/>
          <w:numId w:val="2"/>
        </w:numPr>
        <w:spacing w:before="0" w:after="0"/>
        <w:rPr>
          <w:szCs w:val="24"/>
        </w:rPr>
      </w:pPr>
      <w:r w:rsidRPr="00CA4C87">
        <w:rPr>
          <w:szCs w:val="24"/>
        </w:rPr>
        <w:t xml:space="preserve">P(earned a </w:t>
      </w:r>
      <w:r w:rsidR="002D4139">
        <w:rPr>
          <w:szCs w:val="24"/>
        </w:rPr>
        <w:t>B</w:t>
      </w:r>
      <w:r w:rsidRPr="00CA4C87">
        <w:rPr>
          <w:szCs w:val="24"/>
        </w:rPr>
        <w:t xml:space="preserve"> and was in the </w:t>
      </w:r>
      <w:r>
        <w:rPr>
          <w:szCs w:val="24"/>
        </w:rPr>
        <w:t xml:space="preserve">afternoon </w:t>
      </w:r>
      <w:r w:rsidRPr="00CA4C87">
        <w:rPr>
          <w:szCs w:val="24"/>
        </w:rPr>
        <w:t>class)</w:t>
      </w:r>
    </w:p>
    <w:p w14:paraId="22788F71" w14:textId="6C09C1DB" w:rsidR="00CA4C87" w:rsidRPr="00CA4C87" w:rsidRDefault="00CA4C87" w:rsidP="00864DBF">
      <w:pPr>
        <w:numPr>
          <w:ilvl w:val="1"/>
          <w:numId w:val="2"/>
        </w:numPr>
        <w:spacing w:before="0" w:after="0"/>
        <w:rPr>
          <w:szCs w:val="24"/>
        </w:rPr>
      </w:pPr>
      <w:r w:rsidRPr="00CA4C87">
        <w:rPr>
          <w:szCs w:val="24"/>
        </w:rPr>
        <w:t xml:space="preserve">P(earned a </w:t>
      </w:r>
      <w:r>
        <w:rPr>
          <w:szCs w:val="24"/>
        </w:rPr>
        <w:t>C</w:t>
      </w:r>
      <w:r w:rsidRPr="00CA4C87">
        <w:rPr>
          <w:szCs w:val="24"/>
        </w:rPr>
        <w:t xml:space="preserve"> given the student was in </w:t>
      </w:r>
      <w:r>
        <w:rPr>
          <w:szCs w:val="24"/>
        </w:rPr>
        <w:t xml:space="preserve">the morning </w:t>
      </w:r>
      <w:r w:rsidRPr="00CA4C87">
        <w:rPr>
          <w:szCs w:val="24"/>
        </w:rPr>
        <w:t>class)</w:t>
      </w:r>
    </w:p>
    <w:p w14:paraId="0623A1F8" w14:textId="182540D9" w:rsidR="00CA4C87" w:rsidRPr="00CA4C87" w:rsidRDefault="00CA4C87" w:rsidP="00864DBF">
      <w:pPr>
        <w:numPr>
          <w:ilvl w:val="1"/>
          <w:numId w:val="2"/>
        </w:numPr>
        <w:spacing w:before="0" w:after="0"/>
        <w:rPr>
          <w:szCs w:val="24"/>
        </w:rPr>
      </w:pPr>
      <w:r w:rsidRPr="00CA4C87">
        <w:rPr>
          <w:szCs w:val="24"/>
        </w:rPr>
        <w:t xml:space="preserve">P(is in the </w:t>
      </w:r>
      <w:r>
        <w:rPr>
          <w:szCs w:val="24"/>
        </w:rPr>
        <w:t xml:space="preserve">morning </w:t>
      </w:r>
      <w:r w:rsidRPr="00CA4C87">
        <w:rPr>
          <w:szCs w:val="24"/>
        </w:rPr>
        <w:t>class given that the student earned a B)</w:t>
      </w:r>
    </w:p>
    <w:p w14:paraId="20095840" w14:textId="77777777" w:rsidR="00CA4C87" w:rsidRPr="00CA4C87" w:rsidRDefault="00CA4C87" w:rsidP="00CA4C87">
      <w:pPr>
        <w:spacing w:before="0" w:after="0"/>
        <w:rPr>
          <w:szCs w:val="24"/>
        </w:rPr>
      </w:pPr>
    </w:p>
    <w:p w14:paraId="7310CE7E" w14:textId="0307B57B" w:rsidR="00CA4C87" w:rsidRPr="00CA4C87" w:rsidRDefault="00CA4C87" w:rsidP="00864DBF">
      <w:pPr>
        <w:numPr>
          <w:ilvl w:val="0"/>
          <w:numId w:val="1"/>
        </w:numPr>
        <w:tabs>
          <w:tab w:val="num" w:pos="720"/>
        </w:tabs>
        <w:spacing w:before="0" w:after="0"/>
        <w:rPr>
          <w:szCs w:val="24"/>
        </w:rPr>
      </w:pPr>
      <w:r w:rsidRPr="00CA4C87">
        <w:rPr>
          <w:szCs w:val="24"/>
        </w:rPr>
        <w:t xml:space="preserve">A professor gave a test to students in a </w:t>
      </w:r>
      <w:r>
        <w:rPr>
          <w:szCs w:val="24"/>
        </w:rPr>
        <w:t xml:space="preserve">science class and in a math class during the same week. </w:t>
      </w:r>
      <w:r w:rsidRPr="00CA4C87">
        <w:rPr>
          <w:szCs w:val="24"/>
        </w:rPr>
        <w:t>The grades are summarized below. </w:t>
      </w:r>
    </w:p>
    <w:p w14:paraId="66CEA3BE" w14:textId="77777777" w:rsidR="00CA4C87" w:rsidRPr="00CA4C87" w:rsidRDefault="00CA4C87" w:rsidP="00CA4C87">
      <w:pPr>
        <w:spacing w:before="0" w:after="0"/>
        <w:rPr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2"/>
        <w:gridCol w:w="466"/>
        <w:gridCol w:w="466"/>
        <w:gridCol w:w="466"/>
        <w:gridCol w:w="734"/>
      </w:tblGrid>
      <w:tr w:rsidR="00CA4C87" w:rsidRPr="00CA4C87" w14:paraId="74563128" w14:textId="77777777" w:rsidTr="00B144C6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6CA67D" w14:textId="77777777" w:rsidR="00CA4C87" w:rsidRPr="00CA4C87" w:rsidRDefault="00CA4C87" w:rsidP="00B144C6">
            <w:pPr>
              <w:spacing w:before="0" w:after="0"/>
              <w:rPr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3BC38F" w14:textId="77777777" w:rsidR="00CA4C87" w:rsidRPr="00CA4C87" w:rsidRDefault="00CA4C87" w:rsidP="00B144C6">
            <w:pPr>
              <w:spacing w:before="0" w:after="0"/>
              <w:rPr>
                <w:szCs w:val="24"/>
              </w:rPr>
            </w:pPr>
            <w:r w:rsidRPr="00CA4C87">
              <w:rPr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C9F6A1" w14:textId="77777777" w:rsidR="00CA4C87" w:rsidRPr="00CA4C87" w:rsidRDefault="00CA4C87" w:rsidP="00B144C6">
            <w:pPr>
              <w:spacing w:before="0" w:after="0"/>
              <w:rPr>
                <w:szCs w:val="24"/>
              </w:rPr>
            </w:pPr>
            <w:r w:rsidRPr="00CA4C87">
              <w:rPr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074261" w14:textId="77777777" w:rsidR="00CA4C87" w:rsidRPr="00CA4C87" w:rsidRDefault="00CA4C87" w:rsidP="00B144C6">
            <w:pPr>
              <w:spacing w:before="0" w:after="0"/>
              <w:rPr>
                <w:szCs w:val="24"/>
              </w:rPr>
            </w:pPr>
            <w:r w:rsidRPr="00CA4C87">
              <w:rPr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8A3D16" w14:textId="77777777" w:rsidR="00CA4C87" w:rsidRPr="00CA4C87" w:rsidRDefault="00CA4C87" w:rsidP="00B144C6">
            <w:pPr>
              <w:spacing w:before="0" w:after="0"/>
              <w:rPr>
                <w:szCs w:val="24"/>
              </w:rPr>
            </w:pPr>
            <w:r w:rsidRPr="00CA4C87">
              <w:rPr>
                <w:szCs w:val="24"/>
              </w:rPr>
              <w:t>Total</w:t>
            </w:r>
          </w:p>
        </w:tc>
      </w:tr>
      <w:tr w:rsidR="00582871" w:rsidRPr="00CA4C87" w14:paraId="021F3CA0" w14:textId="77777777" w:rsidTr="00B144C6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A8C644" w14:textId="77777777" w:rsidR="00582871" w:rsidRPr="00CA4C87" w:rsidRDefault="00582871" w:rsidP="00582871">
            <w:pPr>
              <w:spacing w:before="0" w:after="0"/>
              <w:rPr>
                <w:szCs w:val="24"/>
              </w:rPr>
            </w:pPr>
            <w:r w:rsidRPr="00CA4C87">
              <w:rPr>
                <w:szCs w:val="24"/>
              </w:rPr>
              <w:t>Science Class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CAE68F" w14:textId="6289FC95" w:rsidR="00582871" w:rsidRPr="00CA4C87" w:rsidRDefault="00582871" w:rsidP="00582871">
            <w:pPr>
              <w:spacing w:before="0" w:after="0"/>
              <w:jc w:val="center"/>
              <w:rPr>
                <w:szCs w:val="24"/>
              </w:rPr>
            </w:pPr>
            <w:r w:rsidRPr="00CA4C87">
              <w:rPr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FBDD34" w14:textId="734ED6A4" w:rsidR="00582871" w:rsidRPr="00CA4C87" w:rsidRDefault="00582871" w:rsidP="00582871">
            <w:pPr>
              <w:spacing w:before="0" w:after="0"/>
              <w:jc w:val="center"/>
              <w:rPr>
                <w:szCs w:val="24"/>
              </w:rPr>
            </w:pPr>
            <w:r w:rsidRPr="00CA4C87">
              <w:rPr>
                <w:szCs w:val="24"/>
              </w:rPr>
              <w:t>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620B41" w14:textId="6E70E67A" w:rsidR="00582871" w:rsidRPr="00CA4C87" w:rsidRDefault="00582871" w:rsidP="00582871">
            <w:pPr>
              <w:spacing w:before="0" w:after="0"/>
              <w:jc w:val="center"/>
              <w:rPr>
                <w:szCs w:val="24"/>
              </w:rPr>
            </w:pPr>
            <w:r w:rsidRPr="00CA4C87">
              <w:rPr>
                <w:szCs w:val="24"/>
              </w:rPr>
              <w:t>1</w:t>
            </w:r>
            <w:r>
              <w:rPr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567DA7" w14:textId="407074BE" w:rsidR="00582871" w:rsidRPr="00CA4C87" w:rsidRDefault="00582871" w:rsidP="00582871">
            <w:pPr>
              <w:spacing w:before="0" w:after="0"/>
              <w:jc w:val="center"/>
              <w:rPr>
                <w:szCs w:val="24"/>
              </w:rPr>
            </w:pPr>
            <w:r w:rsidRPr="00CA4C87">
              <w:rPr>
                <w:szCs w:val="24"/>
              </w:rPr>
              <w:t>3</w:t>
            </w:r>
            <w:r>
              <w:rPr>
                <w:szCs w:val="24"/>
              </w:rPr>
              <w:t>8</w:t>
            </w:r>
          </w:p>
        </w:tc>
      </w:tr>
      <w:tr w:rsidR="00582871" w:rsidRPr="00CA4C87" w14:paraId="5DF3F7E3" w14:textId="77777777" w:rsidTr="00B144C6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656825" w14:textId="68359441" w:rsidR="00582871" w:rsidRPr="00CA4C87" w:rsidRDefault="00582871" w:rsidP="00582871">
            <w:pPr>
              <w:spacing w:before="0" w:after="0"/>
              <w:rPr>
                <w:szCs w:val="24"/>
              </w:rPr>
            </w:pPr>
            <w:r w:rsidRPr="00CA4C87">
              <w:rPr>
                <w:szCs w:val="24"/>
              </w:rPr>
              <w:t>Math Class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5918C0" w14:textId="41F8F43D" w:rsidR="00582871" w:rsidRPr="00CA4C87" w:rsidRDefault="00582871" w:rsidP="00582871">
            <w:pPr>
              <w:spacing w:before="0" w:after="0"/>
              <w:jc w:val="center"/>
              <w:rPr>
                <w:szCs w:val="24"/>
              </w:rPr>
            </w:pPr>
            <w:r w:rsidRPr="00CA4C87">
              <w:rPr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176F42" w14:textId="591D79E5" w:rsidR="00582871" w:rsidRPr="00CA4C87" w:rsidRDefault="00582871" w:rsidP="00582871">
            <w:pPr>
              <w:spacing w:before="0" w:after="0"/>
              <w:jc w:val="center"/>
              <w:rPr>
                <w:szCs w:val="24"/>
              </w:rPr>
            </w:pPr>
            <w:r w:rsidRPr="00CA4C87">
              <w:rPr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1408A7" w14:textId="01ABEF4D" w:rsidR="00582871" w:rsidRPr="00CA4C87" w:rsidRDefault="00582871" w:rsidP="00582871">
            <w:pPr>
              <w:spacing w:before="0" w:after="0"/>
              <w:jc w:val="center"/>
              <w:rPr>
                <w:szCs w:val="24"/>
              </w:rPr>
            </w:pPr>
            <w:r>
              <w:rPr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9CA1B1" w14:textId="1ADF2F4D" w:rsidR="00582871" w:rsidRPr="00CA4C87" w:rsidRDefault="00582871" w:rsidP="00582871">
            <w:pPr>
              <w:spacing w:before="0" w:after="0"/>
              <w:jc w:val="center"/>
              <w:rPr>
                <w:szCs w:val="24"/>
              </w:rPr>
            </w:pPr>
            <w:r w:rsidRPr="00CA4C87">
              <w:rPr>
                <w:szCs w:val="24"/>
              </w:rPr>
              <w:t>2</w:t>
            </w:r>
            <w:r>
              <w:rPr>
                <w:szCs w:val="24"/>
              </w:rPr>
              <w:t>7</w:t>
            </w:r>
          </w:p>
        </w:tc>
      </w:tr>
      <w:tr w:rsidR="00582871" w:rsidRPr="00CA4C87" w14:paraId="3A8D784F" w14:textId="77777777" w:rsidTr="00B144C6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79B194" w14:textId="77777777" w:rsidR="00582871" w:rsidRPr="00CA4C87" w:rsidRDefault="00582871" w:rsidP="00582871">
            <w:pPr>
              <w:spacing w:before="0" w:after="0"/>
              <w:rPr>
                <w:szCs w:val="24"/>
              </w:rPr>
            </w:pPr>
            <w:r w:rsidRPr="00CA4C87">
              <w:rPr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9E6D1C" w14:textId="7E47A228" w:rsidR="00582871" w:rsidRPr="00CA4C87" w:rsidRDefault="00582871" w:rsidP="00582871">
            <w:pPr>
              <w:spacing w:before="0" w:after="0"/>
              <w:jc w:val="center"/>
              <w:rPr>
                <w:szCs w:val="24"/>
              </w:rPr>
            </w:pPr>
            <w:r w:rsidRPr="00CA4C87">
              <w:rPr>
                <w:szCs w:val="24"/>
              </w:rPr>
              <w:t>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CC85D7" w14:textId="2B78A094" w:rsidR="00582871" w:rsidRPr="00CA4C87" w:rsidRDefault="00582871" w:rsidP="00582871">
            <w:pPr>
              <w:spacing w:before="0" w:after="0"/>
              <w:jc w:val="center"/>
              <w:rPr>
                <w:szCs w:val="24"/>
              </w:rPr>
            </w:pPr>
            <w:r w:rsidRPr="00CA4C87">
              <w:rPr>
                <w:szCs w:val="24"/>
              </w:rPr>
              <w:t>26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376B90" w14:textId="35EEC2D3" w:rsidR="00582871" w:rsidRPr="00CA4C87" w:rsidRDefault="00582871" w:rsidP="00582871">
            <w:pPr>
              <w:spacing w:before="0" w:after="0"/>
              <w:jc w:val="center"/>
              <w:rPr>
                <w:szCs w:val="24"/>
              </w:rPr>
            </w:pPr>
            <w:r w:rsidRPr="00CA4C87">
              <w:rPr>
                <w:szCs w:val="24"/>
              </w:rPr>
              <w:t>22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2640B7" w14:textId="6C5AE4E3" w:rsidR="00582871" w:rsidRPr="00CA4C87" w:rsidRDefault="00582871" w:rsidP="00582871">
            <w:pPr>
              <w:spacing w:before="0" w:after="0"/>
              <w:jc w:val="center"/>
              <w:rPr>
                <w:szCs w:val="24"/>
              </w:rPr>
            </w:pPr>
            <w:r w:rsidRPr="00CA4C87">
              <w:rPr>
                <w:szCs w:val="24"/>
              </w:rPr>
              <w:t>65</w:t>
            </w:r>
          </w:p>
        </w:tc>
      </w:tr>
    </w:tbl>
    <w:p w14:paraId="604D41A5" w14:textId="77777777" w:rsidR="00CA4C87" w:rsidRPr="00CA4C87" w:rsidRDefault="00CA4C87" w:rsidP="00CA4C87">
      <w:pPr>
        <w:spacing w:before="0" w:after="0"/>
        <w:rPr>
          <w:szCs w:val="24"/>
        </w:rPr>
      </w:pPr>
    </w:p>
    <w:p w14:paraId="0EDC33B5" w14:textId="77777777" w:rsidR="00CA4C87" w:rsidRPr="00CA4C87" w:rsidRDefault="00CA4C87" w:rsidP="00CA4C87">
      <w:pPr>
        <w:spacing w:before="0" w:after="0"/>
        <w:rPr>
          <w:szCs w:val="24"/>
        </w:rPr>
      </w:pPr>
      <w:r w:rsidRPr="00CA4C87">
        <w:rPr>
          <w:szCs w:val="24"/>
        </w:rPr>
        <w:t>If one student was chosen at random, find each probability:</w:t>
      </w:r>
    </w:p>
    <w:p w14:paraId="30B85549" w14:textId="77777777" w:rsidR="00CA4C87" w:rsidRPr="00CA4C87" w:rsidRDefault="00CA4C87" w:rsidP="00864DBF">
      <w:pPr>
        <w:numPr>
          <w:ilvl w:val="1"/>
          <w:numId w:val="8"/>
        </w:numPr>
        <w:spacing w:before="0" w:after="0"/>
        <w:rPr>
          <w:szCs w:val="24"/>
        </w:rPr>
      </w:pPr>
      <w:r w:rsidRPr="00CA4C87">
        <w:rPr>
          <w:szCs w:val="24"/>
        </w:rPr>
        <w:t>P(in the math  class)</w:t>
      </w:r>
    </w:p>
    <w:p w14:paraId="2AACA3A4" w14:textId="77777777" w:rsidR="00CA4C87" w:rsidRPr="00CA4C87" w:rsidRDefault="00CA4C87" w:rsidP="00864DBF">
      <w:pPr>
        <w:numPr>
          <w:ilvl w:val="1"/>
          <w:numId w:val="8"/>
        </w:numPr>
        <w:spacing w:before="0" w:after="0"/>
        <w:rPr>
          <w:szCs w:val="24"/>
        </w:rPr>
      </w:pPr>
      <w:r w:rsidRPr="00CA4C87">
        <w:rPr>
          <w:szCs w:val="24"/>
        </w:rPr>
        <w:t>P(earned a B)</w:t>
      </w:r>
    </w:p>
    <w:p w14:paraId="3C0EA76A" w14:textId="20E84F37" w:rsidR="00CA4C87" w:rsidRPr="00CA4C87" w:rsidRDefault="00CA4C87" w:rsidP="00864DBF">
      <w:pPr>
        <w:numPr>
          <w:ilvl w:val="1"/>
          <w:numId w:val="8"/>
        </w:numPr>
        <w:spacing w:before="0" w:after="0"/>
        <w:rPr>
          <w:szCs w:val="24"/>
        </w:rPr>
      </w:pPr>
      <w:r w:rsidRPr="00CA4C87">
        <w:rPr>
          <w:szCs w:val="24"/>
        </w:rPr>
        <w:t xml:space="preserve">P(earned an </w:t>
      </w:r>
      <w:r w:rsidR="00582871">
        <w:rPr>
          <w:szCs w:val="24"/>
        </w:rPr>
        <w:t>A</w:t>
      </w:r>
      <w:r w:rsidRPr="00CA4C87">
        <w:rPr>
          <w:szCs w:val="24"/>
        </w:rPr>
        <w:t xml:space="preserve"> and was in the math  class)</w:t>
      </w:r>
    </w:p>
    <w:p w14:paraId="1939695F" w14:textId="15868866" w:rsidR="00CA4C87" w:rsidRPr="00CA4C87" w:rsidRDefault="00CA4C87" w:rsidP="00864DBF">
      <w:pPr>
        <w:numPr>
          <w:ilvl w:val="1"/>
          <w:numId w:val="8"/>
        </w:numPr>
        <w:spacing w:before="0" w:after="0"/>
        <w:rPr>
          <w:szCs w:val="24"/>
        </w:rPr>
      </w:pPr>
      <w:r w:rsidRPr="00CA4C87">
        <w:rPr>
          <w:szCs w:val="24"/>
        </w:rPr>
        <w:t xml:space="preserve">P(earned a B given the student was in </w:t>
      </w:r>
      <w:r w:rsidR="00582871">
        <w:rPr>
          <w:szCs w:val="24"/>
        </w:rPr>
        <w:t>the</w:t>
      </w:r>
      <w:r w:rsidRPr="00CA4C87">
        <w:rPr>
          <w:szCs w:val="24"/>
        </w:rPr>
        <w:t xml:space="preserve"> science class)</w:t>
      </w:r>
    </w:p>
    <w:p w14:paraId="4A8C2F83" w14:textId="57138FDB" w:rsidR="00CA4C87" w:rsidRDefault="00CA4C87" w:rsidP="00864DBF">
      <w:pPr>
        <w:numPr>
          <w:ilvl w:val="1"/>
          <w:numId w:val="8"/>
        </w:numPr>
        <w:spacing w:before="0" w:after="0"/>
        <w:rPr>
          <w:szCs w:val="24"/>
        </w:rPr>
      </w:pPr>
      <w:r w:rsidRPr="00CA4C87">
        <w:rPr>
          <w:szCs w:val="24"/>
        </w:rPr>
        <w:t xml:space="preserve">P(is in the math class given that the student earned a </w:t>
      </w:r>
      <w:r w:rsidR="00582871">
        <w:rPr>
          <w:szCs w:val="24"/>
        </w:rPr>
        <w:t>C</w:t>
      </w:r>
      <w:r w:rsidRPr="00CA4C87">
        <w:rPr>
          <w:szCs w:val="24"/>
        </w:rPr>
        <w:t>)</w:t>
      </w:r>
    </w:p>
    <w:p w14:paraId="783F3EE5" w14:textId="77777777" w:rsidR="00CA4C87" w:rsidRDefault="00CA4C87" w:rsidP="00CA4C87">
      <w:pPr>
        <w:spacing w:before="0" w:after="0"/>
        <w:rPr>
          <w:szCs w:val="24"/>
        </w:rPr>
      </w:pPr>
    </w:p>
    <w:p w14:paraId="218B48B9" w14:textId="253BDB58" w:rsidR="00CA4C87" w:rsidRPr="00CA4C87" w:rsidRDefault="00CA4C87" w:rsidP="00864DBF">
      <w:pPr>
        <w:pStyle w:val="ListParagraph"/>
        <w:numPr>
          <w:ilvl w:val="0"/>
          <w:numId w:val="8"/>
        </w:numPr>
        <w:spacing w:before="0" w:after="0"/>
        <w:rPr>
          <w:szCs w:val="24"/>
        </w:rPr>
      </w:pPr>
      <w:r w:rsidRPr="00CA4C87">
        <w:rPr>
          <w:szCs w:val="24"/>
        </w:rPr>
        <w:t>Four Cable Channels (2, 6, 8, 12) have Drama series, Sitcoms, Game Shows, and News</w:t>
      </w:r>
      <w:r>
        <w:rPr>
          <w:szCs w:val="24"/>
        </w:rPr>
        <w:t xml:space="preserve">. </w:t>
      </w:r>
      <w:r w:rsidRPr="00CA4C87">
        <w:rPr>
          <w:szCs w:val="24"/>
        </w:rPr>
        <w:t>The number of each</w:t>
      </w:r>
      <w:r>
        <w:rPr>
          <w:szCs w:val="24"/>
        </w:rPr>
        <w:t xml:space="preserve"> type of show is listed in the table below. </w:t>
      </w:r>
      <w:r w:rsidRPr="00CA4C87">
        <w:rPr>
          <w:szCs w:val="24"/>
        </w:rPr>
        <w:t xml:space="preserve">Complete the table </w:t>
      </w:r>
      <w:r>
        <w:rPr>
          <w:szCs w:val="24"/>
        </w:rPr>
        <w:t xml:space="preserve">and use it to answer the </w:t>
      </w:r>
      <w:r w:rsidRPr="00CA4C87">
        <w:rPr>
          <w:szCs w:val="24"/>
        </w:rPr>
        <w:t>questions.</w:t>
      </w:r>
    </w:p>
    <w:p w14:paraId="7771A0E5" w14:textId="77777777" w:rsidR="00CA4C87" w:rsidRPr="00CA4C87" w:rsidRDefault="00CA4C87" w:rsidP="00CA4C87">
      <w:pPr>
        <w:spacing w:before="0" w:after="0"/>
        <w:rPr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9"/>
        <w:gridCol w:w="1221"/>
        <w:gridCol w:w="1221"/>
        <w:gridCol w:w="1221"/>
        <w:gridCol w:w="1354"/>
        <w:gridCol w:w="734"/>
      </w:tblGrid>
      <w:tr w:rsidR="00CA4C87" w:rsidRPr="00CA4C87" w14:paraId="2504BE36" w14:textId="77777777" w:rsidTr="00CA4C8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365A2A" w14:textId="77777777" w:rsidR="00CA4C87" w:rsidRPr="00CA4C87" w:rsidRDefault="00CA4C87" w:rsidP="00CA4C87">
            <w:pPr>
              <w:spacing w:before="0" w:after="0"/>
              <w:rPr>
                <w:szCs w:val="24"/>
              </w:rPr>
            </w:pPr>
            <w:r w:rsidRPr="00CA4C87">
              <w:rPr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2DE988" w14:textId="77777777" w:rsidR="00CA4C87" w:rsidRPr="00CA4C87" w:rsidRDefault="00CA4C87" w:rsidP="00CA4C87">
            <w:pPr>
              <w:spacing w:before="0" w:after="0"/>
              <w:rPr>
                <w:szCs w:val="24"/>
              </w:rPr>
            </w:pPr>
            <w:r w:rsidRPr="00CA4C87">
              <w:rPr>
                <w:szCs w:val="24"/>
              </w:rPr>
              <w:t>Channel 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64CBF1" w14:textId="77777777" w:rsidR="00CA4C87" w:rsidRPr="00CA4C87" w:rsidRDefault="00CA4C87" w:rsidP="00CA4C87">
            <w:pPr>
              <w:spacing w:before="0" w:after="0"/>
              <w:rPr>
                <w:szCs w:val="24"/>
              </w:rPr>
            </w:pPr>
            <w:r w:rsidRPr="00CA4C87">
              <w:rPr>
                <w:szCs w:val="24"/>
              </w:rPr>
              <w:t>Channel 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F0A59B" w14:textId="77777777" w:rsidR="00CA4C87" w:rsidRPr="00CA4C87" w:rsidRDefault="00CA4C87" w:rsidP="00CA4C87">
            <w:pPr>
              <w:spacing w:before="0" w:after="0"/>
              <w:rPr>
                <w:szCs w:val="24"/>
              </w:rPr>
            </w:pPr>
            <w:r w:rsidRPr="00CA4C87">
              <w:rPr>
                <w:szCs w:val="24"/>
              </w:rPr>
              <w:t>Channel 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0E08F7" w14:textId="77777777" w:rsidR="00CA4C87" w:rsidRPr="00CA4C87" w:rsidRDefault="00CA4C87" w:rsidP="00CA4C87">
            <w:pPr>
              <w:spacing w:before="0" w:after="0"/>
              <w:rPr>
                <w:szCs w:val="24"/>
              </w:rPr>
            </w:pPr>
            <w:r w:rsidRPr="00CA4C87">
              <w:rPr>
                <w:szCs w:val="24"/>
              </w:rPr>
              <w:t>Channel 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7AEDE2" w14:textId="77777777" w:rsidR="00CA4C87" w:rsidRPr="00CA4C87" w:rsidRDefault="00CA4C87" w:rsidP="00CA4C87">
            <w:pPr>
              <w:spacing w:before="0" w:after="0"/>
              <w:rPr>
                <w:szCs w:val="24"/>
              </w:rPr>
            </w:pPr>
            <w:r w:rsidRPr="00CA4C87">
              <w:rPr>
                <w:szCs w:val="24"/>
              </w:rPr>
              <w:t>Total</w:t>
            </w:r>
          </w:p>
        </w:tc>
      </w:tr>
      <w:tr w:rsidR="00CA4C87" w:rsidRPr="00CA4C87" w14:paraId="2400D167" w14:textId="77777777" w:rsidTr="00CA4C8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01DF8E" w14:textId="77777777" w:rsidR="00CA4C87" w:rsidRPr="00CA4C87" w:rsidRDefault="00CA4C87" w:rsidP="00CA4C87">
            <w:pPr>
              <w:spacing w:before="0" w:after="0"/>
              <w:rPr>
                <w:szCs w:val="24"/>
              </w:rPr>
            </w:pPr>
            <w:r w:rsidRPr="00CA4C87">
              <w:rPr>
                <w:szCs w:val="24"/>
              </w:rPr>
              <w:t>Drama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EA1E6E" w14:textId="77777777" w:rsidR="00CA4C87" w:rsidRPr="00CA4C87" w:rsidRDefault="00CA4C87" w:rsidP="00CA4C87">
            <w:pPr>
              <w:spacing w:before="0" w:after="0"/>
              <w:jc w:val="center"/>
              <w:rPr>
                <w:szCs w:val="24"/>
              </w:rPr>
            </w:pPr>
            <w:r w:rsidRPr="00CA4C87">
              <w:rPr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9E459E" w14:textId="77777777" w:rsidR="00CA4C87" w:rsidRPr="00CA4C87" w:rsidRDefault="00CA4C87" w:rsidP="00CA4C87">
            <w:pPr>
              <w:spacing w:before="0" w:after="0"/>
              <w:jc w:val="center"/>
              <w:rPr>
                <w:szCs w:val="24"/>
              </w:rPr>
            </w:pPr>
            <w:r w:rsidRPr="00CA4C87">
              <w:rPr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E18833" w14:textId="77777777" w:rsidR="00CA4C87" w:rsidRPr="00CA4C87" w:rsidRDefault="00CA4C87" w:rsidP="00CA4C87">
            <w:pPr>
              <w:spacing w:before="0" w:after="0"/>
              <w:jc w:val="center"/>
              <w:rPr>
                <w:szCs w:val="24"/>
              </w:rPr>
            </w:pPr>
            <w:r w:rsidRPr="00CA4C87">
              <w:rPr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330982" w14:textId="77777777" w:rsidR="00CA4C87" w:rsidRPr="00CA4C87" w:rsidRDefault="00CA4C87" w:rsidP="00CA4C87">
            <w:pPr>
              <w:spacing w:before="0" w:after="0"/>
              <w:jc w:val="center"/>
              <w:rPr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00992B" w14:textId="77777777" w:rsidR="00CA4C87" w:rsidRPr="00CA4C87" w:rsidRDefault="00CA4C87" w:rsidP="00CA4C87">
            <w:pPr>
              <w:spacing w:before="0" w:after="0"/>
              <w:jc w:val="center"/>
              <w:rPr>
                <w:szCs w:val="24"/>
              </w:rPr>
            </w:pPr>
            <w:r w:rsidRPr="00CA4C87">
              <w:rPr>
                <w:szCs w:val="24"/>
              </w:rPr>
              <w:t>15</w:t>
            </w:r>
          </w:p>
        </w:tc>
      </w:tr>
      <w:tr w:rsidR="00CA4C87" w:rsidRPr="00CA4C87" w14:paraId="48448BBF" w14:textId="77777777" w:rsidTr="00CA4C8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6E1A88" w14:textId="77777777" w:rsidR="00CA4C87" w:rsidRPr="00CA4C87" w:rsidRDefault="00CA4C87" w:rsidP="00CA4C87">
            <w:pPr>
              <w:spacing w:before="0" w:after="0"/>
              <w:rPr>
                <w:szCs w:val="24"/>
              </w:rPr>
            </w:pPr>
            <w:r w:rsidRPr="00CA4C87">
              <w:rPr>
                <w:szCs w:val="24"/>
              </w:rPr>
              <w:t>Sitcom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FCC37F" w14:textId="77777777" w:rsidR="00CA4C87" w:rsidRPr="00CA4C87" w:rsidRDefault="00CA4C87" w:rsidP="00CA4C87">
            <w:pPr>
              <w:spacing w:before="0" w:after="0"/>
              <w:jc w:val="center"/>
              <w:rPr>
                <w:szCs w:val="24"/>
              </w:rPr>
            </w:pPr>
            <w:r w:rsidRPr="00CA4C87">
              <w:rPr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E4D526" w14:textId="77777777" w:rsidR="00CA4C87" w:rsidRPr="00CA4C87" w:rsidRDefault="00CA4C87" w:rsidP="00CA4C87">
            <w:pPr>
              <w:spacing w:before="0" w:after="0"/>
              <w:jc w:val="center"/>
              <w:rPr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D1EFF2" w14:textId="77777777" w:rsidR="00CA4C87" w:rsidRPr="00CA4C87" w:rsidRDefault="00CA4C87" w:rsidP="00CA4C87">
            <w:pPr>
              <w:spacing w:before="0" w:after="0"/>
              <w:jc w:val="center"/>
              <w:rPr>
                <w:szCs w:val="24"/>
              </w:rPr>
            </w:pPr>
            <w:r w:rsidRPr="00CA4C87">
              <w:rPr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EEC1ED" w14:textId="77777777" w:rsidR="00CA4C87" w:rsidRPr="00CA4C87" w:rsidRDefault="00CA4C87" w:rsidP="00CA4C87">
            <w:pPr>
              <w:spacing w:before="0" w:after="0"/>
              <w:jc w:val="center"/>
              <w:rPr>
                <w:szCs w:val="24"/>
              </w:rPr>
            </w:pPr>
            <w:r w:rsidRPr="00CA4C87">
              <w:rPr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925E9D" w14:textId="77777777" w:rsidR="00CA4C87" w:rsidRPr="00CA4C87" w:rsidRDefault="00CA4C87" w:rsidP="00CA4C87">
            <w:pPr>
              <w:spacing w:before="0" w:after="0"/>
              <w:jc w:val="center"/>
              <w:rPr>
                <w:szCs w:val="24"/>
              </w:rPr>
            </w:pPr>
            <w:r w:rsidRPr="00CA4C87">
              <w:rPr>
                <w:szCs w:val="24"/>
              </w:rPr>
              <w:t>25</w:t>
            </w:r>
          </w:p>
        </w:tc>
      </w:tr>
      <w:tr w:rsidR="00CA4C87" w:rsidRPr="00CA4C87" w14:paraId="4C2945C8" w14:textId="77777777" w:rsidTr="00CA4C8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B1E8A5" w14:textId="77777777" w:rsidR="00CA4C87" w:rsidRPr="00CA4C87" w:rsidRDefault="00CA4C87" w:rsidP="00CA4C87">
            <w:pPr>
              <w:spacing w:before="0" w:after="0"/>
              <w:rPr>
                <w:szCs w:val="24"/>
              </w:rPr>
            </w:pPr>
            <w:r w:rsidRPr="00CA4C87">
              <w:rPr>
                <w:szCs w:val="24"/>
              </w:rPr>
              <w:t>Game Show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36B5A5" w14:textId="77777777" w:rsidR="00CA4C87" w:rsidRPr="00CA4C87" w:rsidRDefault="00CA4C87" w:rsidP="00CA4C87">
            <w:pPr>
              <w:spacing w:before="0" w:after="0"/>
              <w:jc w:val="center"/>
              <w:rPr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E33B28" w14:textId="77777777" w:rsidR="00CA4C87" w:rsidRPr="00CA4C87" w:rsidRDefault="00CA4C87" w:rsidP="00CA4C87">
            <w:pPr>
              <w:spacing w:before="0" w:after="0"/>
              <w:jc w:val="center"/>
              <w:rPr>
                <w:szCs w:val="24"/>
              </w:rPr>
            </w:pPr>
            <w:r w:rsidRPr="00CA4C87">
              <w:rPr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613A8F" w14:textId="77777777" w:rsidR="00CA4C87" w:rsidRPr="00CA4C87" w:rsidRDefault="00CA4C87" w:rsidP="00CA4C87">
            <w:pPr>
              <w:spacing w:before="0" w:after="0"/>
              <w:jc w:val="center"/>
              <w:rPr>
                <w:szCs w:val="24"/>
              </w:rPr>
            </w:pPr>
            <w:r w:rsidRPr="00CA4C87">
              <w:rPr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104F4D" w14:textId="77777777" w:rsidR="00CA4C87" w:rsidRPr="00CA4C87" w:rsidRDefault="00CA4C87" w:rsidP="00CA4C87">
            <w:pPr>
              <w:spacing w:before="0" w:after="0"/>
              <w:jc w:val="center"/>
              <w:rPr>
                <w:szCs w:val="24"/>
              </w:rPr>
            </w:pPr>
            <w:r w:rsidRPr="00CA4C87">
              <w:rPr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BEFE29" w14:textId="77777777" w:rsidR="00CA4C87" w:rsidRPr="00CA4C87" w:rsidRDefault="00CA4C87" w:rsidP="00CA4C87">
            <w:pPr>
              <w:spacing w:before="0" w:after="0"/>
              <w:jc w:val="center"/>
              <w:rPr>
                <w:szCs w:val="24"/>
              </w:rPr>
            </w:pPr>
            <w:r w:rsidRPr="00CA4C87">
              <w:rPr>
                <w:szCs w:val="24"/>
              </w:rPr>
              <w:t>15</w:t>
            </w:r>
          </w:p>
        </w:tc>
      </w:tr>
      <w:tr w:rsidR="00CA4C87" w:rsidRPr="00CA4C87" w14:paraId="6A6449C0" w14:textId="77777777" w:rsidTr="00CA4C8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66F028" w14:textId="77777777" w:rsidR="00CA4C87" w:rsidRPr="00CA4C87" w:rsidRDefault="00CA4C87" w:rsidP="00CA4C87">
            <w:pPr>
              <w:spacing w:before="0" w:after="0"/>
              <w:rPr>
                <w:szCs w:val="24"/>
              </w:rPr>
            </w:pPr>
            <w:r w:rsidRPr="00CA4C87">
              <w:rPr>
                <w:szCs w:val="24"/>
              </w:rPr>
              <w:t>News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181AF5" w14:textId="77777777" w:rsidR="00CA4C87" w:rsidRPr="00CA4C87" w:rsidRDefault="00CA4C87" w:rsidP="00CA4C87">
            <w:pPr>
              <w:spacing w:before="0" w:after="0"/>
              <w:jc w:val="center"/>
              <w:rPr>
                <w:szCs w:val="24"/>
              </w:rPr>
            </w:pPr>
            <w:r w:rsidRPr="00CA4C87">
              <w:rPr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CED61D" w14:textId="77777777" w:rsidR="00CA4C87" w:rsidRPr="00CA4C87" w:rsidRDefault="00CA4C87" w:rsidP="00CA4C87">
            <w:pPr>
              <w:spacing w:before="0" w:after="0"/>
              <w:jc w:val="center"/>
              <w:rPr>
                <w:szCs w:val="24"/>
              </w:rPr>
            </w:pPr>
            <w:r w:rsidRPr="00CA4C87">
              <w:rPr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F8D759" w14:textId="77777777" w:rsidR="00CA4C87" w:rsidRPr="00CA4C87" w:rsidRDefault="00CA4C87" w:rsidP="00CA4C87">
            <w:pPr>
              <w:spacing w:before="0" w:after="0"/>
              <w:jc w:val="center"/>
              <w:rPr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6A4FBF" w14:textId="77777777" w:rsidR="00CA4C87" w:rsidRPr="00CA4C87" w:rsidRDefault="00CA4C87" w:rsidP="00CA4C87">
            <w:pPr>
              <w:spacing w:before="0" w:after="0"/>
              <w:jc w:val="center"/>
              <w:rPr>
                <w:szCs w:val="24"/>
              </w:rPr>
            </w:pPr>
            <w:r w:rsidRPr="00CA4C87">
              <w:rPr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8200C4" w14:textId="77777777" w:rsidR="00CA4C87" w:rsidRPr="00CA4C87" w:rsidRDefault="00CA4C87" w:rsidP="00CA4C87">
            <w:pPr>
              <w:spacing w:before="0" w:after="0"/>
              <w:jc w:val="center"/>
              <w:rPr>
                <w:szCs w:val="24"/>
              </w:rPr>
            </w:pPr>
            <w:r w:rsidRPr="00CA4C87">
              <w:rPr>
                <w:szCs w:val="24"/>
              </w:rPr>
              <w:t>10</w:t>
            </w:r>
          </w:p>
        </w:tc>
      </w:tr>
      <w:tr w:rsidR="00CA4C87" w:rsidRPr="00CA4C87" w14:paraId="2CEAE229" w14:textId="77777777" w:rsidTr="00CA4C8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6E2FD5" w14:textId="77777777" w:rsidR="00CA4C87" w:rsidRPr="00CA4C87" w:rsidRDefault="00CA4C87" w:rsidP="00CA4C87">
            <w:pPr>
              <w:spacing w:before="0" w:after="0"/>
              <w:rPr>
                <w:szCs w:val="24"/>
              </w:rPr>
            </w:pPr>
            <w:r w:rsidRPr="00CA4C87">
              <w:rPr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2DB321" w14:textId="77777777" w:rsidR="00CA4C87" w:rsidRPr="00CA4C87" w:rsidRDefault="00CA4C87" w:rsidP="00CA4C87">
            <w:pPr>
              <w:spacing w:before="0" w:after="0"/>
              <w:jc w:val="center"/>
              <w:rPr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3DCE09" w14:textId="77777777" w:rsidR="00CA4C87" w:rsidRPr="00CA4C87" w:rsidRDefault="00CA4C87" w:rsidP="00CA4C87">
            <w:pPr>
              <w:spacing w:before="0" w:after="0"/>
              <w:jc w:val="center"/>
              <w:rPr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15E8F7" w14:textId="77777777" w:rsidR="00CA4C87" w:rsidRPr="00CA4C87" w:rsidRDefault="00CA4C87" w:rsidP="00CA4C87">
            <w:pPr>
              <w:spacing w:before="0" w:after="0"/>
              <w:jc w:val="center"/>
              <w:rPr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972054" w14:textId="77777777" w:rsidR="00CA4C87" w:rsidRPr="00CA4C87" w:rsidRDefault="00CA4C87" w:rsidP="00CA4C87">
            <w:pPr>
              <w:spacing w:before="0" w:after="0"/>
              <w:jc w:val="center"/>
              <w:rPr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BFECC4" w14:textId="77777777" w:rsidR="00CA4C87" w:rsidRPr="00CA4C87" w:rsidRDefault="00CA4C87" w:rsidP="00CA4C87">
            <w:pPr>
              <w:spacing w:before="0" w:after="0"/>
              <w:jc w:val="center"/>
              <w:rPr>
                <w:szCs w:val="24"/>
              </w:rPr>
            </w:pPr>
            <w:r w:rsidRPr="00CA4C87">
              <w:rPr>
                <w:szCs w:val="24"/>
              </w:rPr>
              <w:t>65</w:t>
            </w:r>
          </w:p>
        </w:tc>
      </w:tr>
    </w:tbl>
    <w:p w14:paraId="49F31942" w14:textId="77777777" w:rsidR="00CA4C87" w:rsidRPr="00CA4C87" w:rsidRDefault="00CA4C87" w:rsidP="00CA4C87">
      <w:pPr>
        <w:spacing w:before="0" w:after="0"/>
        <w:rPr>
          <w:szCs w:val="24"/>
        </w:rPr>
      </w:pPr>
      <w:r w:rsidRPr="00CA4C87">
        <w:rPr>
          <w:szCs w:val="24"/>
        </w:rPr>
        <w:t> </w:t>
      </w:r>
    </w:p>
    <w:p w14:paraId="0E1CD511" w14:textId="5D35361F" w:rsidR="00CA4C87" w:rsidRPr="00CA4C87" w:rsidRDefault="00CA4C87" w:rsidP="00CA4C87">
      <w:pPr>
        <w:spacing w:before="0" w:after="0"/>
        <w:rPr>
          <w:szCs w:val="24"/>
        </w:rPr>
      </w:pPr>
      <w:r w:rsidRPr="00CA4C87">
        <w:rPr>
          <w:szCs w:val="24"/>
        </w:rPr>
        <w:t>a.  P(Sitcom or Game Show)</w:t>
      </w:r>
    </w:p>
    <w:p w14:paraId="0326A9B9" w14:textId="2540EA9A" w:rsidR="00CA4C87" w:rsidRPr="00CA4C87" w:rsidRDefault="00CA4C87" w:rsidP="00CA4C87">
      <w:pPr>
        <w:spacing w:before="0" w:after="0"/>
        <w:rPr>
          <w:szCs w:val="24"/>
        </w:rPr>
      </w:pPr>
      <w:r w:rsidRPr="00CA4C87">
        <w:rPr>
          <w:szCs w:val="24"/>
        </w:rPr>
        <w:t>b.  P(Drama and Channel 8)</w:t>
      </w:r>
    </w:p>
    <w:p w14:paraId="7D49C8B0" w14:textId="77777777" w:rsidR="00CA4C87" w:rsidRPr="00CA4C87" w:rsidRDefault="00CA4C87" w:rsidP="00CA4C87">
      <w:pPr>
        <w:spacing w:before="0" w:after="0"/>
        <w:rPr>
          <w:szCs w:val="24"/>
        </w:rPr>
      </w:pPr>
      <w:r w:rsidRPr="00CA4C87">
        <w:rPr>
          <w:szCs w:val="24"/>
        </w:rPr>
        <w:t>c.  P(Channel 8 or Channel 2)</w:t>
      </w:r>
    </w:p>
    <w:p w14:paraId="12A507C5" w14:textId="77777777" w:rsidR="00CA4C87" w:rsidRPr="00CA4C87" w:rsidRDefault="00CA4C87" w:rsidP="00CA4C87">
      <w:pPr>
        <w:spacing w:before="0" w:after="0"/>
        <w:rPr>
          <w:szCs w:val="24"/>
        </w:rPr>
      </w:pPr>
      <w:r w:rsidRPr="00CA4C87">
        <w:rPr>
          <w:szCs w:val="24"/>
        </w:rPr>
        <w:t>d.  P(Drama given that it is on Channel 6)</w:t>
      </w:r>
    </w:p>
    <w:p w14:paraId="6027D679" w14:textId="007DDFE9" w:rsidR="00CA4C87" w:rsidRPr="00CA4C87" w:rsidRDefault="00CA4C87" w:rsidP="00CA4C87">
      <w:pPr>
        <w:spacing w:before="0" w:after="0"/>
        <w:rPr>
          <w:szCs w:val="24"/>
        </w:rPr>
      </w:pPr>
      <w:r w:rsidRPr="00CA4C87">
        <w:rPr>
          <w:szCs w:val="24"/>
        </w:rPr>
        <w:t>e.  Given that the show is a sitcom, find the probability it is on channel 12</w:t>
      </w:r>
      <w:r>
        <w:rPr>
          <w:szCs w:val="24"/>
        </w:rPr>
        <w:t>.</w:t>
      </w:r>
    </w:p>
    <w:p w14:paraId="735BCBDA" w14:textId="4674D110" w:rsidR="00CA4C87" w:rsidRPr="00CA4C87" w:rsidRDefault="00CA4C87" w:rsidP="00CA4C87">
      <w:pPr>
        <w:spacing w:before="0" w:after="0"/>
        <w:rPr>
          <w:szCs w:val="24"/>
        </w:rPr>
      </w:pPr>
      <w:r w:rsidRPr="00CA4C87">
        <w:rPr>
          <w:szCs w:val="24"/>
        </w:rPr>
        <w:t>f.  Find the probability that a show is a game show, given that the show is on channel 2</w:t>
      </w:r>
      <w:r>
        <w:rPr>
          <w:szCs w:val="24"/>
        </w:rPr>
        <w:t>.</w:t>
      </w:r>
    </w:p>
    <w:p w14:paraId="73AFBF91" w14:textId="77777777" w:rsidR="00CA4C87" w:rsidRDefault="00CA4C87" w:rsidP="00CA4C87">
      <w:pPr>
        <w:spacing w:before="0" w:after="0"/>
        <w:rPr>
          <w:szCs w:val="24"/>
        </w:rPr>
      </w:pPr>
    </w:p>
    <w:p w14:paraId="2EBB35B5" w14:textId="4439DD4D" w:rsidR="00CA4C87" w:rsidRDefault="00CA4C87" w:rsidP="00CA4C87">
      <w:pPr>
        <w:spacing w:before="0" w:after="0"/>
        <w:rPr>
          <w:szCs w:val="24"/>
        </w:rPr>
      </w:pPr>
      <w:r>
        <w:rPr>
          <w:szCs w:val="24"/>
        </w:rPr>
        <w:t xml:space="preserve">4. </w:t>
      </w:r>
      <w:r w:rsidRPr="00CA4C87">
        <w:rPr>
          <w:szCs w:val="24"/>
        </w:rPr>
        <w:t>Four Cable Channels (</w:t>
      </w:r>
      <w:r>
        <w:rPr>
          <w:szCs w:val="24"/>
        </w:rPr>
        <w:t>3</w:t>
      </w:r>
      <w:r w:rsidRPr="00CA4C87">
        <w:rPr>
          <w:szCs w:val="24"/>
        </w:rPr>
        <w:t xml:space="preserve">, </w:t>
      </w:r>
      <w:r>
        <w:rPr>
          <w:szCs w:val="24"/>
        </w:rPr>
        <w:t>5</w:t>
      </w:r>
      <w:r w:rsidRPr="00CA4C87">
        <w:rPr>
          <w:szCs w:val="24"/>
        </w:rPr>
        <w:t xml:space="preserve">, </w:t>
      </w:r>
      <w:r>
        <w:rPr>
          <w:szCs w:val="24"/>
        </w:rPr>
        <w:t>7</w:t>
      </w:r>
      <w:r w:rsidRPr="00CA4C87">
        <w:rPr>
          <w:szCs w:val="24"/>
        </w:rPr>
        <w:t>, 1</w:t>
      </w:r>
      <w:r>
        <w:rPr>
          <w:szCs w:val="24"/>
        </w:rPr>
        <w:t>3</w:t>
      </w:r>
      <w:r w:rsidRPr="00CA4C87">
        <w:rPr>
          <w:szCs w:val="24"/>
        </w:rPr>
        <w:t xml:space="preserve">) have </w:t>
      </w:r>
      <w:r>
        <w:rPr>
          <w:szCs w:val="24"/>
        </w:rPr>
        <w:t>Reality shows, Crime dramas, Cooking Shows, and Community Programming</w:t>
      </w:r>
      <w:r w:rsidRPr="00CA4C87">
        <w:rPr>
          <w:szCs w:val="24"/>
        </w:rPr>
        <w:t>. The number of each type of show is listed in the table below. Complete the table and use it to answer the questions.</w:t>
      </w:r>
    </w:p>
    <w:p w14:paraId="7AEBB5BA" w14:textId="3FA789D8" w:rsidR="00F16BC2" w:rsidRDefault="00F16BC2" w:rsidP="00CA4C87">
      <w:pPr>
        <w:spacing w:before="0" w:after="0"/>
        <w:rPr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8"/>
        <w:gridCol w:w="1221"/>
        <w:gridCol w:w="1221"/>
        <w:gridCol w:w="1221"/>
        <w:gridCol w:w="1354"/>
        <w:gridCol w:w="734"/>
      </w:tblGrid>
      <w:tr w:rsidR="00F16BC2" w:rsidRPr="00CA4C87" w14:paraId="70F8EFBC" w14:textId="77777777" w:rsidTr="00B144C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B643AA" w14:textId="77777777" w:rsidR="00F16BC2" w:rsidRPr="00CA4C87" w:rsidRDefault="00F16BC2" w:rsidP="00B144C6">
            <w:pPr>
              <w:spacing w:before="0" w:after="0"/>
              <w:rPr>
                <w:szCs w:val="24"/>
              </w:rPr>
            </w:pPr>
            <w:r w:rsidRPr="00CA4C87">
              <w:rPr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4E9B50" w14:textId="77777777" w:rsidR="00F16BC2" w:rsidRPr="00CA4C87" w:rsidRDefault="00F16BC2" w:rsidP="00B144C6">
            <w:pPr>
              <w:spacing w:before="0" w:after="0"/>
              <w:rPr>
                <w:szCs w:val="24"/>
              </w:rPr>
            </w:pPr>
            <w:r w:rsidRPr="00CA4C87">
              <w:rPr>
                <w:szCs w:val="24"/>
              </w:rPr>
              <w:t xml:space="preserve">Channel </w:t>
            </w:r>
            <w:r>
              <w:rPr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A91BA3" w14:textId="77777777" w:rsidR="00F16BC2" w:rsidRPr="00CA4C87" w:rsidRDefault="00F16BC2" w:rsidP="00B144C6">
            <w:pPr>
              <w:spacing w:before="0" w:after="0"/>
              <w:rPr>
                <w:szCs w:val="24"/>
              </w:rPr>
            </w:pPr>
            <w:r w:rsidRPr="00CA4C87">
              <w:rPr>
                <w:szCs w:val="24"/>
              </w:rPr>
              <w:t xml:space="preserve">Channel </w:t>
            </w:r>
            <w:r>
              <w:rPr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96124E" w14:textId="77777777" w:rsidR="00F16BC2" w:rsidRPr="00CA4C87" w:rsidRDefault="00F16BC2" w:rsidP="00B144C6">
            <w:pPr>
              <w:spacing w:before="0" w:after="0"/>
              <w:rPr>
                <w:szCs w:val="24"/>
              </w:rPr>
            </w:pPr>
            <w:r w:rsidRPr="00CA4C87">
              <w:rPr>
                <w:szCs w:val="24"/>
              </w:rPr>
              <w:t xml:space="preserve">Channel </w:t>
            </w:r>
            <w:r>
              <w:rPr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492F3A" w14:textId="77777777" w:rsidR="00F16BC2" w:rsidRPr="00CA4C87" w:rsidRDefault="00F16BC2" w:rsidP="00B144C6">
            <w:pPr>
              <w:spacing w:before="0" w:after="0"/>
              <w:rPr>
                <w:szCs w:val="24"/>
              </w:rPr>
            </w:pPr>
            <w:r w:rsidRPr="00CA4C87">
              <w:rPr>
                <w:szCs w:val="24"/>
              </w:rPr>
              <w:t>Channel 1</w:t>
            </w:r>
            <w:r>
              <w:rPr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A58556" w14:textId="77777777" w:rsidR="00F16BC2" w:rsidRPr="00CA4C87" w:rsidRDefault="00F16BC2" w:rsidP="00B144C6">
            <w:pPr>
              <w:spacing w:before="0" w:after="0"/>
              <w:rPr>
                <w:szCs w:val="24"/>
              </w:rPr>
            </w:pPr>
            <w:r w:rsidRPr="00CA4C87">
              <w:rPr>
                <w:szCs w:val="24"/>
              </w:rPr>
              <w:t>Total</w:t>
            </w:r>
          </w:p>
        </w:tc>
      </w:tr>
      <w:tr w:rsidR="00F16BC2" w:rsidRPr="00CA4C87" w14:paraId="5816EB11" w14:textId="77777777" w:rsidTr="00B144C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11E1AE" w14:textId="77777777" w:rsidR="00F16BC2" w:rsidRPr="00CA4C87" w:rsidRDefault="00F16BC2" w:rsidP="00B144C6">
            <w:pPr>
              <w:spacing w:before="0" w:after="0"/>
              <w:rPr>
                <w:szCs w:val="24"/>
              </w:rPr>
            </w:pPr>
            <w:r>
              <w:rPr>
                <w:szCs w:val="24"/>
              </w:rPr>
              <w:t>Reality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0B96B8" w14:textId="77777777" w:rsidR="00F16BC2" w:rsidRPr="00CA4C87" w:rsidRDefault="00F16BC2" w:rsidP="00B144C6">
            <w:pPr>
              <w:spacing w:before="0" w:after="0"/>
              <w:jc w:val="center"/>
              <w:rPr>
                <w:szCs w:val="24"/>
              </w:rPr>
            </w:pPr>
            <w:r>
              <w:rPr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A1E7C2" w14:textId="77777777" w:rsidR="00F16BC2" w:rsidRPr="00CA4C87" w:rsidRDefault="00F16BC2" w:rsidP="00B144C6">
            <w:pPr>
              <w:spacing w:before="0" w:after="0"/>
              <w:jc w:val="center"/>
              <w:rPr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44F24A" w14:textId="77777777" w:rsidR="00F16BC2" w:rsidRPr="00CA4C87" w:rsidRDefault="00F16BC2" w:rsidP="00B144C6">
            <w:pPr>
              <w:spacing w:before="0" w:after="0"/>
              <w:jc w:val="center"/>
              <w:rPr>
                <w:szCs w:val="24"/>
              </w:rPr>
            </w:pPr>
            <w:r>
              <w:rPr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0FE19E" w14:textId="77777777" w:rsidR="00F16BC2" w:rsidRPr="00CA4C87" w:rsidRDefault="00F16BC2" w:rsidP="00B144C6">
            <w:pPr>
              <w:spacing w:before="0" w:after="0"/>
              <w:jc w:val="center"/>
              <w:rPr>
                <w:szCs w:val="24"/>
              </w:rPr>
            </w:pPr>
            <w:r>
              <w:rPr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4F30FB" w14:textId="77777777" w:rsidR="00F16BC2" w:rsidRPr="00CA4C87" w:rsidRDefault="00F16BC2" w:rsidP="00B144C6">
            <w:pPr>
              <w:spacing w:before="0" w:after="0"/>
              <w:jc w:val="center"/>
              <w:rPr>
                <w:szCs w:val="24"/>
              </w:rPr>
            </w:pPr>
          </w:p>
        </w:tc>
      </w:tr>
      <w:tr w:rsidR="00F16BC2" w:rsidRPr="00CA4C87" w14:paraId="63036326" w14:textId="77777777" w:rsidTr="00B144C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44DBF2" w14:textId="77777777" w:rsidR="00F16BC2" w:rsidRPr="00CA4C87" w:rsidRDefault="00F16BC2" w:rsidP="00B144C6">
            <w:pPr>
              <w:spacing w:before="0" w:after="0"/>
              <w:rPr>
                <w:szCs w:val="24"/>
              </w:rPr>
            </w:pPr>
            <w:r>
              <w:rPr>
                <w:szCs w:val="24"/>
              </w:rPr>
              <w:t>Crime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B6948E" w14:textId="77777777" w:rsidR="00F16BC2" w:rsidRPr="00CA4C87" w:rsidRDefault="00F16BC2" w:rsidP="00B144C6">
            <w:pPr>
              <w:spacing w:before="0" w:after="0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6DC38F" w14:textId="77777777" w:rsidR="00F16BC2" w:rsidRPr="00CA4C87" w:rsidRDefault="00F16BC2" w:rsidP="00B144C6">
            <w:pPr>
              <w:spacing w:before="0" w:after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F429BB" w14:textId="77777777" w:rsidR="00F16BC2" w:rsidRPr="00CA4C87" w:rsidRDefault="00F16BC2" w:rsidP="00B144C6">
            <w:pPr>
              <w:spacing w:before="0" w:after="0"/>
              <w:jc w:val="center"/>
              <w:rPr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F1AA2D" w14:textId="77777777" w:rsidR="00F16BC2" w:rsidRPr="00CA4C87" w:rsidRDefault="00F16BC2" w:rsidP="00B144C6">
            <w:pPr>
              <w:spacing w:before="0" w:after="0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1A3F84" w14:textId="77777777" w:rsidR="00F16BC2" w:rsidRPr="00CA4C87" w:rsidRDefault="00F16BC2" w:rsidP="00B144C6">
            <w:pPr>
              <w:spacing w:before="0" w:after="0"/>
              <w:jc w:val="center"/>
              <w:rPr>
                <w:szCs w:val="24"/>
              </w:rPr>
            </w:pPr>
          </w:p>
        </w:tc>
      </w:tr>
      <w:tr w:rsidR="00F16BC2" w:rsidRPr="00CA4C87" w14:paraId="51366C96" w14:textId="77777777" w:rsidTr="00B144C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FF8B7D" w14:textId="77777777" w:rsidR="00F16BC2" w:rsidRPr="00CA4C87" w:rsidRDefault="00F16BC2" w:rsidP="00B144C6">
            <w:pPr>
              <w:spacing w:before="0" w:after="0"/>
              <w:rPr>
                <w:szCs w:val="24"/>
              </w:rPr>
            </w:pPr>
            <w:r>
              <w:rPr>
                <w:szCs w:val="24"/>
              </w:rPr>
              <w:t>Cooking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96F65A" w14:textId="77777777" w:rsidR="00F16BC2" w:rsidRPr="00CA4C87" w:rsidRDefault="00F16BC2" w:rsidP="00B144C6">
            <w:pPr>
              <w:spacing w:before="0" w:after="0"/>
              <w:jc w:val="center"/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75C086" w14:textId="77777777" w:rsidR="00F16BC2" w:rsidRPr="00CA4C87" w:rsidRDefault="00F16BC2" w:rsidP="00B144C6">
            <w:pPr>
              <w:spacing w:before="0" w:after="0"/>
              <w:jc w:val="center"/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67A8C0" w14:textId="77777777" w:rsidR="00F16BC2" w:rsidRPr="00CA4C87" w:rsidRDefault="00F16BC2" w:rsidP="00B144C6">
            <w:pPr>
              <w:spacing w:before="0" w:after="0"/>
              <w:jc w:val="center"/>
              <w:rPr>
                <w:szCs w:val="24"/>
              </w:rPr>
            </w:pPr>
            <w:r>
              <w:rPr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C19FF2" w14:textId="77777777" w:rsidR="00F16BC2" w:rsidRPr="00CA4C87" w:rsidRDefault="00F16BC2" w:rsidP="00B144C6">
            <w:pPr>
              <w:spacing w:before="0" w:after="0"/>
              <w:jc w:val="center"/>
              <w:rPr>
                <w:szCs w:val="24"/>
              </w:rPr>
            </w:pPr>
            <w:r>
              <w:rPr>
                <w:szCs w:val="24"/>
              </w:rPr>
              <w:t>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21EAB9" w14:textId="77777777" w:rsidR="00F16BC2" w:rsidRPr="00CA4C87" w:rsidRDefault="00F16BC2" w:rsidP="00B144C6">
            <w:pPr>
              <w:spacing w:before="0" w:after="0"/>
              <w:jc w:val="center"/>
              <w:rPr>
                <w:szCs w:val="24"/>
              </w:rPr>
            </w:pPr>
          </w:p>
        </w:tc>
      </w:tr>
      <w:tr w:rsidR="00F16BC2" w:rsidRPr="00CA4C87" w14:paraId="785858E9" w14:textId="77777777" w:rsidTr="00B144C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F084DE" w14:textId="77777777" w:rsidR="00F16BC2" w:rsidRPr="00CA4C87" w:rsidRDefault="00F16BC2" w:rsidP="00B144C6">
            <w:pPr>
              <w:spacing w:before="0" w:after="0"/>
              <w:rPr>
                <w:szCs w:val="24"/>
              </w:rPr>
            </w:pPr>
            <w:r>
              <w:rPr>
                <w:szCs w:val="24"/>
              </w:rPr>
              <w:t>Community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261257" w14:textId="77777777" w:rsidR="00F16BC2" w:rsidRPr="00CA4C87" w:rsidRDefault="00F16BC2" w:rsidP="00B144C6">
            <w:pPr>
              <w:spacing w:before="0" w:after="0"/>
              <w:jc w:val="center"/>
              <w:rPr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9A5758" w14:textId="77777777" w:rsidR="00F16BC2" w:rsidRPr="00CA4C87" w:rsidRDefault="00F16BC2" w:rsidP="00B144C6">
            <w:pPr>
              <w:spacing w:before="0" w:after="0"/>
              <w:jc w:val="center"/>
              <w:rPr>
                <w:szCs w:val="24"/>
              </w:rPr>
            </w:pPr>
            <w:r>
              <w:rPr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15863D" w14:textId="77777777" w:rsidR="00F16BC2" w:rsidRPr="00CA4C87" w:rsidRDefault="00F16BC2" w:rsidP="00B144C6">
            <w:pPr>
              <w:spacing w:before="0" w:after="0"/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CB9FA3" w14:textId="77777777" w:rsidR="00F16BC2" w:rsidRPr="00CA4C87" w:rsidRDefault="00F16BC2" w:rsidP="00B144C6">
            <w:pPr>
              <w:spacing w:before="0" w:after="0"/>
              <w:jc w:val="center"/>
              <w:rPr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B80303" w14:textId="77777777" w:rsidR="00F16BC2" w:rsidRPr="00CA4C87" w:rsidRDefault="00F16BC2" w:rsidP="00B144C6">
            <w:pPr>
              <w:spacing w:before="0" w:after="0"/>
              <w:jc w:val="center"/>
              <w:rPr>
                <w:szCs w:val="24"/>
              </w:rPr>
            </w:pPr>
          </w:p>
        </w:tc>
      </w:tr>
      <w:tr w:rsidR="00F16BC2" w:rsidRPr="00CA4C87" w14:paraId="4D59F0B6" w14:textId="77777777" w:rsidTr="00B144C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57E624" w14:textId="77777777" w:rsidR="00F16BC2" w:rsidRPr="00CA4C87" w:rsidRDefault="00F16BC2" w:rsidP="00B144C6">
            <w:pPr>
              <w:spacing w:before="0" w:after="0"/>
              <w:rPr>
                <w:szCs w:val="24"/>
              </w:rPr>
            </w:pPr>
            <w:r w:rsidRPr="00CA4C87">
              <w:rPr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24EAE3" w14:textId="77777777" w:rsidR="00F16BC2" w:rsidRPr="00CA4C87" w:rsidRDefault="00F16BC2" w:rsidP="00B144C6">
            <w:pPr>
              <w:spacing w:before="0" w:after="0"/>
              <w:jc w:val="center"/>
              <w:rPr>
                <w:szCs w:val="24"/>
              </w:rPr>
            </w:pPr>
            <w:r>
              <w:rPr>
                <w:szCs w:val="24"/>
              </w:rPr>
              <w:t>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53F163" w14:textId="77777777" w:rsidR="00F16BC2" w:rsidRPr="00CA4C87" w:rsidRDefault="00F16BC2" w:rsidP="00B144C6">
            <w:pPr>
              <w:spacing w:before="0" w:after="0"/>
              <w:jc w:val="center"/>
              <w:rPr>
                <w:szCs w:val="24"/>
              </w:rPr>
            </w:pPr>
            <w:r>
              <w:rPr>
                <w:szCs w:val="24"/>
              </w:rPr>
              <w:t>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604498" w14:textId="77777777" w:rsidR="00F16BC2" w:rsidRPr="00CA4C87" w:rsidRDefault="00F16BC2" w:rsidP="00B144C6">
            <w:pPr>
              <w:spacing w:before="0" w:after="0"/>
              <w:jc w:val="center"/>
              <w:rPr>
                <w:szCs w:val="24"/>
              </w:rPr>
            </w:pPr>
            <w:r>
              <w:rPr>
                <w:szCs w:val="24"/>
              </w:rPr>
              <w:t>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346F0E" w14:textId="77777777" w:rsidR="00F16BC2" w:rsidRPr="00CA4C87" w:rsidRDefault="00F16BC2" w:rsidP="00B144C6">
            <w:pPr>
              <w:spacing w:before="0" w:after="0"/>
              <w:jc w:val="center"/>
              <w:rPr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95653F" w14:textId="77777777" w:rsidR="00F16BC2" w:rsidRPr="00CA4C87" w:rsidRDefault="00F16BC2" w:rsidP="00B144C6">
            <w:pPr>
              <w:spacing w:before="0" w:after="0"/>
              <w:jc w:val="center"/>
              <w:rPr>
                <w:szCs w:val="24"/>
              </w:rPr>
            </w:pPr>
            <w:r>
              <w:rPr>
                <w:szCs w:val="24"/>
              </w:rPr>
              <w:t>83</w:t>
            </w:r>
          </w:p>
        </w:tc>
      </w:tr>
    </w:tbl>
    <w:p w14:paraId="6C249E58" w14:textId="7314686C" w:rsidR="00CA4C87" w:rsidRPr="00CA4C87" w:rsidRDefault="00CA4C87" w:rsidP="00CA4C87">
      <w:pPr>
        <w:spacing w:before="0" w:after="0"/>
        <w:rPr>
          <w:szCs w:val="24"/>
        </w:rPr>
      </w:pPr>
    </w:p>
    <w:p w14:paraId="53DB98CB" w14:textId="1E1106E4" w:rsidR="00CA4C87" w:rsidRPr="00CA4C87" w:rsidRDefault="00CA4C87" w:rsidP="00CA4C87">
      <w:pPr>
        <w:spacing w:before="0" w:after="0"/>
        <w:rPr>
          <w:szCs w:val="24"/>
        </w:rPr>
      </w:pPr>
      <w:r w:rsidRPr="00CA4C87">
        <w:rPr>
          <w:szCs w:val="24"/>
        </w:rPr>
        <w:t>a.  P(</w:t>
      </w:r>
      <w:r>
        <w:rPr>
          <w:szCs w:val="24"/>
        </w:rPr>
        <w:t xml:space="preserve">Reality or Crime </w:t>
      </w:r>
      <w:r w:rsidRPr="00CA4C87">
        <w:rPr>
          <w:szCs w:val="24"/>
        </w:rPr>
        <w:t>Show)</w:t>
      </w:r>
    </w:p>
    <w:p w14:paraId="2A818348" w14:textId="1DB410B3" w:rsidR="00CA4C87" w:rsidRPr="00CA4C87" w:rsidRDefault="00CA4C87" w:rsidP="00CA4C87">
      <w:pPr>
        <w:spacing w:before="0" w:after="0"/>
        <w:rPr>
          <w:szCs w:val="24"/>
        </w:rPr>
      </w:pPr>
      <w:r w:rsidRPr="00CA4C87">
        <w:rPr>
          <w:szCs w:val="24"/>
        </w:rPr>
        <w:t>b.  P(</w:t>
      </w:r>
      <w:r>
        <w:rPr>
          <w:szCs w:val="24"/>
        </w:rPr>
        <w:t xml:space="preserve">Cooking and </w:t>
      </w:r>
      <w:r w:rsidRPr="00CA4C87">
        <w:rPr>
          <w:szCs w:val="24"/>
        </w:rPr>
        <w:t xml:space="preserve">Channel </w:t>
      </w:r>
      <w:r>
        <w:rPr>
          <w:szCs w:val="24"/>
        </w:rPr>
        <w:t>7</w:t>
      </w:r>
      <w:r w:rsidRPr="00CA4C87">
        <w:rPr>
          <w:szCs w:val="24"/>
        </w:rPr>
        <w:t>)</w:t>
      </w:r>
    </w:p>
    <w:p w14:paraId="45962B56" w14:textId="034DE1F9" w:rsidR="00CA4C87" w:rsidRPr="00CA4C87" w:rsidRDefault="00CA4C87" w:rsidP="00CA4C87">
      <w:pPr>
        <w:spacing w:before="0" w:after="0"/>
        <w:rPr>
          <w:szCs w:val="24"/>
        </w:rPr>
      </w:pPr>
      <w:r w:rsidRPr="00CA4C87">
        <w:rPr>
          <w:szCs w:val="24"/>
        </w:rPr>
        <w:t xml:space="preserve">c.  P(Channel </w:t>
      </w:r>
      <w:r>
        <w:rPr>
          <w:szCs w:val="24"/>
        </w:rPr>
        <w:t>3</w:t>
      </w:r>
      <w:r w:rsidRPr="00CA4C87">
        <w:rPr>
          <w:szCs w:val="24"/>
        </w:rPr>
        <w:t xml:space="preserve"> or Channel </w:t>
      </w:r>
      <w:r>
        <w:rPr>
          <w:szCs w:val="24"/>
        </w:rPr>
        <w:t>13</w:t>
      </w:r>
      <w:r w:rsidRPr="00CA4C87">
        <w:rPr>
          <w:szCs w:val="24"/>
        </w:rPr>
        <w:t>)</w:t>
      </w:r>
    </w:p>
    <w:p w14:paraId="2D095557" w14:textId="688722D0" w:rsidR="00CA4C87" w:rsidRPr="00CA4C87" w:rsidRDefault="00CA4C87" w:rsidP="00CA4C87">
      <w:pPr>
        <w:spacing w:before="0" w:after="0"/>
        <w:rPr>
          <w:szCs w:val="24"/>
        </w:rPr>
      </w:pPr>
      <w:r w:rsidRPr="00CA4C87">
        <w:rPr>
          <w:szCs w:val="24"/>
        </w:rPr>
        <w:t>d.  P(</w:t>
      </w:r>
      <w:r>
        <w:rPr>
          <w:szCs w:val="24"/>
        </w:rPr>
        <w:t xml:space="preserve">Community Program </w:t>
      </w:r>
      <w:r w:rsidRPr="00CA4C87">
        <w:rPr>
          <w:szCs w:val="24"/>
        </w:rPr>
        <w:t xml:space="preserve">given that it is on Channel </w:t>
      </w:r>
      <w:r>
        <w:rPr>
          <w:szCs w:val="24"/>
        </w:rPr>
        <w:t>5</w:t>
      </w:r>
      <w:r w:rsidRPr="00CA4C87">
        <w:rPr>
          <w:szCs w:val="24"/>
        </w:rPr>
        <w:t>)</w:t>
      </w:r>
    </w:p>
    <w:p w14:paraId="5A1BAEF0" w14:textId="39B9F15C" w:rsidR="00CA4C87" w:rsidRPr="00CA4C87" w:rsidRDefault="00CA4C87" w:rsidP="00CA4C87">
      <w:pPr>
        <w:spacing w:before="0" w:after="0"/>
        <w:rPr>
          <w:szCs w:val="24"/>
        </w:rPr>
      </w:pPr>
      <w:r w:rsidRPr="00CA4C87">
        <w:rPr>
          <w:szCs w:val="24"/>
        </w:rPr>
        <w:t xml:space="preserve">e.  Given that the show is a </w:t>
      </w:r>
      <w:r>
        <w:rPr>
          <w:szCs w:val="24"/>
        </w:rPr>
        <w:t xml:space="preserve">crime show, </w:t>
      </w:r>
      <w:r w:rsidRPr="00CA4C87">
        <w:rPr>
          <w:szCs w:val="24"/>
        </w:rPr>
        <w:t xml:space="preserve">find the probability it is on channel </w:t>
      </w:r>
      <w:r>
        <w:rPr>
          <w:szCs w:val="24"/>
        </w:rPr>
        <w:t>3.</w:t>
      </w:r>
    </w:p>
    <w:p w14:paraId="73132033" w14:textId="0F66B094" w:rsidR="00CA4C87" w:rsidRDefault="00CA4C87" w:rsidP="00CA4C87">
      <w:pPr>
        <w:spacing w:before="0" w:after="0"/>
        <w:rPr>
          <w:szCs w:val="24"/>
        </w:rPr>
      </w:pPr>
      <w:r w:rsidRPr="00CA4C87">
        <w:rPr>
          <w:szCs w:val="24"/>
        </w:rPr>
        <w:t>f.  Find the probability that a show is a</w:t>
      </w:r>
      <w:r>
        <w:rPr>
          <w:szCs w:val="24"/>
        </w:rPr>
        <w:t xml:space="preserve"> cooking</w:t>
      </w:r>
      <w:r w:rsidRPr="00CA4C87">
        <w:rPr>
          <w:szCs w:val="24"/>
        </w:rPr>
        <w:t xml:space="preserve"> show, given that </w:t>
      </w:r>
      <w:r w:rsidR="00D04A66">
        <w:rPr>
          <w:szCs w:val="24"/>
        </w:rPr>
        <w:t xml:space="preserve">it is </w:t>
      </w:r>
      <w:r w:rsidRPr="00CA4C87">
        <w:rPr>
          <w:szCs w:val="24"/>
        </w:rPr>
        <w:t xml:space="preserve">on channel </w:t>
      </w:r>
      <w:r>
        <w:rPr>
          <w:szCs w:val="24"/>
        </w:rPr>
        <w:t>7.</w:t>
      </w:r>
    </w:p>
    <w:p w14:paraId="3C8964DA" w14:textId="77777777" w:rsidR="00CA4C87" w:rsidRPr="00CA4C87" w:rsidRDefault="00CA4C87" w:rsidP="00CA4C87">
      <w:pPr>
        <w:spacing w:before="0" w:after="0"/>
        <w:rPr>
          <w:szCs w:val="24"/>
        </w:rPr>
      </w:pPr>
    </w:p>
    <w:p w14:paraId="39D3DCB7" w14:textId="77777777" w:rsidR="00CA4C87" w:rsidRDefault="00CA4C87">
      <w:pPr>
        <w:spacing w:before="0" w:after="0"/>
        <w:rPr>
          <w:szCs w:val="24"/>
        </w:rPr>
      </w:pPr>
      <w:r>
        <w:rPr>
          <w:szCs w:val="24"/>
        </w:rPr>
        <w:br w:type="page"/>
      </w:r>
    </w:p>
    <w:p w14:paraId="0C82B9C6" w14:textId="3FF51FDB" w:rsidR="00CA4C87" w:rsidRPr="00CA4C87" w:rsidRDefault="00CA4C87" w:rsidP="00CA4C87">
      <w:pPr>
        <w:spacing w:before="0" w:after="0"/>
        <w:rPr>
          <w:szCs w:val="24"/>
        </w:rPr>
      </w:pPr>
      <w:r>
        <w:rPr>
          <w:szCs w:val="24"/>
        </w:rPr>
        <w:lastRenderedPageBreak/>
        <w:t xml:space="preserve">5. </w:t>
      </w:r>
      <w:r w:rsidRPr="00CA4C87">
        <w:rPr>
          <w:szCs w:val="24"/>
        </w:rPr>
        <w:t>A ball is drawn randomly from a jar containing 12 red marbles, 8 white marbles, and 5 yellow marbles. Find the probability of:</w:t>
      </w:r>
    </w:p>
    <w:p w14:paraId="0E1D9D53" w14:textId="411F5838" w:rsidR="00CA4C87" w:rsidRPr="00CA4C87" w:rsidRDefault="00CA4C87" w:rsidP="00864DBF">
      <w:pPr>
        <w:numPr>
          <w:ilvl w:val="1"/>
          <w:numId w:val="3"/>
        </w:numPr>
        <w:spacing w:before="0" w:after="0"/>
        <w:rPr>
          <w:szCs w:val="24"/>
        </w:rPr>
      </w:pPr>
      <w:r w:rsidRPr="00CA4C87">
        <w:rPr>
          <w:szCs w:val="24"/>
        </w:rPr>
        <w:t xml:space="preserve">Drawing a </w:t>
      </w:r>
      <w:r>
        <w:rPr>
          <w:szCs w:val="24"/>
        </w:rPr>
        <w:t>red</w:t>
      </w:r>
      <w:r w:rsidRPr="00CA4C87">
        <w:rPr>
          <w:szCs w:val="24"/>
        </w:rPr>
        <w:t xml:space="preserve"> marble.</w:t>
      </w:r>
    </w:p>
    <w:p w14:paraId="21293C11" w14:textId="06BAB18A" w:rsidR="00CA4C87" w:rsidRPr="00CA4C87" w:rsidRDefault="00CA4C87" w:rsidP="00864DBF">
      <w:pPr>
        <w:numPr>
          <w:ilvl w:val="1"/>
          <w:numId w:val="3"/>
        </w:numPr>
        <w:spacing w:before="0" w:after="0"/>
        <w:rPr>
          <w:szCs w:val="24"/>
        </w:rPr>
      </w:pPr>
      <w:r>
        <w:rPr>
          <w:szCs w:val="24"/>
        </w:rPr>
        <w:t>Not drawing a white</w:t>
      </w:r>
      <w:r w:rsidRPr="00CA4C87">
        <w:rPr>
          <w:szCs w:val="24"/>
        </w:rPr>
        <w:t xml:space="preserve"> marble.</w:t>
      </w:r>
    </w:p>
    <w:p w14:paraId="45F21385" w14:textId="753C6F39" w:rsidR="00CA4C87" w:rsidRPr="00CA4C87" w:rsidRDefault="00CA4C87" w:rsidP="00864DBF">
      <w:pPr>
        <w:numPr>
          <w:ilvl w:val="1"/>
          <w:numId w:val="3"/>
        </w:numPr>
        <w:spacing w:before="0" w:after="0"/>
        <w:rPr>
          <w:szCs w:val="24"/>
        </w:rPr>
      </w:pPr>
      <w:r w:rsidRPr="00CA4C87">
        <w:rPr>
          <w:szCs w:val="24"/>
        </w:rPr>
        <w:t xml:space="preserve">Drawing a </w:t>
      </w:r>
      <w:r>
        <w:rPr>
          <w:szCs w:val="24"/>
        </w:rPr>
        <w:t xml:space="preserve">yellow or red </w:t>
      </w:r>
      <w:r w:rsidRPr="00CA4C87">
        <w:rPr>
          <w:szCs w:val="24"/>
        </w:rPr>
        <w:t>marble.</w:t>
      </w:r>
    </w:p>
    <w:p w14:paraId="72E3A9C2" w14:textId="77777777" w:rsidR="00CA4C87" w:rsidRPr="00CA4C87" w:rsidRDefault="00CA4C87" w:rsidP="00864DBF">
      <w:pPr>
        <w:numPr>
          <w:ilvl w:val="1"/>
          <w:numId w:val="3"/>
        </w:numPr>
        <w:spacing w:before="0" w:after="0"/>
        <w:rPr>
          <w:szCs w:val="24"/>
        </w:rPr>
      </w:pPr>
      <w:r w:rsidRPr="00CA4C87">
        <w:rPr>
          <w:szCs w:val="24"/>
        </w:rPr>
        <w:t>Drawing a blue marble.</w:t>
      </w:r>
    </w:p>
    <w:p w14:paraId="22F46C84" w14:textId="77777777" w:rsidR="00CA4C87" w:rsidRPr="00CA4C87" w:rsidRDefault="00CA4C87" w:rsidP="00864DBF">
      <w:pPr>
        <w:numPr>
          <w:ilvl w:val="1"/>
          <w:numId w:val="3"/>
        </w:numPr>
        <w:spacing w:before="0" w:after="0"/>
        <w:rPr>
          <w:szCs w:val="24"/>
        </w:rPr>
      </w:pPr>
      <w:r w:rsidRPr="00CA4C87">
        <w:rPr>
          <w:szCs w:val="24"/>
        </w:rPr>
        <w:t>Drawing two red marbles if you draw with replacement.</w:t>
      </w:r>
    </w:p>
    <w:p w14:paraId="15F3D34E" w14:textId="634BEA49" w:rsidR="00CA4C87" w:rsidRDefault="00CA4C87" w:rsidP="00864DBF">
      <w:pPr>
        <w:numPr>
          <w:ilvl w:val="1"/>
          <w:numId w:val="3"/>
        </w:numPr>
        <w:spacing w:before="0" w:after="0"/>
        <w:rPr>
          <w:szCs w:val="24"/>
        </w:rPr>
      </w:pPr>
      <w:r w:rsidRPr="00CA4C87">
        <w:rPr>
          <w:szCs w:val="24"/>
        </w:rPr>
        <w:t>Drawing first a red marble then a yellow marble if marbles are drawn without replacement.</w:t>
      </w:r>
    </w:p>
    <w:p w14:paraId="7267CC48" w14:textId="1314D73A" w:rsidR="00CA4C87" w:rsidRDefault="00CA4C87" w:rsidP="00CA4C87">
      <w:pPr>
        <w:spacing w:before="0" w:after="0"/>
        <w:rPr>
          <w:szCs w:val="24"/>
        </w:rPr>
      </w:pPr>
    </w:p>
    <w:p w14:paraId="6666A910" w14:textId="40E1FB88" w:rsidR="00CA4C87" w:rsidRPr="00CA4C87" w:rsidRDefault="00CA4C87" w:rsidP="00CA4C87">
      <w:pPr>
        <w:spacing w:before="0" w:after="0"/>
        <w:rPr>
          <w:szCs w:val="24"/>
        </w:rPr>
      </w:pPr>
      <w:r>
        <w:rPr>
          <w:szCs w:val="24"/>
        </w:rPr>
        <w:t xml:space="preserve">6. </w:t>
      </w:r>
      <w:r w:rsidRPr="00CA4C87">
        <w:rPr>
          <w:szCs w:val="24"/>
        </w:rPr>
        <w:t>A ball is drawn randomly from a jar containing 1</w:t>
      </w:r>
      <w:r>
        <w:rPr>
          <w:szCs w:val="24"/>
        </w:rPr>
        <w:t>8</w:t>
      </w:r>
      <w:r w:rsidRPr="00CA4C87">
        <w:rPr>
          <w:szCs w:val="24"/>
        </w:rPr>
        <w:t xml:space="preserve"> </w:t>
      </w:r>
      <w:r>
        <w:rPr>
          <w:szCs w:val="24"/>
        </w:rPr>
        <w:t>black</w:t>
      </w:r>
      <w:r w:rsidRPr="00CA4C87">
        <w:rPr>
          <w:szCs w:val="24"/>
        </w:rPr>
        <w:t xml:space="preserve"> marbles, </w:t>
      </w:r>
      <w:r>
        <w:rPr>
          <w:szCs w:val="24"/>
        </w:rPr>
        <w:t>4</w:t>
      </w:r>
      <w:r w:rsidRPr="00CA4C87">
        <w:rPr>
          <w:szCs w:val="24"/>
        </w:rPr>
        <w:t xml:space="preserve"> </w:t>
      </w:r>
      <w:r>
        <w:rPr>
          <w:szCs w:val="24"/>
        </w:rPr>
        <w:t>purple</w:t>
      </w:r>
      <w:r w:rsidRPr="00CA4C87">
        <w:rPr>
          <w:szCs w:val="24"/>
        </w:rPr>
        <w:t xml:space="preserve"> marbles, and </w:t>
      </w:r>
      <w:r>
        <w:rPr>
          <w:szCs w:val="24"/>
        </w:rPr>
        <w:t>9 blue</w:t>
      </w:r>
      <w:r w:rsidRPr="00CA4C87">
        <w:rPr>
          <w:szCs w:val="24"/>
        </w:rPr>
        <w:t xml:space="preserve"> marbles. Find the probability of:</w:t>
      </w:r>
    </w:p>
    <w:p w14:paraId="0B70BC55" w14:textId="41D8C3B2" w:rsidR="00CA4C87" w:rsidRPr="00CA4C87" w:rsidRDefault="00CA4C87" w:rsidP="00864DBF">
      <w:pPr>
        <w:numPr>
          <w:ilvl w:val="1"/>
          <w:numId w:val="3"/>
        </w:numPr>
        <w:spacing w:before="0" w:after="0"/>
        <w:rPr>
          <w:szCs w:val="24"/>
        </w:rPr>
      </w:pPr>
      <w:r w:rsidRPr="00CA4C87">
        <w:rPr>
          <w:szCs w:val="24"/>
        </w:rPr>
        <w:t xml:space="preserve">Drawing a </w:t>
      </w:r>
      <w:r>
        <w:rPr>
          <w:szCs w:val="24"/>
        </w:rPr>
        <w:t xml:space="preserve">black </w:t>
      </w:r>
      <w:r w:rsidRPr="00CA4C87">
        <w:rPr>
          <w:szCs w:val="24"/>
        </w:rPr>
        <w:t>marble.</w:t>
      </w:r>
    </w:p>
    <w:p w14:paraId="7EF5C378" w14:textId="60431A3A" w:rsidR="00CA4C87" w:rsidRPr="00CA4C87" w:rsidRDefault="00CA4C87" w:rsidP="00864DBF">
      <w:pPr>
        <w:numPr>
          <w:ilvl w:val="1"/>
          <w:numId w:val="3"/>
        </w:numPr>
        <w:spacing w:before="0" w:after="0"/>
        <w:rPr>
          <w:szCs w:val="24"/>
        </w:rPr>
      </w:pPr>
      <w:r>
        <w:rPr>
          <w:szCs w:val="24"/>
        </w:rPr>
        <w:t xml:space="preserve">Not drawing a purple </w:t>
      </w:r>
      <w:r w:rsidRPr="00CA4C87">
        <w:rPr>
          <w:szCs w:val="24"/>
        </w:rPr>
        <w:t>marble.</w:t>
      </w:r>
    </w:p>
    <w:p w14:paraId="3558D472" w14:textId="35E2A1D1" w:rsidR="00CA4C87" w:rsidRPr="00CA4C87" w:rsidRDefault="00CA4C87" w:rsidP="00864DBF">
      <w:pPr>
        <w:numPr>
          <w:ilvl w:val="1"/>
          <w:numId w:val="3"/>
        </w:numPr>
        <w:spacing w:before="0" w:after="0"/>
        <w:rPr>
          <w:szCs w:val="24"/>
        </w:rPr>
      </w:pPr>
      <w:r w:rsidRPr="00CA4C87">
        <w:rPr>
          <w:szCs w:val="24"/>
        </w:rPr>
        <w:t xml:space="preserve">Drawing a </w:t>
      </w:r>
      <w:r>
        <w:rPr>
          <w:szCs w:val="24"/>
        </w:rPr>
        <w:t xml:space="preserve">blue or purple </w:t>
      </w:r>
      <w:r w:rsidRPr="00CA4C87">
        <w:rPr>
          <w:szCs w:val="24"/>
        </w:rPr>
        <w:t>marble.</w:t>
      </w:r>
    </w:p>
    <w:p w14:paraId="2BDAEB03" w14:textId="62BD568E" w:rsidR="00CA4C87" w:rsidRPr="00CA4C87" w:rsidRDefault="00CA4C87" w:rsidP="00864DBF">
      <w:pPr>
        <w:numPr>
          <w:ilvl w:val="1"/>
          <w:numId w:val="3"/>
        </w:numPr>
        <w:spacing w:before="0" w:after="0"/>
        <w:rPr>
          <w:szCs w:val="24"/>
        </w:rPr>
      </w:pPr>
      <w:r w:rsidRPr="00CA4C87">
        <w:rPr>
          <w:szCs w:val="24"/>
        </w:rPr>
        <w:t xml:space="preserve">Drawing a </w:t>
      </w:r>
      <w:r>
        <w:rPr>
          <w:szCs w:val="24"/>
        </w:rPr>
        <w:t>yellow</w:t>
      </w:r>
      <w:r w:rsidRPr="00CA4C87">
        <w:rPr>
          <w:szCs w:val="24"/>
        </w:rPr>
        <w:t xml:space="preserve"> marble.</w:t>
      </w:r>
    </w:p>
    <w:p w14:paraId="0876A484" w14:textId="1515B7D6" w:rsidR="00CA4C87" w:rsidRPr="00CA4C87" w:rsidRDefault="00CA4C87" w:rsidP="00864DBF">
      <w:pPr>
        <w:numPr>
          <w:ilvl w:val="1"/>
          <w:numId w:val="3"/>
        </w:numPr>
        <w:spacing w:before="0" w:after="0"/>
        <w:rPr>
          <w:szCs w:val="24"/>
        </w:rPr>
      </w:pPr>
      <w:r w:rsidRPr="00CA4C87">
        <w:rPr>
          <w:szCs w:val="24"/>
        </w:rPr>
        <w:t xml:space="preserve">Drawing two </w:t>
      </w:r>
      <w:r>
        <w:rPr>
          <w:szCs w:val="24"/>
        </w:rPr>
        <w:t xml:space="preserve">black </w:t>
      </w:r>
      <w:r w:rsidRPr="00CA4C87">
        <w:rPr>
          <w:szCs w:val="24"/>
        </w:rPr>
        <w:t>marbles if you draw with replacement.</w:t>
      </w:r>
    </w:p>
    <w:p w14:paraId="4A9207F0" w14:textId="0D5642CE" w:rsidR="00CA4C87" w:rsidRPr="00CA4C87" w:rsidRDefault="00CA4C87" w:rsidP="00864DBF">
      <w:pPr>
        <w:numPr>
          <w:ilvl w:val="1"/>
          <w:numId w:val="3"/>
        </w:numPr>
        <w:spacing w:before="0" w:after="0"/>
        <w:rPr>
          <w:szCs w:val="24"/>
        </w:rPr>
      </w:pPr>
      <w:r w:rsidRPr="00CA4C87">
        <w:rPr>
          <w:szCs w:val="24"/>
        </w:rPr>
        <w:t xml:space="preserve">Drawing first a </w:t>
      </w:r>
      <w:r>
        <w:rPr>
          <w:szCs w:val="24"/>
        </w:rPr>
        <w:t>blue</w:t>
      </w:r>
      <w:r w:rsidRPr="00CA4C87">
        <w:rPr>
          <w:szCs w:val="24"/>
        </w:rPr>
        <w:t xml:space="preserve"> marble then a </w:t>
      </w:r>
      <w:r>
        <w:rPr>
          <w:szCs w:val="24"/>
        </w:rPr>
        <w:t>black m</w:t>
      </w:r>
      <w:r w:rsidRPr="00CA4C87">
        <w:rPr>
          <w:szCs w:val="24"/>
        </w:rPr>
        <w:t>arble if marbles are drawn without replacement.</w:t>
      </w:r>
    </w:p>
    <w:p w14:paraId="2191834B" w14:textId="77777777" w:rsidR="00CA4C87" w:rsidRPr="00CA4C87" w:rsidRDefault="00CA4C87" w:rsidP="00CA4C87">
      <w:pPr>
        <w:spacing w:before="0" w:after="0"/>
        <w:rPr>
          <w:szCs w:val="24"/>
        </w:rPr>
      </w:pPr>
    </w:p>
    <w:p w14:paraId="6CBAFBC3" w14:textId="2D438B75" w:rsidR="002D4139" w:rsidRPr="00CA4C87" w:rsidRDefault="002D4139" w:rsidP="002D4139">
      <w:pPr>
        <w:spacing w:before="0" w:after="0"/>
        <w:rPr>
          <w:szCs w:val="24"/>
        </w:rPr>
      </w:pPr>
      <w:r>
        <w:rPr>
          <w:szCs w:val="24"/>
        </w:rPr>
        <w:t xml:space="preserve">7. </w:t>
      </w:r>
      <w:r w:rsidRPr="00CA4C87">
        <w:rPr>
          <w:szCs w:val="24"/>
        </w:rPr>
        <w:t>What is the probability of flipping a coin four times</w:t>
      </w:r>
    </w:p>
    <w:p w14:paraId="5C594EB7" w14:textId="77777777" w:rsidR="002D4139" w:rsidRPr="00CA4C87" w:rsidRDefault="002D4139" w:rsidP="00864DBF">
      <w:pPr>
        <w:numPr>
          <w:ilvl w:val="1"/>
          <w:numId w:val="5"/>
        </w:numPr>
        <w:spacing w:before="0" w:after="0"/>
        <w:rPr>
          <w:szCs w:val="24"/>
        </w:rPr>
      </w:pPr>
      <w:r w:rsidRPr="00CA4C87">
        <w:rPr>
          <w:szCs w:val="24"/>
        </w:rPr>
        <w:t>and getting a head each time?</w:t>
      </w:r>
    </w:p>
    <w:p w14:paraId="692DAB74" w14:textId="77777777" w:rsidR="002D4139" w:rsidRDefault="002D4139" w:rsidP="00864DBF">
      <w:pPr>
        <w:numPr>
          <w:ilvl w:val="1"/>
          <w:numId w:val="5"/>
        </w:numPr>
        <w:spacing w:before="0" w:after="0"/>
        <w:rPr>
          <w:szCs w:val="24"/>
        </w:rPr>
      </w:pPr>
      <w:r w:rsidRPr="00CA4C87">
        <w:rPr>
          <w:szCs w:val="24"/>
        </w:rPr>
        <w:t>not getting a head at all?</w:t>
      </w:r>
    </w:p>
    <w:p w14:paraId="18176D57" w14:textId="77777777" w:rsidR="002D4139" w:rsidRDefault="002D4139" w:rsidP="002D4139">
      <w:pPr>
        <w:spacing w:before="0" w:after="0"/>
        <w:rPr>
          <w:szCs w:val="24"/>
        </w:rPr>
      </w:pPr>
    </w:p>
    <w:p w14:paraId="55CA612B" w14:textId="0EF01AA4" w:rsidR="002D4139" w:rsidRDefault="002D4139" w:rsidP="002D4139">
      <w:pPr>
        <w:spacing w:before="0" w:after="0"/>
        <w:rPr>
          <w:szCs w:val="24"/>
        </w:rPr>
      </w:pPr>
      <w:r>
        <w:rPr>
          <w:szCs w:val="24"/>
        </w:rPr>
        <w:t>8. What is the probability of flipping a coin 7 times</w:t>
      </w:r>
    </w:p>
    <w:p w14:paraId="4FFEA229" w14:textId="77777777" w:rsidR="002D4139" w:rsidRDefault="002D4139" w:rsidP="002D4139">
      <w:pPr>
        <w:spacing w:before="0" w:after="0"/>
        <w:rPr>
          <w:szCs w:val="24"/>
        </w:rPr>
      </w:pPr>
      <w:r>
        <w:rPr>
          <w:szCs w:val="24"/>
        </w:rPr>
        <w:t>a. and getting all tails?</w:t>
      </w:r>
    </w:p>
    <w:p w14:paraId="769FDC2D" w14:textId="77777777" w:rsidR="002D4139" w:rsidRPr="00CA4C87" w:rsidRDefault="002D4139" w:rsidP="002D4139">
      <w:pPr>
        <w:spacing w:before="0" w:after="0"/>
        <w:rPr>
          <w:szCs w:val="24"/>
        </w:rPr>
      </w:pPr>
      <w:r>
        <w:rPr>
          <w:szCs w:val="24"/>
        </w:rPr>
        <w:t>b. getting all heads?</w:t>
      </w:r>
    </w:p>
    <w:p w14:paraId="45FE1886" w14:textId="77777777" w:rsidR="00CA4C87" w:rsidRPr="00CA4C87" w:rsidRDefault="00CA4C87" w:rsidP="00CA4C87">
      <w:pPr>
        <w:spacing w:before="0" w:after="0"/>
        <w:rPr>
          <w:szCs w:val="24"/>
        </w:rPr>
      </w:pPr>
    </w:p>
    <w:p w14:paraId="229200D6" w14:textId="2537F50A" w:rsidR="00BB24DC" w:rsidRDefault="002D4139" w:rsidP="002D4139">
      <w:pPr>
        <w:spacing w:before="0" w:after="0"/>
        <w:rPr>
          <w:szCs w:val="24"/>
        </w:rPr>
      </w:pPr>
      <w:r>
        <w:rPr>
          <w:szCs w:val="24"/>
        </w:rPr>
        <w:t xml:space="preserve">9. According to a survey by Pew Research in 2020, 68% </w:t>
      </w:r>
      <w:r w:rsidR="00BB24DC">
        <w:rPr>
          <w:szCs w:val="24"/>
        </w:rPr>
        <w:t xml:space="preserve">of U.S. adults say the federal government is doing too little to protect water quality. </w:t>
      </w:r>
      <w:r w:rsidR="00087F21">
        <w:rPr>
          <w:szCs w:val="24"/>
        </w:rPr>
        <w:t xml:space="preserve">(+/- 1.6%) </w:t>
      </w:r>
      <w:r w:rsidR="00BB24DC">
        <w:rPr>
          <w:szCs w:val="24"/>
        </w:rPr>
        <w:t xml:space="preserve">Source: </w:t>
      </w:r>
      <w:hyperlink r:id="rId8" w:history="1">
        <w:r w:rsidR="00BB24DC">
          <w:rPr>
            <w:rStyle w:val="Hyperlink"/>
          </w:rPr>
          <w:t>https://www.pewresearch.org/fact-tank/2020/04/21/how-americans-see-climate-change-and-the-environment-in-7-charts/</w:t>
        </w:r>
      </w:hyperlink>
    </w:p>
    <w:p w14:paraId="3CA0EEBE" w14:textId="57115087" w:rsidR="002D4139" w:rsidRPr="00CA4C87" w:rsidRDefault="002D4139" w:rsidP="002D4139">
      <w:pPr>
        <w:spacing w:before="0" w:after="0"/>
        <w:rPr>
          <w:szCs w:val="24"/>
        </w:rPr>
      </w:pPr>
      <w:r w:rsidRPr="00CA4C87">
        <w:rPr>
          <w:szCs w:val="24"/>
        </w:rPr>
        <w:t xml:space="preserve">If you pick two </w:t>
      </w:r>
      <w:r w:rsidR="00BB24DC">
        <w:rPr>
          <w:szCs w:val="24"/>
        </w:rPr>
        <w:t>adults</w:t>
      </w:r>
      <w:r w:rsidRPr="00CA4C87">
        <w:rPr>
          <w:szCs w:val="24"/>
        </w:rPr>
        <w:t xml:space="preserve"> at random, what is the probability that</w:t>
      </w:r>
    </w:p>
    <w:p w14:paraId="04F3B77C" w14:textId="05EF691C" w:rsidR="002D4139" w:rsidRPr="00CA4C87" w:rsidRDefault="002D4139" w:rsidP="00864DBF">
      <w:pPr>
        <w:numPr>
          <w:ilvl w:val="0"/>
          <w:numId w:val="4"/>
        </w:numPr>
        <w:spacing w:before="0" w:after="0"/>
        <w:rPr>
          <w:szCs w:val="24"/>
        </w:rPr>
      </w:pPr>
      <w:r w:rsidRPr="00CA4C87">
        <w:rPr>
          <w:szCs w:val="24"/>
        </w:rPr>
        <w:t xml:space="preserve"> Both </w:t>
      </w:r>
      <w:r w:rsidR="00BB24DC">
        <w:rPr>
          <w:szCs w:val="24"/>
        </w:rPr>
        <w:t xml:space="preserve">of them think the government is doing too little to protect water </w:t>
      </w:r>
      <w:r w:rsidR="00087F21">
        <w:rPr>
          <w:szCs w:val="24"/>
        </w:rPr>
        <w:t>quality.</w:t>
      </w:r>
    </w:p>
    <w:p w14:paraId="14D2B5F7" w14:textId="60E08DB8" w:rsidR="002D4139" w:rsidRPr="00CA4C87" w:rsidRDefault="002D4139" w:rsidP="00864DBF">
      <w:pPr>
        <w:numPr>
          <w:ilvl w:val="0"/>
          <w:numId w:val="4"/>
        </w:numPr>
        <w:spacing w:before="0" w:after="0"/>
        <w:rPr>
          <w:szCs w:val="24"/>
        </w:rPr>
      </w:pPr>
      <w:r w:rsidRPr="00CA4C87">
        <w:rPr>
          <w:szCs w:val="24"/>
        </w:rPr>
        <w:t> </w:t>
      </w:r>
      <w:r w:rsidR="00BB24DC">
        <w:rPr>
          <w:szCs w:val="24"/>
        </w:rPr>
        <w:t xml:space="preserve">Neither of them </w:t>
      </w:r>
      <w:r w:rsidR="00087F21">
        <w:rPr>
          <w:szCs w:val="24"/>
        </w:rPr>
        <w:t>thinks</w:t>
      </w:r>
      <w:r w:rsidR="00BB24DC">
        <w:rPr>
          <w:szCs w:val="24"/>
        </w:rPr>
        <w:t xml:space="preserve"> the government is doing too little to protect water </w:t>
      </w:r>
      <w:r w:rsidR="00087F21">
        <w:rPr>
          <w:szCs w:val="24"/>
        </w:rPr>
        <w:t>quality.</w:t>
      </w:r>
    </w:p>
    <w:p w14:paraId="50DB20E0" w14:textId="77777777" w:rsidR="002D4139" w:rsidRDefault="002D4139" w:rsidP="002D4139">
      <w:pPr>
        <w:spacing w:before="0" w:after="0"/>
        <w:rPr>
          <w:szCs w:val="24"/>
        </w:rPr>
      </w:pPr>
    </w:p>
    <w:p w14:paraId="4FF96A64" w14:textId="77777777" w:rsidR="00A77EF1" w:rsidRDefault="00A77EF1" w:rsidP="00A77EF1">
      <w:pPr>
        <w:spacing w:before="0" w:after="0"/>
        <w:rPr>
          <w:szCs w:val="24"/>
        </w:rPr>
      </w:pPr>
      <w:r>
        <w:rPr>
          <w:szCs w:val="24"/>
        </w:rPr>
        <w:t xml:space="preserve">10. According to a national AP-NORC Survey, 95% of U.S. adults think changes are needed in the criminal justice system (+/- 3.7%). Source: </w:t>
      </w:r>
      <w:hyperlink r:id="rId9" w:history="1">
        <w:r>
          <w:rPr>
            <w:rStyle w:val="Hyperlink"/>
          </w:rPr>
          <w:t>http://www.apnorc.org/projects/Pages/Widespread-Desire-for-Policing-and-Criminal-Justice-Reform.aspx</w:t>
        </w:r>
      </w:hyperlink>
    </w:p>
    <w:p w14:paraId="2E735C24" w14:textId="016A8737" w:rsidR="00A77EF1" w:rsidRPr="00CA4C87" w:rsidRDefault="00A77EF1" w:rsidP="00A77EF1">
      <w:pPr>
        <w:spacing w:before="0" w:after="0"/>
        <w:rPr>
          <w:szCs w:val="24"/>
        </w:rPr>
      </w:pPr>
      <w:r>
        <w:rPr>
          <w:szCs w:val="24"/>
        </w:rPr>
        <w:t>If you pick 3 people at random, what is the probability that</w:t>
      </w:r>
    </w:p>
    <w:p w14:paraId="1AA29471" w14:textId="77777777" w:rsidR="00A77EF1" w:rsidRPr="00CA4C87" w:rsidRDefault="00A77EF1" w:rsidP="00864DBF">
      <w:pPr>
        <w:numPr>
          <w:ilvl w:val="1"/>
          <w:numId w:val="15"/>
        </w:numPr>
        <w:spacing w:before="0" w:after="0"/>
        <w:rPr>
          <w:szCs w:val="24"/>
        </w:rPr>
      </w:pPr>
      <w:r>
        <w:rPr>
          <w:szCs w:val="24"/>
        </w:rPr>
        <w:t>All of them support criminal justice reform.</w:t>
      </w:r>
    </w:p>
    <w:p w14:paraId="6A2571D7" w14:textId="77777777" w:rsidR="00A77EF1" w:rsidRPr="00CA4C87" w:rsidRDefault="00A77EF1" w:rsidP="00864DBF">
      <w:pPr>
        <w:numPr>
          <w:ilvl w:val="1"/>
          <w:numId w:val="15"/>
        </w:numPr>
        <w:spacing w:before="0" w:after="0"/>
        <w:rPr>
          <w:szCs w:val="24"/>
        </w:rPr>
      </w:pPr>
      <w:r>
        <w:rPr>
          <w:szCs w:val="24"/>
        </w:rPr>
        <w:t>None of them support criminal justice reform.</w:t>
      </w:r>
    </w:p>
    <w:p w14:paraId="5D54BD44" w14:textId="77777777" w:rsidR="00CA4C87" w:rsidRPr="00CA4C87" w:rsidRDefault="00CA4C87" w:rsidP="00CA4C87">
      <w:pPr>
        <w:spacing w:before="0" w:after="0"/>
        <w:rPr>
          <w:szCs w:val="24"/>
        </w:rPr>
      </w:pPr>
      <w:r w:rsidRPr="00CA4C87">
        <w:rPr>
          <w:szCs w:val="24"/>
        </w:rPr>
        <w:t> </w:t>
      </w:r>
    </w:p>
    <w:p w14:paraId="16EDC022" w14:textId="77777777" w:rsidR="00CA4C87" w:rsidRPr="00CA4C87" w:rsidRDefault="00CA4C87" w:rsidP="00CA4C87">
      <w:pPr>
        <w:spacing w:before="0" w:after="0"/>
        <w:rPr>
          <w:szCs w:val="24"/>
        </w:rPr>
      </w:pPr>
    </w:p>
    <w:p w14:paraId="2652A4C0" w14:textId="77777777" w:rsidR="00CA4C87" w:rsidRPr="00CA4C87" w:rsidRDefault="00CA4C87" w:rsidP="00CA4C87">
      <w:pPr>
        <w:spacing w:before="0" w:after="0"/>
        <w:rPr>
          <w:szCs w:val="24"/>
        </w:rPr>
      </w:pPr>
    </w:p>
    <w:p w14:paraId="1A159916" w14:textId="7E400EFF" w:rsidR="00CA4C87" w:rsidRPr="00CA4C87" w:rsidRDefault="00A77EF1" w:rsidP="00CA4C87">
      <w:pPr>
        <w:spacing w:before="0" w:after="0"/>
        <w:rPr>
          <w:szCs w:val="24"/>
        </w:rPr>
      </w:pPr>
      <w:r>
        <w:rPr>
          <w:szCs w:val="24"/>
        </w:rPr>
        <w:lastRenderedPageBreak/>
        <w:t xml:space="preserve">11. </w:t>
      </w:r>
      <w:r w:rsidRPr="00CA4C87">
        <w:rPr>
          <w:szCs w:val="24"/>
        </w:rPr>
        <w:t xml:space="preserve">A bag contains </w:t>
      </w:r>
      <w:r>
        <w:rPr>
          <w:szCs w:val="24"/>
        </w:rPr>
        <w:t>2</w:t>
      </w:r>
      <w:r w:rsidRPr="00CA4C87">
        <w:rPr>
          <w:szCs w:val="24"/>
        </w:rPr>
        <w:t xml:space="preserve"> </w:t>
      </w:r>
      <w:r>
        <w:rPr>
          <w:szCs w:val="24"/>
        </w:rPr>
        <w:t>black</w:t>
      </w:r>
      <w:r w:rsidRPr="00CA4C87">
        <w:rPr>
          <w:szCs w:val="24"/>
        </w:rPr>
        <w:t xml:space="preserve"> marbles, 4 </w:t>
      </w:r>
      <w:r>
        <w:rPr>
          <w:szCs w:val="24"/>
        </w:rPr>
        <w:t>orange</w:t>
      </w:r>
      <w:r w:rsidRPr="00CA4C87">
        <w:rPr>
          <w:szCs w:val="24"/>
        </w:rPr>
        <w:t xml:space="preserve"> marbles, and 20 </w:t>
      </w:r>
      <w:r>
        <w:rPr>
          <w:szCs w:val="24"/>
        </w:rPr>
        <w:t>yellow</w:t>
      </w:r>
      <w:r w:rsidRPr="00CA4C87">
        <w:rPr>
          <w:szCs w:val="24"/>
        </w:rPr>
        <w:t xml:space="preserve"> marbles. Someone offers to play this game: You randomly select on</w:t>
      </w:r>
      <w:r>
        <w:rPr>
          <w:szCs w:val="24"/>
        </w:rPr>
        <w:t>e</w:t>
      </w:r>
      <w:r w:rsidRPr="00CA4C87">
        <w:rPr>
          <w:szCs w:val="24"/>
        </w:rPr>
        <w:t xml:space="preserve"> marble from the bag. If it is </w:t>
      </w:r>
      <w:r>
        <w:rPr>
          <w:szCs w:val="24"/>
        </w:rPr>
        <w:t>black</w:t>
      </w:r>
      <w:r w:rsidRPr="00CA4C87">
        <w:rPr>
          <w:szCs w:val="24"/>
        </w:rPr>
        <w:t xml:space="preserve">, you win $3. If it is </w:t>
      </w:r>
      <w:r>
        <w:rPr>
          <w:szCs w:val="24"/>
        </w:rPr>
        <w:t>orange</w:t>
      </w:r>
      <w:r w:rsidRPr="00CA4C87">
        <w:rPr>
          <w:szCs w:val="24"/>
        </w:rPr>
        <w:t xml:space="preserve">, you win $2. If it is </w:t>
      </w:r>
      <w:r>
        <w:rPr>
          <w:szCs w:val="24"/>
        </w:rPr>
        <w:t>yellow</w:t>
      </w:r>
      <w:r w:rsidRPr="00CA4C87">
        <w:rPr>
          <w:szCs w:val="24"/>
        </w:rPr>
        <w:t>, you lose $1.</w:t>
      </w:r>
    </w:p>
    <w:p w14:paraId="499E9C1C" w14:textId="77777777" w:rsidR="00CA4C87" w:rsidRPr="00CA4C87" w:rsidRDefault="00CA4C87" w:rsidP="00864DBF">
      <w:pPr>
        <w:numPr>
          <w:ilvl w:val="1"/>
          <w:numId w:val="6"/>
        </w:numPr>
        <w:spacing w:before="0" w:after="0"/>
        <w:rPr>
          <w:szCs w:val="24"/>
        </w:rPr>
      </w:pPr>
      <w:r w:rsidRPr="00CA4C87">
        <w:rPr>
          <w:szCs w:val="24"/>
        </w:rPr>
        <w:t>Make a probability model for this game.</w:t>
      </w:r>
    </w:p>
    <w:p w14:paraId="15260AE6" w14:textId="77777777" w:rsidR="002D4139" w:rsidRDefault="00CA4C87" w:rsidP="00864DBF">
      <w:pPr>
        <w:numPr>
          <w:ilvl w:val="1"/>
          <w:numId w:val="6"/>
        </w:numPr>
        <w:spacing w:before="0" w:after="0"/>
        <w:rPr>
          <w:szCs w:val="24"/>
        </w:rPr>
      </w:pPr>
      <w:r w:rsidRPr="00CA4C87">
        <w:rPr>
          <w:szCs w:val="24"/>
        </w:rPr>
        <w:t>What is your expected value if you play this game?</w:t>
      </w:r>
    </w:p>
    <w:p w14:paraId="64D7C413" w14:textId="734467A9" w:rsidR="00CA4C87" w:rsidRPr="00CA4C87" w:rsidRDefault="00A77EF1" w:rsidP="00864DBF">
      <w:pPr>
        <w:numPr>
          <w:ilvl w:val="1"/>
          <w:numId w:val="6"/>
        </w:numPr>
        <w:spacing w:before="0" w:after="0"/>
        <w:rPr>
          <w:szCs w:val="24"/>
        </w:rPr>
      </w:pPr>
      <w:r>
        <w:rPr>
          <w:szCs w:val="24"/>
        </w:rPr>
        <w:t>S</w:t>
      </w:r>
      <w:r w:rsidR="002D4139">
        <w:rPr>
          <w:szCs w:val="24"/>
        </w:rPr>
        <w:t>hould you play this game?</w:t>
      </w:r>
      <w:r w:rsidR="00CA4C87" w:rsidRPr="00CA4C87">
        <w:rPr>
          <w:szCs w:val="24"/>
        </w:rPr>
        <w:br/>
      </w:r>
    </w:p>
    <w:p w14:paraId="7993D69F" w14:textId="357FADEC" w:rsidR="00CA4C87" w:rsidRPr="00CA4C87" w:rsidRDefault="002D4139" w:rsidP="00CA4C87">
      <w:pPr>
        <w:spacing w:before="0" w:after="0"/>
        <w:rPr>
          <w:szCs w:val="24"/>
        </w:rPr>
      </w:pPr>
      <w:r>
        <w:rPr>
          <w:szCs w:val="24"/>
        </w:rPr>
        <w:t xml:space="preserve">12. </w:t>
      </w:r>
      <w:r w:rsidR="00CA4C87" w:rsidRPr="00CA4C87">
        <w:rPr>
          <w:szCs w:val="24"/>
        </w:rPr>
        <w:t>A friend devises a game that is played by rolling a single six-sided die once. If you roll a 6, he pays you $10; if you roll a 5, he pays you nothing; if you roll a number less than 5, you pay him $1.</w:t>
      </w:r>
    </w:p>
    <w:p w14:paraId="379D9C4E" w14:textId="77777777" w:rsidR="00CA4C87" w:rsidRPr="00CA4C87" w:rsidRDefault="00CA4C87" w:rsidP="00864DBF">
      <w:pPr>
        <w:numPr>
          <w:ilvl w:val="1"/>
          <w:numId w:val="7"/>
        </w:numPr>
        <w:spacing w:before="0" w:after="0"/>
        <w:rPr>
          <w:szCs w:val="24"/>
        </w:rPr>
      </w:pPr>
      <w:r w:rsidRPr="00CA4C87">
        <w:rPr>
          <w:szCs w:val="24"/>
        </w:rPr>
        <w:t>Make a probability model for this game.</w:t>
      </w:r>
    </w:p>
    <w:p w14:paraId="348230A2" w14:textId="77777777" w:rsidR="00CA4C87" w:rsidRPr="00CA4C87" w:rsidRDefault="00CA4C87" w:rsidP="00864DBF">
      <w:pPr>
        <w:numPr>
          <w:ilvl w:val="1"/>
          <w:numId w:val="7"/>
        </w:numPr>
        <w:spacing w:before="0" w:after="0"/>
        <w:rPr>
          <w:szCs w:val="24"/>
        </w:rPr>
      </w:pPr>
      <w:r w:rsidRPr="00CA4C87">
        <w:rPr>
          <w:szCs w:val="24"/>
        </w:rPr>
        <w:t>Compute the expected value for this game. </w:t>
      </w:r>
    </w:p>
    <w:p w14:paraId="01907798" w14:textId="3CDAEB3F" w:rsidR="00CA4C87" w:rsidRPr="00CA4C87" w:rsidRDefault="00381929" w:rsidP="00864DBF">
      <w:pPr>
        <w:numPr>
          <w:ilvl w:val="1"/>
          <w:numId w:val="7"/>
        </w:numPr>
        <w:spacing w:before="0" w:after="0"/>
        <w:rPr>
          <w:szCs w:val="24"/>
        </w:rPr>
      </w:pPr>
      <w:r>
        <w:rPr>
          <w:szCs w:val="24"/>
        </w:rPr>
        <w:t>S</w:t>
      </w:r>
      <w:r w:rsidR="00CA4C87" w:rsidRPr="00CA4C87">
        <w:rPr>
          <w:szCs w:val="24"/>
        </w:rPr>
        <w:t>hould you play this game?</w:t>
      </w:r>
      <w:r w:rsidR="00CA4C87" w:rsidRPr="00CA4C87">
        <w:rPr>
          <w:szCs w:val="24"/>
        </w:rPr>
        <w:br/>
      </w:r>
    </w:p>
    <w:p w14:paraId="66134379" w14:textId="6DADBA8F" w:rsidR="00CA4C87" w:rsidRPr="00CA4C87" w:rsidRDefault="002D4139" w:rsidP="002D4139">
      <w:pPr>
        <w:spacing w:before="0" w:after="0"/>
        <w:rPr>
          <w:szCs w:val="24"/>
        </w:rPr>
      </w:pPr>
      <w:r>
        <w:rPr>
          <w:szCs w:val="24"/>
        </w:rPr>
        <w:t xml:space="preserve">13. </w:t>
      </w:r>
      <w:r w:rsidR="00CA4C87" w:rsidRPr="00CA4C87">
        <w:rPr>
          <w:szCs w:val="24"/>
        </w:rPr>
        <w:t>A company wants to offer a 2-year extended warranty in case their product fails after the original warranty period but within 2 years of the purchase. They estimate that 1.5% of their products will fail during that time, and it will cost them $450 to replace a failed product. If they charge $55 for the extended warranty, what is the company's expected profit or loss on each warranty sold?</w:t>
      </w:r>
      <w:r w:rsidR="00CA4C87" w:rsidRPr="00CA4C87">
        <w:rPr>
          <w:szCs w:val="24"/>
        </w:rPr>
        <w:br/>
      </w:r>
      <w:r w:rsidR="00CA4C87" w:rsidRPr="00CA4C87">
        <w:rPr>
          <w:szCs w:val="24"/>
        </w:rPr>
        <w:br/>
      </w:r>
      <w:r>
        <w:rPr>
          <w:szCs w:val="24"/>
        </w:rPr>
        <w:t xml:space="preserve">14. </w:t>
      </w:r>
      <w:r w:rsidR="00CA4C87" w:rsidRPr="00CA4C87">
        <w:rPr>
          <w:szCs w:val="24"/>
        </w:rPr>
        <w:t>You purchase a raffle ticket to help out a charity. The raffle ticket costs $10. The charity is selling 2000 tickets. One of them will be drawn and the person holding the ticket will be given a prize worth $8000. Compute the expected value for this raffle.</w:t>
      </w:r>
    </w:p>
    <w:p w14:paraId="55061C0F" w14:textId="666F5133" w:rsidR="00CA4C87" w:rsidRDefault="00CA4C87" w:rsidP="00CA4C87">
      <w:pPr>
        <w:spacing w:before="0" w:after="0"/>
        <w:rPr>
          <w:szCs w:val="24"/>
        </w:rPr>
      </w:pPr>
    </w:p>
    <w:p w14:paraId="578B04FE" w14:textId="0B4B5A98" w:rsidR="00CA4C87" w:rsidRDefault="00CA4C87" w:rsidP="00CA4C87">
      <w:pPr>
        <w:spacing w:before="0" w:after="0"/>
        <w:rPr>
          <w:szCs w:val="24"/>
        </w:rPr>
      </w:pPr>
    </w:p>
    <w:p w14:paraId="7EC8D6F6" w14:textId="44551BEA" w:rsidR="00582871" w:rsidRDefault="00582871" w:rsidP="00582871">
      <w:pPr>
        <w:pStyle w:val="Heading3"/>
      </w:pPr>
      <w:r>
        <w:t>Chapter 4 Review Answers</w:t>
      </w:r>
    </w:p>
    <w:p w14:paraId="79EBA8FA" w14:textId="77B33A13" w:rsidR="00582871" w:rsidRDefault="00582871" w:rsidP="00582871">
      <w:pPr>
        <w:spacing w:before="0" w:after="0"/>
        <w:rPr>
          <w:szCs w:val="24"/>
        </w:rPr>
      </w:pPr>
    </w:p>
    <w:p w14:paraId="03EBCD17" w14:textId="0827AA86" w:rsidR="00582871" w:rsidRDefault="00582871" w:rsidP="00582871">
      <w:pPr>
        <w:spacing w:before="0" w:after="0"/>
        <w:rPr>
          <w:szCs w:val="24"/>
        </w:rPr>
      </w:pPr>
      <w:r>
        <w:rPr>
          <w:szCs w:val="24"/>
        </w:rPr>
        <w:t>1.</w:t>
      </w:r>
    </w:p>
    <w:p w14:paraId="4F111B02" w14:textId="6BA9950C" w:rsidR="00582871" w:rsidRPr="00B93F78" w:rsidRDefault="00B93F78" w:rsidP="00B93F78">
      <w:pPr>
        <w:numPr>
          <w:ilvl w:val="1"/>
          <w:numId w:val="9"/>
        </w:numPr>
        <w:spacing w:before="0" w:after="0"/>
        <w:rPr>
          <w:szCs w:val="24"/>
        </w:rPr>
      </w:pPr>
      <w:r w:rsidRPr="00CA4C87">
        <w:rPr>
          <w:szCs w:val="24"/>
        </w:rPr>
        <w:t>P(</w:t>
      </w:r>
      <w:r>
        <w:rPr>
          <w:szCs w:val="24"/>
        </w:rPr>
        <w:t>in the afternoon class</w:t>
      </w:r>
      <w:r w:rsidRPr="00CA4C87">
        <w:rPr>
          <w:szCs w:val="24"/>
        </w:rPr>
        <w:t>)</w:t>
      </w:r>
      <w:r>
        <w:rPr>
          <w:szCs w:val="24"/>
        </w:rPr>
        <w:t xml:space="preserve"> </w:t>
      </w:r>
      <w:r w:rsidRPr="00B93F78">
        <w:rPr>
          <w:szCs w:val="24"/>
        </w:rPr>
        <w:t xml:space="preserve">= </w:t>
      </w:r>
      <w:r w:rsidR="00582871" w:rsidRPr="00B93F78">
        <w:rPr>
          <w:szCs w:val="24"/>
        </w:rPr>
        <w:t>28/60 = 0.4667</w:t>
      </w:r>
    </w:p>
    <w:p w14:paraId="5E45F1D1" w14:textId="0F2C7E5E" w:rsidR="00582871" w:rsidRPr="00B93F78" w:rsidRDefault="00B93F78" w:rsidP="00B93F78">
      <w:pPr>
        <w:numPr>
          <w:ilvl w:val="1"/>
          <w:numId w:val="9"/>
        </w:numPr>
        <w:spacing w:before="0" w:after="0"/>
        <w:rPr>
          <w:szCs w:val="24"/>
        </w:rPr>
      </w:pPr>
      <w:r w:rsidRPr="00CA4C87">
        <w:rPr>
          <w:szCs w:val="24"/>
        </w:rPr>
        <w:t>P(earned a</w:t>
      </w:r>
      <w:r>
        <w:rPr>
          <w:szCs w:val="24"/>
        </w:rPr>
        <w:t>n</w:t>
      </w:r>
      <w:r w:rsidRPr="00CA4C87">
        <w:rPr>
          <w:szCs w:val="24"/>
        </w:rPr>
        <w:t xml:space="preserve"> </w:t>
      </w:r>
      <w:r>
        <w:rPr>
          <w:szCs w:val="24"/>
        </w:rPr>
        <w:t>A</w:t>
      </w:r>
      <w:r w:rsidRPr="00CA4C87">
        <w:rPr>
          <w:szCs w:val="24"/>
        </w:rPr>
        <w:t>)</w:t>
      </w:r>
      <w:r>
        <w:rPr>
          <w:szCs w:val="24"/>
        </w:rPr>
        <w:t xml:space="preserve"> </w:t>
      </w:r>
      <w:r w:rsidRPr="00B93F78">
        <w:rPr>
          <w:szCs w:val="24"/>
        </w:rPr>
        <w:t xml:space="preserve">= </w:t>
      </w:r>
      <w:r w:rsidR="00582871" w:rsidRPr="00B93F78">
        <w:rPr>
          <w:szCs w:val="24"/>
        </w:rPr>
        <w:t>25/60 = 0.4167</w:t>
      </w:r>
    </w:p>
    <w:p w14:paraId="3C5AD3D1" w14:textId="0864F847" w:rsidR="00582871" w:rsidRPr="00B93F78" w:rsidRDefault="00B93F78" w:rsidP="00B93F78">
      <w:pPr>
        <w:numPr>
          <w:ilvl w:val="1"/>
          <w:numId w:val="9"/>
        </w:numPr>
        <w:spacing w:before="0" w:after="0"/>
        <w:rPr>
          <w:szCs w:val="24"/>
        </w:rPr>
      </w:pPr>
      <w:r w:rsidRPr="00CA4C87">
        <w:rPr>
          <w:szCs w:val="24"/>
        </w:rPr>
        <w:t xml:space="preserve">P(earned a </w:t>
      </w:r>
      <w:r>
        <w:rPr>
          <w:szCs w:val="24"/>
        </w:rPr>
        <w:t>B</w:t>
      </w:r>
      <w:r w:rsidRPr="00CA4C87">
        <w:rPr>
          <w:szCs w:val="24"/>
        </w:rPr>
        <w:t xml:space="preserve"> and was in the </w:t>
      </w:r>
      <w:r>
        <w:rPr>
          <w:szCs w:val="24"/>
        </w:rPr>
        <w:t xml:space="preserve">afternoon </w:t>
      </w:r>
      <w:r w:rsidRPr="00CA4C87">
        <w:rPr>
          <w:szCs w:val="24"/>
        </w:rPr>
        <w:t>class)</w:t>
      </w:r>
      <w:r>
        <w:rPr>
          <w:szCs w:val="24"/>
        </w:rPr>
        <w:t xml:space="preserve"> = </w:t>
      </w:r>
      <w:r w:rsidR="00582871" w:rsidRPr="00B93F78">
        <w:rPr>
          <w:szCs w:val="24"/>
        </w:rPr>
        <w:t>13/60 = 0.2167</w:t>
      </w:r>
    </w:p>
    <w:p w14:paraId="037CBA31" w14:textId="39966FC5" w:rsidR="00582871" w:rsidRPr="00B93F78" w:rsidRDefault="00B93F78" w:rsidP="00B93F78">
      <w:pPr>
        <w:numPr>
          <w:ilvl w:val="1"/>
          <w:numId w:val="9"/>
        </w:numPr>
        <w:spacing w:before="0" w:after="0"/>
        <w:rPr>
          <w:szCs w:val="24"/>
        </w:rPr>
      </w:pPr>
      <w:r w:rsidRPr="00CA4C87">
        <w:rPr>
          <w:szCs w:val="24"/>
        </w:rPr>
        <w:t xml:space="preserve">P(earned a </w:t>
      </w:r>
      <w:r>
        <w:rPr>
          <w:szCs w:val="24"/>
        </w:rPr>
        <w:t>C</w:t>
      </w:r>
      <w:r w:rsidRPr="00CA4C87">
        <w:rPr>
          <w:szCs w:val="24"/>
        </w:rPr>
        <w:t xml:space="preserve"> given the student was in </w:t>
      </w:r>
      <w:r>
        <w:rPr>
          <w:szCs w:val="24"/>
        </w:rPr>
        <w:t xml:space="preserve">the morning </w:t>
      </w:r>
      <w:r w:rsidRPr="00CA4C87">
        <w:rPr>
          <w:szCs w:val="24"/>
        </w:rPr>
        <w:t>class)</w:t>
      </w:r>
      <w:r>
        <w:rPr>
          <w:szCs w:val="24"/>
        </w:rPr>
        <w:t xml:space="preserve"> = </w:t>
      </w:r>
      <w:r w:rsidR="00582871" w:rsidRPr="00B93F78">
        <w:rPr>
          <w:szCs w:val="24"/>
        </w:rPr>
        <w:t>7/32 = 0.2188</w:t>
      </w:r>
    </w:p>
    <w:p w14:paraId="62FFA54B" w14:textId="542BCE09" w:rsidR="00582871" w:rsidRPr="00000E30" w:rsidRDefault="00B93F78" w:rsidP="00000E30">
      <w:pPr>
        <w:numPr>
          <w:ilvl w:val="1"/>
          <w:numId w:val="9"/>
        </w:numPr>
        <w:spacing w:before="0" w:after="0"/>
        <w:rPr>
          <w:szCs w:val="24"/>
        </w:rPr>
      </w:pPr>
      <w:r w:rsidRPr="00CA4C87">
        <w:rPr>
          <w:szCs w:val="24"/>
        </w:rPr>
        <w:t xml:space="preserve">P(is in the </w:t>
      </w:r>
      <w:r>
        <w:rPr>
          <w:szCs w:val="24"/>
        </w:rPr>
        <w:t xml:space="preserve">morning </w:t>
      </w:r>
      <w:r w:rsidRPr="00CA4C87">
        <w:rPr>
          <w:szCs w:val="24"/>
        </w:rPr>
        <w:t>class given that the student earned a B)</w:t>
      </w:r>
      <w:r w:rsidR="00000E30">
        <w:rPr>
          <w:szCs w:val="24"/>
        </w:rPr>
        <w:t xml:space="preserve"> = </w:t>
      </w:r>
      <w:r w:rsidR="00582871" w:rsidRPr="00000E30">
        <w:rPr>
          <w:szCs w:val="24"/>
        </w:rPr>
        <w:t>11/24 = 0.4583</w:t>
      </w:r>
    </w:p>
    <w:p w14:paraId="047510A2" w14:textId="77777777" w:rsidR="00582871" w:rsidRPr="00CA4C87" w:rsidRDefault="00582871" w:rsidP="00582871">
      <w:pPr>
        <w:spacing w:before="0" w:after="0"/>
        <w:rPr>
          <w:szCs w:val="24"/>
        </w:rPr>
      </w:pPr>
    </w:p>
    <w:p w14:paraId="2BDF5462" w14:textId="77777777" w:rsidR="00582871" w:rsidRPr="00CA4C87" w:rsidRDefault="00582871" w:rsidP="00864DBF">
      <w:pPr>
        <w:numPr>
          <w:ilvl w:val="0"/>
          <w:numId w:val="10"/>
        </w:numPr>
        <w:spacing w:before="0" w:after="0"/>
        <w:rPr>
          <w:szCs w:val="24"/>
        </w:rPr>
      </w:pPr>
    </w:p>
    <w:p w14:paraId="25ADDC72" w14:textId="0A91F287" w:rsidR="00000E30" w:rsidRPr="00000E30" w:rsidRDefault="00000E30" w:rsidP="00000E30">
      <w:pPr>
        <w:numPr>
          <w:ilvl w:val="1"/>
          <w:numId w:val="8"/>
        </w:numPr>
        <w:spacing w:before="0" w:after="0"/>
        <w:rPr>
          <w:szCs w:val="24"/>
        </w:rPr>
      </w:pPr>
      <w:r w:rsidRPr="00CA4C87">
        <w:rPr>
          <w:szCs w:val="24"/>
        </w:rPr>
        <w:t>P(in the math  class)</w:t>
      </w:r>
      <w:r>
        <w:rPr>
          <w:szCs w:val="24"/>
        </w:rPr>
        <w:t xml:space="preserve"> = </w:t>
      </w:r>
      <w:r>
        <w:rPr>
          <w:szCs w:val="24"/>
        </w:rPr>
        <w:t>27/65 = 0.4154</w:t>
      </w:r>
    </w:p>
    <w:p w14:paraId="19EEB857" w14:textId="280F9191" w:rsidR="00000E30" w:rsidRPr="00000E30" w:rsidRDefault="00000E30" w:rsidP="00000E30">
      <w:pPr>
        <w:numPr>
          <w:ilvl w:val="1"/>
          <w:numId w:val="8"/>
        </w:numPr>
        <w:spacing w:before="0" w:after="0"/>
        <w:rPr>
          <w:szCs w:val="24"/>
        </w:rPr>
      </w:pPr>
      <w:r w:rsidRPr="00CA4C87">
        <w:rPr>
          <w:szCs w:val="24"/>
        </w:rPr>
        <w:t>P(earned a B)</w:t>
      </w:r>
      <w:r>
        <w:rPr>
          <w:szCs w:val="24"/>
        </w:rPr>
        <w:t xml:space="preserve"> = </w:t>
      </w:r>
      <w:r>
        <w:rPr>
          <w:szCs w:val="24"/>
        </w:rPr>
        <w:t>26/65= 0.4</w:t>
      </w:r>
    </w:p>
    <w:p w14:paraId="76229A8C" w14:textId="35F84FDB" w:rsidR="00000E30" w:rsidRPr="00CA4C87" w:rsidRDefault="00000E30" w:rsidP="00000E30">
      <w:pPr>
        <w:numPr>
          <w:ilvl w:val="1"/>
          <w:numId w:val="8"/>
        </w:numPr>
        <w:spacing w:before="0" w:after="0"/>
        <w:rPr>
          <w:szCs w:val="24"/>
        </w:rPr>
      </w:pPr>
      <w:r w:rsidRPr="00CA4C87">
        <w:rPr>
          <w:szCs w:val="24"/>
        </w:rPr>
        <w:t xml:space="preserve">P(earned an </w:t>
      </w:r>
      <w:r>
        <w:rPr>
          <w:szCs w:val="24"/>
        </w:rPr>
        <w:t>A</w:t>
      </w:r>
      <w:r w:rsidRPr="00CA4C87">
        <w:rPr>
          <w:szCs w:val="24"/>
        </w:rPr>
        <w:t xml:space="preserve"> and was in the math  class)</w:t>
      </w:r>
      <w:r>
        <w:rPr>
          <w:szCs w:val="24"/>
        </w:rPr>
        <w:t xml:space="preserve"> = </w:t>
      </w:r>
      <w:r>
        <w:rPr>
          <w:szCs w:val="24"/>
        </w:rPr>
        <w:t>10/65 = 0.1538</w:t>
      </w:r>
    </w:p>
    <w:p w14:paraId="288FEEDD" w14:textId="0F537A14" w:rsidR="00000E30" w:rsidRPr="00000E30" w:rsidRDefault="00000E30" w:rsidP="00000E30">
      <w:pPr>
        <w:numPr>
          <w:ilvl w:val="1"/>
          <w:numId w:val="8"/>
        </w:numPr>
        <w:spacing w:before="0" w:after="0"/>
        <w:rPr>
          <w:szCs w:val="24"/>
        </w:rPr>
      </w:pPr>
      <w:r w:rsidRPr="00CA4C87">
        <w:rPr>
          <w:szCs w:val="24"/>
        </w:rPr>
        <w:t xml:space="preserve">P(earned a B given the student was in </w:t>
      </w:r>
      <w:r>
        <w:rPr>
          <w:szCs w:val="24"/>
        </w:rPr>
        <w:t>the</w:t>
      </w:r>
      <w:r w:rsidRPr="00CA4C87">
        <w:rPr>
          <w:szCs w:val="24"/>
        </w:rPr>
        <w:t xml:space="preserve"> science class)</w:t>
      </w:r>
      <w:r>
        <w:rPr>
          <w:szCs w:val="24"/>
        </w:rPr>
        <w:t xml:space="preserve"> = </w:t>
      </w:r>
      <w:r>
        <w:rPr>
          <w:szCs w:val="24"/>
        </w:rPr>
        <w:t>18/38 = 0.4737</w:t>
      </w:r>
    </w:p>
    <w:p w14:paraId="0014DE34" w14:textId="12DBDF4B" w:rsidR="00582871" w:rsidRPr="00000E30" w:rsidRDefault="00000E30" w:rsidP="00000E30">
      <w:pPr>
        <w:numPr>
          <w:ilvl w:val="1"/>
          <w:numId w:val="8"/>
        </w:numPr>
        <w:spacing w:before="0" w:after="0"/>
        <w:rPr>
          <w:szCs w:val="24"/>
        </w:rPr>
      </w:pPr>
      <w:r w:rsidRPr="00CA4C87">
        <w:rPr>
          <w:szCs w:val="24"/>
        </w:rPr>
        <w:t xml:space="preserve">P(is in the math class given that the student earned a </w:t>
      </w:r>
      <w:r>
        <w:rPr>
          <w:szCs w:val="24"/>
        </w:rPr>
        <w:t>C</w:t>
      </w:r>
      <w:r w:rsidRPr="00CA4C87">
        <w:rPr>
          <w:szCs w:val="24"/>
        </w:rPr>
        <w:t>)</w:t>
      </w:r>
      <w:r>
        <w:rPr>
          <w:szCs w:val="24"/>
        </w:rPr>
        <w:t xml:space="preserve"> = </w:t>
      </w:r>
      <w:r>
        <w:rPr>
          <w:szCs w:val="24"/>
        </w:rPr>
        <w:t>8/26 = 0.3077</w:t>
      </w:r>
    </w:p>
    <w:p w14:paraId="0EB6326C" w14:textId="77777777" w:rsidR="00582871" w:rsidRDefault="00582871" w:rsidP="00582871">
      <w:pPr>
        <w:spacing w:before="0" w:after="0"/>
        <w:rPr>
          <w:szCs w:val="24"/>
        </w:rPr>
      </w:pPr>
    </w:p>
    <w:p w14:paraId="7EB91FBD" w14:textId="1D0A5FC8" w:rsidR="00582871" w:rsidRPr="00582871" w:rsidRDefault="00582871" w:rsidP="00582871">
      <w:pPr>
        <w:spacing w:before="0" w:after="0"/>
        <w:rPr>
          <w:szCs w:val="24"/>
        </w:rPr>
      </w:pPr>
      <w:r>
        <w:rPr>
          <w:szCs w:val="24"/>
        </w:rPr>
        <w:t xml:space="preserve">3. </w:t>
      </w:r>
    </w:p>
    <w:p w14:paraId="1F0392F1" w14:textId="77777777" w:rsidR="00582871" w:rsidRPr="00CA4C87" w:rsidRDefault="00582871" w:rsidP="00582871">
      <w:pPr>
        <w:spacing w:before="0" w:after="0"/>
        <w:rPr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9"/>
        <w:gridCol w:w="1221"/>
        <w:gridCol w:w="1221"/>
        <w:gridCol w:w="1221"/>
        <w:gridCol w:w="1354"/>
        <w:gridCol w:w="734"/>
      </w:tblGrid>
      <w:tr w:rsidR="00582871" w:rsidRPr="00CA4C87" w14:paraId="64975388" w14:textId="77777777" w:rsidTr="00B144C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28F600" w14:textId="77777777" w:rsidR="00582871" w:rsidRPr="00CA4C87" w:rsidRDefault="00582871" w:rsidP="00B144C6">
            <w:pPr>
              <w:spacing w:before="0" w:after="0"/>
              <w:rPr>
                <w:szCs w:val="24"/>
              </w:rPr>
            </w:pPr>
            <w:r w:rsidRPr="00CA4C87">
              <w:rPr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723EA9" w14:textId="77777777" w:rsidR="00582871" w:rsidRPr="00CA4C87" w:rsidRDefault="00582871" w:rsidP="00B144C6">
            <w:pPr>
              <w:spacing w:before="0" w:after="0"/>
              <w:rPr>
                <w:szCs w:val="24"/>
              </w:rPr>
            </w:pPr>
            <w:r w:rsidRPr="00CA4C87">
              <w:rPr>
                <w:szCs w:val="24"/>
              </w:rPr>
              <w:t>Channel 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DA9903" w14:textId="77777777" w:rsidR="00582871" w:rsidRPr="00CA4C87" w:rsidRDefault="00582871" w:rsidP="00B144C6">
            <w:pPr>
              <w:spacing w:before="0" w:after="0"/>
              <w:rPr>
                <w:szCs w:val="24"/>
              </w:rPr>
            </w:pPr>
            <w:r w:rsidRPr="00CA4C87">
              <w:rPr>
                <w:szCs w:val="24"/>
              </w:rPr>
              <w:t>Channel 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2CC3BC" w14:textId="77777777" w:rsidR="00582871" w:rsidRPr="00CA4C87" w:rsidRDefault="00582871" w:rsidP="00B144C6">
            <w:pPr>
              <w:spacing w:before="0" w:after="0"/>
              <w:rPr>
                <w:szCs w:val="24"/>
              </w:rPr>
            </w:pPr>
            <w:r w:rsidRPr="00CA4C87">
              <w:rPr>
                <w:szCs w:val="24"/>
              </w:rPr>
              <w:t>Channel 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5DCD41" w14:textId="77777777" w:rsidR="00582871" w:rsidRPr="00CA4C87" w:rsidRDefault="00582871" w:rsidP="00B144C6">
            <w:pPr>
              <w:spacing w:before="0" w:after="0"/>
              <w:rPr>
                <w:szCs w:val="24"/>
              </w:rPr>
            </w:pPr>
            <w:r w:rsidRPr="00CA4C87">
              <w:rPr>
                <w:szCs w:val="24"/>
              </w:rPr>
              <w:t>Channel 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97F4CE" w14:textId="77777777" w:rsidR="00582871" w:rsidRPr="00CA4C87" w:rsidRDefault="00582871" w:rsidP="00B144C6">
            <w:pPr>
              <w:spacing w:before="0" w:after="0"/>
              <w:rPr>
                <w:szCs w:val="24"/>
              </w:rPr>
            </w:pPr>
            <w:r w:rsidRPr="00CA4C87">
              <w:rPr>
                <w:szCs w:val="24"/>
              </w:rPr>
              <w:t>Total</w:t>
            </w:r>
          </w:p>
        </w:tc>
      </w:tr>
      <w:tr w:rsidR="00582871" w:rsidRPr="00CA4C87" w14:paraId="04422BE0" w14:textId="77777777" w:rsidTr="00B144C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6C7A4D" w14:textId="77777777" w:rsidR="00582871" w:rsidRPr="00CA4C87" w:rsidRDefault="00582871" w:rsidP="00B144C6">
            <w:pPr>
              <w:spacing w:before="0" w:after="0"/>
              <w:rPr>
                <w:szCs w:val="24"/>
              </w:rPr>
            </w:pPr>
            <w:r w:rsidRPr="00CA4C87">
              <w:rPr>
                <w:szCs w:val="24"/>
              </w:rPr>
              <w:lastRenderedPageBreak/>
              <w:t>Drama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9C930C" w14:textId="77777777" w:rsidR="00582871" w:rsidRPr="00CA4C87" w:rsidRDefault="00582871" w:rsidP="00B144C6">
            <w:pPr>
              <w:spacing w:before="0" w:after="0"/>
              <w:jc w:val="center"/>
              <w:rPr>
                <w:szCs w:val="24"/>
              </w:rPr>
            </w:pPr>
            <w:r w:rsidRPr="00CA4C87">
              <w:rPr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C1FA3D" w14:textId="77777777" w:rsidR="00582871" w:rsidRPr="00CA4C87" w:rsidRDefault="00582871" w:rsidP="00B144C6">
            <w:pPr>
              <w:spacing w:before="0" w:after="0"/>
              <w:jc w:val="center"/>
              <w:rPr>
                <w:szCs w:val="24"/>
              </w:rPr>
            </w:pPr>
            <w:r w:rsidRPr="00CA4C87">
              <w:rPr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A9EFEC" w14:textId="77777777" w:rsidR="00582871" w:rsidRPr="00CA4C87" w:rsidRDefault="00582871" w:rsidP="00B144C6">
            <w:pPr>
              <w:spacing w:before="0" w:after="0"/>
              <w:jc w:val="center"/>
              <w:rPr>
                <w:szCs w:val="24"/>
              </w:rPr>
            </w:pPr>
            <w:r w:rsidRPr="00CA4C87">
              <w:rPr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65EAA8" w14:textId="3209320E" w:rsidR="00582871" w:rsidRPr="00CA4C87" w:rsidRDefault="00582871" w:rsidP="00B144C6">
            <w:pPr>
              <w:spacing w:before="0" w:after="0"/>
              <w:jc w:val="center"/>
              <w:rPr>
                <w:b/>
                <w:bCs/>
                <w:szCs w:val="24"/>
              </w:rPr>
            </w:pPr>
            <w:r w:rsidRPr="00582871">
              <w:rPr>
                <w:b/>
                <w:bCs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E7F22B" w14:textId="77777777" w:rsidR="00582871" w:rsidRPr="00CA4C87" w:rsidRDefault="00582871" w:rsidP="00B144C6">
            <w:pPr>
              <w:spacing w:before="0" w:after="0"/>
              <w:jc w:val="center"/>
              <w:rPr>
                <w:szCs w:val="24"/>
              </w:rPr>
            </w:pPr>
            <w:r w:rsidRPr="00CA4C87">
              <w:rPr>
                <w:szCs w:val="24"/>
              </w:rPr>
              <w:t>15</w:t>
            </w:r>
          </w:p>
        </w:tc>
      </w:tr>
      <w:tr w:rsidR="00582871" w:rsidRPr="00CA4C87" w14:paraId="41A85B73" w14:textId="77777777" w:rsidTr="00B144C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99D217" w14:textId="77777777" w:rsidR="00582871" w:rsidRPr="00CA4C87" w:rsidRDefault="00582871" w:rsidP="00B144C6">
            <w:pPr>
              <w:spacing w:before="0" w:after="0"/>
              <w:rPr>
                <w:szCs w:val="24"/>
              </w:rPr>
            </w:pPr>
            <w:r w:rsidRPr="00CA4C87">
              <w:rPr>
                <w:szCs w:val="24"/>
              </w:rPr>
              <w:t>Sitcom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1DB285" w14:textId="77777777" w:rsidR="00582871" w:rsidRPr="00CA4C87" w:rsidRDefault="00582871" w:rsidP="00B144C6">
            <w:pPr>
              <w:spacing w:before="0" w:after="0"/>
              <w:jc w:val="center"/>
              <w:rPr>
                <w:szCs w:val="24"/>
              </w:rPr>
            </w:pPr>
            <w:r w:rsidRPr="00CA4C87">
              <w:rPr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565D07" w14:textId="25D217FB" w:rsidR="00582871" w:rsidRPr="00CA4C87" w:rsidRDefault="00582871" w:rsidP="00B144C6">
            <w:pPr>
              <w:spacing w:before="0" w:after="0"/>
              <w:jc w:val="center"/>
              <w:rPr>
                <w:b/>
                <w:bCs/>
                <w:szCs w:val="24"/>
              </w:rPr>
            </w:pPr>
            <w:r w:rsidRPr="00582871">
              <w:rPr>
                <w:b/>
                <w:bCs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3B9EAC" w14:textId="77777777" w:rsidR="00582871" w:rsidRPr="00CA4C87" w:rsidRDefault="00582871" w:rsidP="00B144C6">
            <w:pPr>
              <w:spacing w:before="0" w:after="0"/>
              <w:jc w:val="center"/>
              <w:rPr>
                <w:szCs w:val="24"/>
              </w:rPr>
            </w:pPr>
            <w:r w:rsidRPr="00CA4C87">
              <w:rPr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43111C" w14:textId="77777777" w:rsidR="00582871" w:rsidRPr="00CA4C87" w:rsidRDefault="00582871" w:rsidP="00B144C6">
            <w:pPr>
              <w:spacing w:before="0" w:after="0"/>
              <w:jc w:val="center"/>
              <w:rPr>
                <w:szCs w:val="24"/>
              </w:rPr>
            </w:pPr>
            <w:r w:rsidRPr="00CA4C87">
              <w:rPr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F45D34" w14:textId="77777777" w:rsidR="00582871" w:rsidRPr="00CA4C87" w:rsidRDefault="00582871" w:rsidP="00B144C6">
            <w:pPr>
              <w:spacing w:before="0" w:after="0"/>
              <w:jc w:val="center"/>
              <w:rPr>
                <w:szCs w:val="24"/>
              </w:rPr>
            </w:pPr>
            <w:r w:rsidRPr="00CA4C87">
              <w:rPr>
                <w:szCs w:val="24"/>
              </w:rPr>
              <w:t>25</w:t>
            </w:r>
          </w:p>
        </w:tc>
      </w:tr>
      <w:tr w:rsidR="00582871" w:rsidRPr="00CA4C87" w14:paraId="02CDE8E2" w14:textId="77777777" w:rsidTr="00B144C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C91028" w14:textId="77777777" w:rsidR="00582871" w:rsidRPr="00CA4C87" w:rsidRDefault="00582871" w:rsidP="00B144C6">
            <w:pPr>
              <w:spacing w:before="0" w:after="0"/>
              <w:rPr>
                <w:szCs w:val="24"/>
              </w:rPr>
            </w:pPr>
            <w:r w:rsidRPr="00CA4C87">
              <w:rPr>
                <w:szCs w:val="24"/>
              </w:rPr>
              <w:t>Game Show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7DD661" w14:textId="07EECA4F" w:rsidR="00582871" w:rsidRPr="00CA4C87" w:rsidRDefault="00582871" w:rsidP="00B144C6">
            <w:pPr>
              <w:spacing w:before="0" w:after="0"/>
              <w:jc w:val="center"/>
              <w:rPr>
                <w:b/>
                <w:bCs/>
                <w:szCs w:val="24"/>
              </w:rPr>
            </w:pPr>
            <w:r w:rsidRPr="00582871">
              <w:rPr>
                <w:b/>
                <w:bCs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9606DA" w14:textId="77777777" w:rsidR="00582871" w:rsidRPr="00CA4C87" w:rsidRDefault="00582871" w:rsidP="00B144C6">
            <w:pPr>
              <w:spacing w:before="0" w:after="0"/>
              <w:jc w:val="center"/>
              <w:rPr>
                <w:szCs w:val="24"/>
              </w:rPr>
            </w:pPr>
            <w:r w:rsidRPr="00CA4C87">
              <w:rPr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91BB34" w14:textId="77777777" w:rsidR="00582871" w:rsidRPr="00CA4C87" w:rsidRDefault="00582871" w:rsidP="00B144C6">
            <w:pPr>
              <w:spacing w:before="0" w:after="0"/>
              <w:jc w:val="center"/>
              <w:rPr>
                <w:szCs w:val="24"/>
              </w:rPr>
            </w:pPr>
            <w:r w:rsidRPr="00CA4C87">
              <w:rPr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C783D8" w14:textId="77777777" w:rsidR="00582871" w:rsidRPr="00CA4C87" w:rsidRDefault="00582871" w:rsidP="00B144C6">
            <w:pPr>
              <w:spacing w:before="0" w:after="0"/>
              <w:jc w:val="center"/>
              <w:rPr>
                <w:szCs w:val="24"/>
              </w:rPr>
            </w:pPr>
            <w:r w:rsidRPr="00CA4C87">
              <w:rPr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19DA06" w14:textId="77777777" w:rsidR="00582871" w:rsidRPr="00CA4C87" w:rsidRDefault="00582871" w:rsidP="00B144C6">
            <w:pPr>
              <w:spacing w:before="0" w:after="0"/>
              <w:jc w:val="center"/>
              <w:rPr>
                <w:szCs w:val="24"/>
              </w:rPr>
            </w:pPr>
            <w:r w:rsidRPr="00CA4C87">
              <w:rPr>
                <w:szCs w:val="24"/>
              </w:rPr>
              <w:t>15</w:t>
            </w:r>
          </w:p>
        </w:tc>
      </w:tr>
      <w:tr w:rsidR="00582871" w:rsidRPr="00CA4C87" w14:paraId="1F6E707B" w14:textId="77777777" w:rsidTr="00B144C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6BCB44" w14:textId="77777777" w:rsidR="00582871" w:rsidRPr="00CA4C87" w:rsidRDefault="00582871" w:rsidP="00B144C6">
            <w:pPr>
              <w:spacing w:before="0" w:after="0"/>
              <w:rPr>
                <w:szCs w:val="24"/>
              </w:rPr>
            </w:pPr>
            <w:r w:rsidRPr="00CA4C87">
              <w:rPr>
                <w:szCs w:val="24"/>
              </w:rPr>
              <w:t>News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61CD24" w14:textId="77777777" w:rsidR="00582871" w:rsidRPr="00CA4C87" w:rsidRDefault="00582871" w:rsidP="00B144C6">
            <w:pPr>
              <w:spacing w:before="0" w:after="0"/>
              <w:jc w:val="center"/>
              <w:rPr>
                <w:szCs w:val="24"/>
              </w:rPr>
            </w:pPr>
            <w:r w:rsidRPr="00CA4C87">
              <w:rPr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07BBF6" w14:textId="77777777" w:rsidR="00582871" w:rsidRPr="00CA4C87" w:rsidRDefault="00582871" w:rsidP="00B144C6">
            <w:pPr>
              <w:spacing w:before="0" w:after="0"/>
              <w:jc w:val="center"/>
              <w:rPr>
                <w:szCs w:val="24"/>
              </w:rPr>
            </w:pPr>
            <w:r w:rsidRPr="00CA4C87">
              <w:rPr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C2BD0F" w14:textId="6ED3EF2B" w:rsidR="00582871" w:rsidRPr="00CA4C87" w:rsidRDefault="00582871" w:rsidP="00B144C6">
            <w:pPr>
              <w:spacing w:before="0" w:after="0"/>
              <w:jc w:val="center"/>
              <w:rPr>
                <w:b/>
                <w:bCs/>
                <w:szCs w:val="24"/>
              </w:rPr>
            </w:pPr>
            <w:r w:rsidRPr="00582871">
              <w:rPr>
                <w:b/>
                <w:bCs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DBC97B" w14:textId="77777777" w:rsidR="00582871" w:rsidRPr="00CA4C87" w:rsidRDefault="00582871" w:rsidP="00B144C6">
            <w:pPr>
              <w:spacing w:before="0" w:after="0"/>
              <w:jc w:val="center"/>
              <w:rPr>
                <w:szCs w:val="24"/>
              </w:rPr>
            </w:pPr>
            <w:r w:rsidRPr="00CA4C87">
              <w:rPr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CD5624" w14:textId="77777777" w:rsidR="00582871" w:rsidRPr="00CA4C87" w:rsidRDefault="00582871" w:rsidP="00B144C6">
            <w:pPr>
              <w:spacing w:before="0" w:after="0"/>
              <w:jc w:val="center"/>
              <w:rPr>
                <w:szCs w:val="24"/>
              </w:rPr>
            </w:pPr>
            <w:r w:rsidRPr="00CA4C87">
              <w:rPr>
                <w:szCs w:val="24"/>
              </w:rPr>
              <w:t>10</w:t>
            </w:r>
          </w:p>
        </w:tc>
      </w:tr>
      <w:tr w:rsidR="00582871" w:rsidRPr="00CA4C87" w14:paraId="7983A7D0" w14:textId="77777777" w:rsidTr="00B144C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DDEA82" w14:textId="77777777" w:rsidR="00582871" w:rsidRPr="00CA4C87" w:rsidRDefault="00582871" w:rsidP="00B144C6">
            <w:pPr>
              <w:spacing w:before="0" w:after="0"/>
              <w:rPr>
                <w:szCs w:val="24"/>
              </w:rPr>
            </w:pPr>
            <w:r w:rsidRPr="00CA4C87">
              <w:rPr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7A7689" w14:textId="2129C0FC" w:rsidR="00582871" w:rsidRPr="00CA4C87" w:rsidRDefault="00582871" w:rsidP="00B144C6">
            <w:pPr>
              <w:spacing w:before="0" w:after="0"/>
              <w:jc w:val="center"/>
              <w:rPr>
                <w:b/>
                <w:bCs/>
                <w:szCs w:val="24"/>
              </w:rPr>
            </w:pPr>
            <w:r w:rsidRPr="00582871">
              <w:rPr>
                <w:b/>
                <w:bCs/>
                <w:szCs w:val="24"/>
              </w:rPr>
              <w:t>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22429C" w14:textId="192CB4FB" w:rsidR="00582871" w:rsidRPr="00CA4C87" w:rsidRDefault="00582871" w:rsidP="00B144C6">
            <w:pPr>
              <w:spacing w:before="0" w:after="0"/>
              <w:jc w:val="center"/>
              <w:rPr>
                <w:b/>
                <w:bCs/>
                <w:szCs w:val="24"/>
              </w:rPr>
            </w:pPr>
            <w:r w:rsidRPr="00582871">
              <w:rPr>
                <w:b/>
                <w:bCs/>
                <w:szCs w:val="24"/>
              </w:rPr>
              <w:t>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62102D" w14:textId="064A5D8F" w:rsidR="00582871" w:rsidRPr="00CA4C87" w:rsidRDefault="00582871" w:rsidP="00B144C6">
            <w:pPr>
              <w:spacing w:before="0" w:after="0"/>
              <w:jc w:val="center"/>
              <w:rPr>
                <w:b/>
                <w:bCs/>
                <w:szCs w:val="24"/>
              </w:rPr>
            </w:pPr>
            <w:r w:rsidRPr="00582871">
              <w:rPr>
                <w:b/>
                <w:bCs/>
                <w:szCs w:val="24"/>
              </w:rPr>
              <w:t>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1335FD" w14:textId="43EAACF2" w:rsidR="00582871" w:rsidRPr="00CA4C87" w:rsidRDefault="00582871" w:rsidP="00B144C6">
            <w:pPr>
              <w:spacing w:before="0" w:after="0"/>
              <w:jc w:val="center"/>
              <w:rPr>
                <w:b/>
                <w:bCs/>
                <w:szCs w:val="24"/>
              </w:rPr>
            </w:pPr>
            <w:r w:rsidRPr="00582871">
              <w:rPr>
                <w:b/>
                <w:bCs/>
                <w:szCs w:val="24"/>
              </w:rPr>
              <w:t>14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0AE1C2" w14:textId="77777777" w:rsidR="00582871" w:rsidRPr="00CA4C87" w:rsidRDefault="00582871" w:rsidP="00B144C6">
            <w:pPr>
              <w:spacing w:before="0" w:after="0"/>
              <w:jc w:val="center"/>
              <w:rPr>
                <w:szCs w:val="24"/>
              </w:rPr>
            </w:pPr>
            <w:r w:rsidRPr="00CA4C87">
              <w:rPr>
                <w:szCs w:val="24"/>
              </w:rPr>
              <w:t>65</w:t>
            </w:r>
          </w:p>
        </w:tc>
      </w:tr>
    </w:tbl>
    <w:p w14:paraId="4AC9DCAF" w14:textId="77777777" w:rsidR="00582871" w:rsidRPr="00CA4C87" w:rsidRDefault="00582871" w:rsidP="00582871">
      <w:pPr>
        <w:spacing w:before="0" w:after="0"/>
        <w:rPr>
          <w:szCs w:val="24"/>
        </w:rPr>
      </w:pPr>
      <w:r w:rsidRPr="00CA4C87">
        <w:rPr>
          <w:szCs w:val="24"/>
        </w:rPr>
        <w:t> </w:t>
      </w:r>
    </w:p>
    <w:p w14:paraId="424B52C3" w14:textId="10AA50DA" w:rsidR="00000E30" w:rsidRPr="00CA4C87" w:rsidRDefault="00000E30" w:rsidP="00000E30">
      <w:pPr>
        <w:spacing w:before="0" w:after="0"/>
        <w:rPr>
          <w:szCs w:val="24"/>
        </w:rPr>
      </w:pPr>
      <w:r w:rsidRPr="00CA4C87">
        <w:rPr>
          <w:szCs w:val="24"/>
        </w:rPr>
        <w:t>a.  P(Sitcom or Game Show)</w:t>
      </w:r>
      <w:r>
        <w:rPr>
          <w:szCs w:val="24"/>
        </w:rPr>
        <w:t xml:space="preserve"> = </w:t>
      </w:r>
      <w:r>
        <w:rPr>
          <w:szCs w:val="24"/>
        </w:rPr>
        <w:t>40/65 = 0.6154</w:t>
      </w:r>
    </w:p>
    <w:p w14:paraId="5EB2EB4A" w14:textId="3940E80E" w:rsidR="00000E30" w:rsidRPr="00CA4C87" w:rsidRDefault="00000E30" w:rsidP="00000E30">
      <w:pPr>
        <w:spacing w:before="0" w:after="0"/>
        <w:rPr>
          <w:szCs w:val="24"/>
        </w:rPr>
      </w:pPr>
      <w:r w:rsidRPr="00CA4C87">
        <w:rPr>
          <w:szCs w:val="24"/>
        </w:rPr>
        <w:t>b.  P(Drama and Channel 8)</w:t>
      </w:r>
      <w:r>
        <w:rPr>
          <w:szCs w:val="24"/>
        </w:rPr>
        <w:t xml:space="preserve"> = </w:t>
      </w:r>
      <w:r>
        <w:rPr>
          <w:szCs w:val="24"/>
        </w:rPr>
        <w:t>4/65 = 0.0615</w:t>
      </w:r>
    </w:p>
    <w:p w14:paraId="10F957AB" w14:textId="45070A44" w:rsidR="00000E30" w:rsidRPr="00CA4C87" w:rsidRDefault="00000E30" w:rsidP="00000E30">
      <w:pPr>
        <w:spacing w:before="0" w:after="0"/>
        <w:rPr>
          <w:szCs w:val="24"/>
        </w:rPr>
      </w:pPr>
      <w:r w:rsidRPr="00CA4C87">
        <w:rPr>
          <w:szCs w:val="24"/>
        </w:rPr>
        <w:t>c.  P(Channel 8 or Channel 2)</w:t>
      </w:r>
      <w:r>
        <w:rPr>
          <w:szCs w:val="24"/>
        </w:rPr>
        <w:t xml:space="preserve"> = </w:t>
      </w:r>
      <w:r>
        <w:rPr>
          <w:szCs w:val="24"/>
        </w:rPr>
        <w:t>34/65 = 0.5231</w:t>
      </w:r>
    </w:p>
    <w:p w14:paraId="48A4F02C" w14:textId="5BDFDFB2" w:rsidR="00000E30" w:rsidRPr="00CA4C87" w:rsidRDefault="00000E30" w:rsidP="00000E30">
      <w:pPr>
        <w:spacing w:before="0" w:after="0"/>
        <w:rPr>
          <w:szCs w:val="24"/>
        </w:rPr>
      </w:pPr>
      <w:r w:rsidRPr="00CA4C87">
        <w:rPr>
          <w:szCs w:val="24"/>
        </w:rPr>
        <w:t>d.  P(Drama given that it is on Channel 6)</w:t>
      </w:r>
      <w:r>
        <w:rPr>
          <w:szCs w:val="24"/>
        </w:rPr>
        <w:t xml:space="preserve"> = </w:t>
      </w:r>
      <w:r>
        <w:rPr>
          <w:szCs w:val="24"/>
        </w:rPr>
        <w:t>2/17 = 0.1176</w:t>
      </w:r>
    </w:p>
    <w:p w14:paraId="7A9E9289" w14:textId="657CCEBB" w:rsidR="00000E30" w:rsidRPr="00CA4C87" w:rsidRDefault="00000E30" w:rsidP="00000E30">
      <w:pPr>
        <w:spacing w:before="0" w:after="0"/>
        <w:rPr>
          <w:szCs w:val="24"/>
        </w:rPr>
      </w:pPr>
      <w:r w:rsidRPr="00CA4C87">
        <w:rPr>
          <w:szCs w:val="24"/>
        </w:rPr>
        <w:t xml:space="preserve">e.  </w:t>
      </w:r>
      <w:r>
        <w:rPr>
          <w:szCs w:val="24"/>
        </w:rPr>
        <w:t xml:space="preserve">P(Channel 12 given that it’s a sitcom) = </w:t>
      </w:r>
      <w:r>
        <w:rPr>
          <w:szCs w:val="24"/>
        </w:rPr>
        <w:t>3/25 = 0.12</w:t>
      </w:r>
    </w:p>
    <w:p w14:paraId="48101367" w14:textId="0B22747E" w:rsidR="00582871" w:rsidRPr="00CA4C87" w:rsidRDefault="00000E30" w:rsidP="00582871">
      <w:pPr>
        <w:spacing w:before="0" w:after="0"/>
        <w:rPr>
          <w:szCs w:val="24"/>
        </w:rPr>
      </w:pPr>
      <w:r w:rsidRPr="00CA4C87">
        <w:rPr>
          <w:szCs w:val="24"/>
        </w:rPr>
        <w:t xml:space="preserve">f.  </w:t>
      </w:r>
      <w:r>
        <w:rPr>
          <w:szCs w:val="24"/>
        </w:rPr>
        <w:t xml:space="preserve">P(Game show given that it is on Channel 2) = </w:t>
      </w:r>
      <w:r>
        <w:rPr>
          <w:szCs w:val="24"/>
        </w:rPr>
        <w:t>4/18 = 0.2222</w:t>
      </w:r>
    </w:p>
    <w:p w14:paraId="2BC524DF" w14:textId="77777777" w:rsidR="00582871" w:rsidRDefault="00582871" w:rsidP="00582871">
      <w:pPr>
        <w:spacing w:before="0" w:after="0"/>
        <w:rPr>
          <w:szCs w:val="24"/>
        </w:rPr>
      </w:pPr>
    </w:p>
    <w:p w14:paraId="4E3A2CF4" w14:textId="77252D5B" w:rsidR="00F16BC2" w:rsidRDefault="00F16BC2">
      <w:pPr>
        <w:spacing w:before="0" w:after="0"/>
        <w:rPr>
          <w:szCs w:val="24"/>
        </w:rPr>
      </w:pPr>
    </w:p>
    <w:p w14:paraId="4524394E" w14:textId="0D893A40" w:rsidR="00582871" w:rsidRDefault="00582871" w:rsidP="00582871">
      <w:pPr>
        <w:spacing w:before="0" w:after="0"/>
        <w:rPr>
          <w:szCs w:val="24"/>
        </w:rPr>
      </w:pPr>
      <w:r>
        <w:rPr>
          <w:szCs w:val="24"/>
        </w:rPr>
        <w:t xml:space="preserve">4.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8"/>
        <w:gridCol w:w="1221"/>
        <w:gridCol w:w="1221"/>
        <w:gridCol w:w="1221"/>
        <w:gridCol w:w="1354"/>
        <w:gridCol w:w="734"/>
      </w:tblGrid>
      <w:tr w:rsidR="00F16BC2" w:rsidRPr="00CA4C87" w14:paraId="6558D668" w14:textId="77777777" w:rsidTr="00B144C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7F7E67" w14:textId="77777777" w:rsidR="00F16BC2" w:rsidRPr="00CA4C87" w:rsidRDefault="00F16BC2" w:rsidP="00B144C6">
            <w:pPr>
              <w:spacing w:before="0" w:after="0"/>
              <w:rPr>
                <w:szCs w:val="24"/>
              </w:rPr>
            </w:pPr>
            <w:r w:rsidRPr="00CA4C87">
              <w:rPr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20FEFF" w14:textId="77777777" w:rsidR="00F16BC2" w:rsidRPr="00CA4C87" w:rsidRDefault="00F16BC2" w:rsidP="00B144C6">
            <w:pPr>
              <w:spacing w:before="0" w:after="0"/>
              <w:rPr>
                <w:szCs w:val="24"/>
              </w:rPr>
            </w:pPr>
            <w:r w:rsidRPr="00CA4C87">
              <w:rPr>
                <w:szCs w:val="24"/>
              </w:rPr>
              <w:t xml:space="preserve">Channel </w:t>
            </w:r>
            <w:r>
              <w:rPr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E364B6" w14:textId="77777777" w:rsidR="00F16BC2" w:rsidRPr="00CA4C87" w:rsidRDefault="00F16BC2" w:rsidP="00B144C6">
            <w:pPr>
              <w:spacing w:before="0" w:after="0"/>
              <w:rPr>
                <w:szCs w:val="24"/>
              </w:rPr>
            </w:pPr>
            <w:r w:rsidRPr="00CA4C87">
              <w:rPr>
                <w:szCs w:val="24"/>
              </w:rPr>
              <w:t xml:space="preserve">Channel </w:t>
            </w:r>
            <w:r>
              <w:rPr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9B7F6B" w14:textId="77777777" w:rsidR="00F16BC2" w:rsidRPr="00CA4C87" w:rsidRDefault="00F16BC2" w:rsidP="00B144C6">
            <w:pPr>
              <w:spacing w:before="0" w:after="0"/>
              <w:rPr>
                <w:szCs w:val="24"/>
              </w:rPr>
            </w:pPr>
            <w:r w:rsidRPr="00CA4C87">
              <w:rPr>
                <w:szCs w:val="24"/>
              </w:rPr>
              <w:t xml:space="preserve">Channel </w:t>
            </w:r>
            <w:r>
              <w:rPr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741BE3" w14:textId="77777777" w:rsidR="00F16BC2" w:rsidRPr="00CA4C87" w:rsidRDefault="00F16BC2" w:rsidP="00B144C6">
            <w:pPr>
              <w:spacing w:before="0" w:after="0"/>
              <w:rPr>
                <w:szCs w:val="24"/>
              </w:rPr>
            </w:pPr>
            <w:r w:rsidRPr="00CA4C87">
              <w:rPr>
                <w:szCs w:val="24"/>
              </w:rPr>
              <w:t>Channel 1</w:t>
            </w:r>
            <w:r>
              <w:rPr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5EC283" w14:textId="77777777" w:rsidR="00F16BC2" w:rsidRPr="00CA4C87" w:rsidRDefault="00F16BC2" w:rsidP="00B144C6">
            <w:pPr>
              <w:spacing w:before="0" w:after="0"/>
              <w:rPr>
                <w:szCs w:val="24"/>
              </w:rPr>
            </w:pPr>
            <w:r w:rsidRPr="00CA4C87">
              <w:rPr>
                <w:szCs w:val="24"/>
              </w:rPr>
              <w:t>Total</w:t>
            </w:r>
          </w:p>
        </w:tc>
      </w:tr>
      <w:tr w:rsidR="00F16BC2" w:rsidRPr="00CA4C87" w14:paraId="4E1097B3" w14:textId="77777777" w:rsidTr="00B144C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26442D" w14:textId="77777777" w:rsidR="00F16BC2" w:rsidRPr="00CA4C87" w:rsidRDefault="00F16BC2" w:rsidP="00B144C6">
            <w:pPr>
              <w:spacing w:before="0" w:after="0"/>
              <w:rPr>
                <w:szCs w:val="24"/>
              </w:rPr>
            </w:pPr>
            <w:r>
              <w:rPr>
                <w:szCs w:val="24"/>
              </w:rPr>
              <w:t>Reality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123783" w14:textId="77777777" w:rsidR="00F16BC2" w:rsidRPr="00CA4C87" w:rsidRDefault="00F16BC2" w:rsidP="00B144C6">
            <w:pPr>
              <w:spacing w:before="0" w:after="0"/>
              <w:jc w:val="center"/>
              <w:rPr>
                <w:szCs w:val="24"/>
              </w:rPr>
            </w:pPr>
            <w:r>
              <w:rPr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E842CD" w14:textId="77777777" w:rsidR="00F16BC2" w:rsidRPr="00CA4C87" w:rsidRDefault="00F16BC2" w:rsidP="00B144C6">
            <w:pPr>
              <w:spacing w:before="0" w:after="0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57A4BE" w14:textId="77777777" w:rsidR="00F16BC2" w:rsidRPr="00CA4C87" w:rsidRDefault="00F16BC2" w:rsidP="00B144C6">
            <w:pPr>
              <w:spacing w:before="0" w:after="0"/>
              <w:jc w:val="center"/>
              <w:rPr>
                <w:szCs w:val="24"/>
              </w:rPr>
            </w:pPr>
            <w:r>
              <w:rPr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57D794" w14:textId="77777777" w:rsidR="00F16BC2" w:rsidRPr="00CA4C87" w:rsidRDefault="00F16BC2" w:rsidP="00B144C6">
            <w:pPr>
              <w:spacing w:before="0" w:after="0"/>
              <w:jc w:val="center"/>
              <w:rPr>
                <w:szCs w:val="24"/>
              </w:rPr>
            </w:pPr>
            <w:r>
              <w:rPr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F61856" w14:textId="77777777" w:rsidR="00F16BC2" w:rsidRPr="00CA4C87" w:rsidRDefault="00F16BC2" w:rsidP="00B144C6">
            <w:pPr>
              <w:spacing w:before="0" w:after="0"/>
              <w:jc w:val="center"/>
              <w:rPr>
                <w:b/>
                <w:bCs/>
                <w:szCs w:val="24"/>
              </w:rPr>
            </w:pPr>
            <w:r w:rsidRPr="00F16BC2">
              <w:rPr>
                <w:b/>
                <w:bCs/>
                <w:szCs w:val="24"/>
              </w:rPr>
              <w:t>27</w:t>
            </w:r>
          </w:p>
        </w:tc>
      </w:tr>
      <w:tr w:rsidR="00F16BC2" w:rsidRPr="00CA4C87" w14:paraId="2E4A15C2" w14:textId="77777777" w:rsidTr="00B144C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987CA0" w14:textId="77777777" w:rsidR="00F16BC2" w:rsidRPr="00CA4C87" w:rsidRDefault="00F16BC2" w:rsidP="00B144C6">
            <w:pPr>
              <w:spacing w:before="0" w:after="0"/>
              <w:rPr>
                <w:szCs w:val="24"/>
              </w:rPr>
            </w:pPr>
            <w:r>
              <w:rPr>
                <w:szCs w:val="24"/>
              </w:rPr>
              <w:t>Crime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F1F4B9" w14:textId="77777777" w:rsidR="00F16BC2" w:rsidRPr="00CA4C87" w:rsidRDefault="00F16BC2" w:rsidP="00B144C6">
            <w:pPr>
              <w:spacing w:before="0" w:after="0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461495" w14:textId="77777777" w:rsidR="00F16BC2" w:rsidRPr="00CA4C87" w:rsidRDefault="00F16BC2" w:rsidP="00B144C6">
            <w:pPr>
              <w:spacing w:before="0" w:after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905486" w14:textId="77777777" w:rsidR="00F16BC2" w:rsidRPr="00CA4C87" w:rsidRDefault="00F16BC2" w:rsidP="00B144C6">
            <w:pPr>
              <w:spacing w:before="0" w:after="0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075B97" w14:textId="77777777" w:rsidR="00F16BC2" w:rsidRPr="00CA4C87" w:rsidRDefault="00F16BC2" w:rsidP="00B144C6">
            <w:pPr>
              <w:spacing w:before="0" w:after="0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519190" w14:textId="77777777" w:rsidR="00F16BC2" w:rsidRPr="00CA4C87" w:rsidRDefault="00F16BC2" w:rsidP="00B144C6">
            <w:pPr>
              <w:spacing w:before="0" w:after="0"/>
              <w:jc w:val="center"/>
              <w:rPr>
                <w:b/>
                <w:bCs/>
                <w:szCs w:val="24"/>
              </w:rPr>
            </w:pPr>
            <w:r w:rsidRPr="00F16BC2">
              <w:rPr>
                <w:b/>
                <w:bCs/>
                <w:szCs w:val="24"/>
              </w:rPr>
              <w:t>9</w:t>
            </w:r>
          </w:p>
        </w:tc>
      </w:tr>
      <w:tr w:rsidR="00F16BC2" w:rsidRPr="00CA4C87" w14:paraId="41208562" w14:textId="77777777" w:rsidTr="00B144C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318226" w14:textId="77777777" w:rsidR="00F16BC2" w:rsidRPr="00CA4C87" w:rsidRDefault="00F16BC2" w:rsidP="00B144C6">
            <w:pPr>
              <w:spacing w:before="0" w:after="0"/>
              <w:rPr>
                <w:szCs w:val="24"/>
              </w:rPr>
            </w:pPr>
            <w:r>
              <w:rPr>
                <w:szCs w:val="24"/>
              </w:rPr>
              <w:t>Cooking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5AE15D" w14:textId="77777777" w:rsidR="00F16BC2" w:rsidRPr="00CA4C87" w:rsidRDefault="00F16BC2" w:rsidP="00B144C6">
            <w:pPr>
              <w:spacing w:before="0" w:after="0"/>
              <w:jc w:val="center"/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84ACD6" w14:textId="77777777" w:rsidR="00F16BC2" w:rsidRPr="00CA4C87" w:rsidRDefault="00F16BC2" w:rsidP="00B144C6">
            <w:pPr>
              <w:spacing w:before="0" w:after="0"/>
              <w:jc w:val="center"/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E777D6" w14:textId="77777777" w:rsidR="00F16BC2" w:rsidRPr="00CA4C87" w:rsidRDefault="00F16BC2" w:rsidP="00B144C6">
            <w:pPr>
              <w:spacing w:before="0" w:after="0"/>
              <w:jc w:val="center"/>
              <w:rPr>
                <w:szCs w:val="24"/>
              </w:rPr>
            </w:pPr>
            <w:r>
              <w:rPr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ED54BE" w14:textId="77777777" w:rsidR="00F16BC2" w:rsidRPr="00CA4C87" w:rsidRDefault="00F16BC2" w:rsidP="00B144C6">
            <w:pPr>
              <w:spacing w:before="0" w:after="0"/>
              <w:jc w:val="center"/>
              <w:rPr>
                <w:szCs w:val="24"/>
              </w:rPr>
            </w:pPr>
            <w:r>
              <w:rPr>
                <w:szCs w:val="24"/>
              </w:rPr>
              <w:t>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D8A435" w14:textId="77777777" w:rsidR="00F16BC2" w:rsidRPr="00CA4C87" w:rsidRDefault="00F16BC2" w:rsidP="00B144C6">
            <w:pPr>
              <w:spacing w:before="0" w:after="0"/>
              <w:jc w:val="center"/>
              <w:rPr>
                <w:b/>
                <w:bCs/>
                <w:szCs w:val="24"/>
              </w:rPr>
            </w:pPr>
            <w:r w:rsidRPr="00F16BC2">
              <w:rPr>
                <w:b/>
                <w:bCs/>
                <w:szCs w:val="24"/>
              </w:rPr>
              <w:t>30</w:t>
            </w:r>
          </w:p>
        </w:tc>
      </w:tr>
      <w:tr w:rsidR="00F16BC2" w:rsidRPr="00CA4C87" w14:paraId="5D640E63" w14:textId="77777777" w:rsidTr="00B144C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A9CB75" w14:textId="77777777" w:rsidR="00F16BC2" w:rsidRPr="00CA4C87" w:rsidRDefault="00F16BC2" w:rsidP="00B144C6">
            <w:pPr>
              <w:spacing w:before="0" w:after="0"/>
              <w:rPr>
                <w:szCs w:val="24"/>
              </w:rPr>
            </w:pPr>
            <w:r>
              <w:rPr>
                <w:szCs w:val="24"/>
              </w:rPr>
              <w:t>Community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EF0C96" w14:textId="77777777" w:rsidR="00F16BC2" w:rsidRPr="00CA4C87" w:rsidRDefault="00F16BC2" w:rsidP="00B144C6">
            <w:pPr>
              <w:spacing w:before="0" w:after="0"/>
              <w:jc w:val="center"/>
              <w:rPr>
                <w:b/>
                <w:bCs/>
                <w:szCs w:val="24"/>
              </w:rPr>
            </w:pPr>
            <w:r w:rsidRPr="00F16BC2">
              <w:rPr>
                <w:b/>
                <w:bCs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C2C276" w14:textId="77777777" w:rsidR="00F16BC2" w:rsidRPr="00CA4C87" w:rsidRDefault="00F16BC2" w:rsidP="00B144C6">
            <w:pPr>
              <w:spacing w:before="0" w:after="0"/>
              <w:jc w:val="center"/>
              <w:rPr>
                <w:szCs w:val="24"/>
              </w:rPr>
            </w:pPr>
            <w:r>
              <w:rPr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AB1F41" w14:textId="77777777" w:rsidR="00F16BC2" w:rsidRPr="00CA4C87" w:rsidRDefault="00F16BC2" w:rsidP="00B144C6">
            <w:pPr>
              <w:spacing w:before="0" w:after="0"/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DADA27" w14:textId="77777777" w:rsidR="00F16BC2" w:rsidRPr="00CA4C87" w:rsidRDefault="00F16BC2" w:rsidP="00B144C6">
            <w:pPr>
              <w:spacing w:before="0" w:after="0"/>
              <w:jc w:val="center"/>
              <w:rPr>
                <w:b/>
                <w:bCs/>
                <w:szCs w:val="24"/>
              </w:rPr>
            </w:pPr>
            <w:r w:rsidRPr="00F16BC2">
              <w:rPr>
                <w:b/>
                <w:bCs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EFE655" w14:textId="77777777" w:rsidR="00F16BC2" w:rsidRPr="00CA4C87" w:rsidRDefault="00F16BC2" w:rsidP="00B144C6">
            <w:pPr>
              <w:spacing w:before="0" w:after="0"/>
              <w:jc w:val="center"/>
              <w:rPr>
                <w:b/>
                <w:bCs/>
                <w:szCs w:val="24"/>
              </w:rPr>
            </w:pPr>
            <w:r w:rsidRPr="00F16BC2">
              <w:rPr>
                <w:b/>
                <w:bCs/>
                <w:szCs w:val="24"/>
              </w:rPr>
              <w:t>17</w:t>
            </w:r>
          </w:p>
        </w:tc>
      </w:tr>
      <w:tr w:rsidR="00F16BC2" w:rsidRPr="00CA4C87" w14:paraId="4C83174E" w14:textId="77777777" w:rsidTr="00B144C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88DF0E" w14:textId="77777777" w:rsidR="00F16BC2" w:rsidRPr="00CA4C87" w:rsidRDefault="00F16BC2" w:rsidP="00B144C6">
            <w:pPr>
              <w:spacing w:before="0" w:after="0"/>
              <w:rPr>
                <w:szCs w:val="24"/>
              </w:rPr>
            </w:pPr>
            <w:r w:rsidRPr="00CA4C87">
              <w:rPr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E1F5ED" w14:textId="77777777" w:rsidR="00F16BC2" w:rsidRPr="00CA4C87" w:rsidRDefault="00F16BC2" w:rsidP="00B144C6">
            <w:pPr>
              <w:spacing w:before="0" w:after="0"/>
              <w:jc w:val="center"/>
              <w:rPr>
                <w:szCs w:val="24"/>
              </w:rPr>
            </w:pPr>
            <w:r>
              <w:rPr>
                <w:szCs w:val="24"/>
              </w:rPr>
              <w:t>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A456C4" w14:textId="77777777" w:rsidR="00F16BC2" w:rsidRPr="00CA4C87" w:rsidRDefault="00F16BC2" w:rsidP="00B144C6">
            <w:pPr>
              <w:spacing w:before="0" w:after="0"/>
              <w:jc w:val="center"/>
              <w:rPr>
                <w:szCs w:val="24"/>
              </w:rPr>
            </w:pPr>
            <w:r>
              <w:rPr>
                <w:szCs w:val="24"/>
              </w:rPr>
              <w:t>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A19CF5" w14:textId="77777777" w:rsidR="00F16BC2" w:rsidRPr="00CA4C87" w:rsidRDefault="00F16BC2" w:rsidP="00B144C6">
            <w:pPr>
              <w:spacing w:before="0" w:after="0"/>
              <w:jc w:val="center"/>
              <w:rPr>
                <w:szCs w:val="24"/>
              </w:rPr>
            </w:pPr>
            <w:r>
              <w:rPr>
                <w:szCs w:val="24"/>
              </w:rPr>
              <w:t>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0F314E" w14:textId="77777777" w:rsidR="00F16BC2" w:rsidRPr="00CA4C87" w:rsidRDefault="00F16BC2" w:rsidP="00B144C6">
            <w:pPr>
              <w:spacing w:before="0" w:after="0"/>
              <w:jc w:val="center"/>
              <w:rPr>
                <w:b/>
                <w:bCs/>
                <w:szCs w:val="24"/>
              </w:rPr>
            </w:pPr>
            <w:r w:rsidRPr="00F16BC2">
              <w:rPr>
                <w:b/>
                <w:bCs/>
                <w:szCs w:val="24"/>
              </w:rPr>
              <w:t>22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E3500F" w14:textId="77777777" w:rsidR="00F16BC2" w:rsidRPr="00CA4C87" w:rsidRDefault="00F16BC2" w:rsidP="00B144C6">
            <w:pPr>
              <w:spacing w:before="0" w:after="0"/>
              <w:jc w:val="center"/>
              <w:rPr>
                <w:szCs w:val="24"/>
              </w:rPr>
            </w:pPr>
            <w:r>
              <w:rPr>
                <w:szCs w:val="24"/>
              </w:rPr>
              <w:t>83</w:t>
            </w:r>
          </w:p>
        </w:tc>
      </w:tr>
    </w:tbl>
    <w:p w14:paraId="54113087" w14:textId="77777777" w:rsidR="00F16BC2" w:rsidRPr="00CA4C87" w:rsidRDefault="00F16BC2" w:rsidP="00582871">
      <w:pPr>
        <w:spacing w:before="0" w:after="0"/>
        <w:rPr>
          <w:szCs w:val="24"/>
        </w:rPr>
      </w:pPr>
    </w:p>
    <w:p w14:paraId="18DC2A44" w14:textId="6DC5B98C" w:rsidR="00245FF6" w:rsidRPr="00CA4C87" w:rsidRDefault="00245FF6" w:rsidP="00245FF6">
      <w:pPr>
        <w:spacing w:before="0" w:after="0"/>
        <w:rPr>
          <w:szCs w:val="24"/>
        </w:rPr>
      </w:pPr>
      <w:r w:rsidRPr="00CA4C87">
        <w:rPr>
          <w:szCs w:val="24"/>
        </w:rPr>
        <w:t>a.  P(</w:t>
      </w:r>
      <w:r>
        <w:rPr>
          <w:szCs w:val="24"/>
        </w:rPr>
        <w:t xml:space="preserve">Reality or Crime </w:t>
      </w:r>
      <w:r w:rsidRPr="00CA4C87">
        <w:rPr>
          <w:szCs w:val="24"/>
        </w:rPr>
        <w:t>Show)</w:t>
      </w:r>
      <w:r>
        <w:rPr>
          <w:szCs w:val="24"/>
        </w:rPr>
        <w:t xml:space="preserve"> = </w:t>
      </w:r>
      <w:r>
        <w:rPr>
          <w:szCs w:val="24"/>
        </w:rPr>
        <w:t>36/83 = 0.4337</w:t>
      </w:r>
    </w:p>
    <w:p w14:paraId="514E3C48" w14:textId="6999709A" w:rsidR="00245FF6" w:rsidRPr="00CA4C87" w:rsidRDefault="00245FF6" w:rsidP="00245FF6">
      <w:pPr>
        <w:spacing w:before="0" w:after="0"/>
        <w:rPr>
          <w:szCs w:val="24"/>
        </w:rPr>
      </w:pPr>
      <w:r w:rsidRPr="00CA4C87">
        <w:rPr>
          <w:szCs w:val="24"/>
        </w:rPr>
        <w:t>b.  P(</w:t>
      </w:r>
      <w:r>
        <w:rPr>
          <w:szCs w:val="24"/>
        </w:rPr>
        <w:t xml:space="preserve">Cooking and </w:t>
      </w:r>
      <w:r w:rsidRPr="00CA4C87">
        <w:rPr>
          <w:szCs w:val="24"/>
        </w:rPr>
        <w:t xml:space="preserve">Channel </w:t>
      </w:r>
      <w:r>
        <w:rPr>
          <w:szCs w:val="24"/>
        </w:rPr>
        <w:t>7</w:t>
      </w:r>
      <w:r w:rsidRPr="00CA4C87">
        <w:rPr>
          <w:szCs w:val="24"/>
        </w:rPr>
        <w:t>)</w:t>
      </w:r>
      <w:r>
        <w:rPr>
          <w:szCs w:val="24"/>
        </w:rPr>
        <w:t xml:space="preserve"> = </w:t>
      </w:r>
      <w:r>
        <w:rPr>
          <w:szCs w:val="24"/>
        </w:rPr>
        <w:t>5/83 = .0602</w:t>
      </w:r>
    </w:p>
    <w:p w14:paraId="416B7E3B" w14:textId="16CA53C6" w:rsidR="00245FF6" w:rsidRPr="00CA4C87" w:rsidRDefault="00245FF6" w:rsidP="00245FF6">
      <w:pPr>
        <w:spacing w:before="0" w:after="0"/>
        <w:rPr>
          <w:szCs w:val="24"/>
        </w:rPr>
      </w:pPr>
      <w:r w:rsidRPr="00CA4C87">
        <w:rPr>
          <w:szCs w:val="24"/>
        </w:rPr>
        <w:t xml:space="preserve">c.  P(Channel </w:t>
      </w:r>
      <w:r>
        <w:rPr>
          <w:szCs w:val="24"/>
        </w:rPr>
        <w:t>3</w:t>
      </w:r>
      <w:r w:rsidRPr="00CA4C87">
        <w:rPr>
          <w:szCs w:val="24"/>
        </w:rPr>
        <w:t xml:space="preserve"> or Channel </w:t>
      </w:r>
      <w:r>
        <w:rPr>
          <w:szCs w:val="24"/>
        </w:rPr>
        <w:t>13</w:t>
      </w:r>
      <w:r w:rsidRPr="00CA4C87">
        <w:rPr>
          <w:szCs w:val="24"/>
        </w:rPr>
        <w:t>)</w:t>
      </w:r>
      <w:r>
        <w:rPr>
          <w:szCs w:val="24"/>
        </w:rPr>
        <w:t xml:space="preserve"> = </w:t>
      </w:r>
      <w:r>
        <w:rPr>
          <w:szCs w:val="24"/>
        </w:rPr>
        <w:t>37/83 = 0.4458</w:t>
      </w:r>
    </w:p>
    <w:p w14:paraId="53D682BC" w14:textId="01511D5F" w:rsidR="00245FF6" w:rsidRPr="00CA4C87" w:rsidRDefault="00245FF6" w:rsidP="00245FF6">
      <w:pPr>
        <w:spacing w:before="0" w:after="0"/>
        <w:rPr>
          <w:szCs w:val="24"/>
        </w:rPr>
      </w:pPr>
      <w:r w:rsidRPr="00CA4C87">
        <w:rPr>
          <w:szCs w:val="24"/>
        </w:rPr>
        <w:t>d.  P(</w:t>
      </w:r>
      <w:r>
        <w:rPr>
          <w:szCs w:val="24"/>
        </w:rPr>
        <w:t xml:space="preserve">Community Program </w:t>
      </w:r>
      <w:r w:rsidRPr="00CA4C87">
        <w:rPr>
          <w:szCs w:val="24"/>
        </w:rPr>
        <w:t xml:space="preserve">given that it is on Channel </w:t>
      </w:r>
      <w:r>
        <w:rPr>
          <w:szCs w:val="24"/>
        </w:rPr>
        <w:t>5</w:t>
      </w:r>
      <w:r w:rsidRPr="00CA4C87">
        <w:rPr>
          <w:szCs w:val="24"/>
        </w:rPr>
        <w:t>)</w:t>
      </w:r>
      <w:r>
        <w:rPr>
          <w:szCs w:val="24"/>
        </w:rPr>
        <w:t xml:space="preserve"> = </w:t>
      </w:r>
      <w:r>
        <w:rPr>
          <w:szCs w:val="24"/>
        </w:rPr>
        <w:t>8/21 = 0.3810</w:t>
      </w:r>
    </w:p>
    <w:p w14:paraId="67625650" w14:textId="1EA580BB" w:rsidR="00245FF6" w:rsidRPr="00CA4C87" w:rsidRDefault="00245FF6" w:rsidP="00245FF6">
      <w:pPr>
        <w:spacing w:before="0" w:after="0"/>
        <w:rPr>
          <w:szCs w:val="24"/>
        </w:rPr>
      </w:pPr>
      <w:r w:rsidRPr="00CA4C87">
        <w:rPr>
          <w:szCs w:val="24"/>
        </w:rPr>
        <w:t xml:space="preserve">e.  </w:t>
      </w:r>
      <w:r>
        <w:rPr>
          <w:szCs w:val="24"/>
        </w:rPr>
        <w:t xml:space="preserve">P(Channel 3 given it is a </w:t>
      </w:r>
      <w:r>
        <w:rPr>
          <w:szCs w:val="24"/>
        </w:rPr>
        <w:t>crime show</w:t>
      </w:r>
      <w:r>
        <w:rPr>
          <w:szCs w:val="24"/>
        </w:rPr>
        <w:t xml:space="preserve">) = </w:t>
      </w:r>
      <w:r>
        <w:rPr>
          <w:szCs w:val="24"/>
        </w:rPr>
        <w:t>2/9 = 0.2222</w:t>
      </w:r>
    </w:p>
    <w:p w14:paraId="42962A1B" w14:textId="0C8822AC" w:rsidR="00245FF6" w:rsidRDefault="00245FF6" w:rsidP="00245FF6">
      <w:pPr>
        <w:spacing w:before="0" w:after="0"/>
        <w:rPr>
          <w:szCs w:val="24"/>
        </w:rPr>
      </w:pPr>
      <w:r w:rsidRPr="00CA4C87">
        <w:rPr>
          <w:szCs w:val="24"/>
        </w:rPr>
        <w:t xml:space="preserve">f.  </w:t>
      </w:r>
      <w:r>
        <w:rPr>
          <w:szCs w:val="24"/>
        </w:rPr>
        <w:t xml:space="preserve">P(Cooking show given it is on </w:t>
      </w:r>
      <w:r w:rsidRPr="00CA4C87">
        <w:rPr>
          <w:szCs w:val="24"/>
        </w:rPr>
        <w:t xml:space="preserve">channel </w:t>
      </w:r>
      <w:r>
        <w:rPr>
          <w:szCs w:val="24"/>
        </w:rPr>
        <w:t>7</w:t>
      </w:r>
      <w:r>
        <w:rPr>
          <w:szCs w:val="24"/>
        </w:rPr>
        <w:t xml:space="preserve">) = </w:t>
      </w:r>
      <w:r>
        <w:rPr>
          <w:szCs w:val="24"/>
        </w:rPr>
        <w:t>9/25 = 0.36</w:t>
      </w:r>
    </w:p>
    <w:p w14:paraId="1624B21D" w14:textId="77777777" w:rsidR="00582871" w:rsidRPr="00CA4C87" w:rsidRDefault="00582871" w:rsidP="00582871">
      <w:pPr>
        <w:spacing w:before="0" w:after="0"/>
        <w:rPr>
          <w:szCs w:val="24"/>
        </w:rPr>
      </w:pPr>
      <w:bookmarkStart w:id="0" w:name="_GoBack"/>
      <w:bookmarkEnd w:id="0"/>
    </w:p>
    <w:p w14:paraId="40A7DE1B" w14:textId="4B07D6E4" w:rsidR="00582871" w:rsidRPr="00CA4C87" w:rsidRDefault="00582871" w:rsidP="00582871">
      <w:pPr>
        <w:spacing w:before="0" w:after="0"/>
        <w:rPr>
          <w:szCs w:val="24"/>
        </w:rPr>
      </w:pPr>
      <w:r>
        <w:rPr>
          <w:szCs w:val="24"/>
        </w:rPr>
        <w:t xml:space="preserve">5. </w:t>
      </w:r>
    </w:p>
    <w:p w14:paraId="0300904C" w14:textId="416794B8" w:rsidR="00582871" w:rsidRPr="00CA4C87" w:rsidRDefault="00F16BC2" w:rsidP="00864DBF">
      <w:pPr>
        <w:numPr>
          <w:ilvl w:val="1"/>
          <w:numId w:val="11"/>
        </w:numPr>
        <w:spacing w:before="0" w:after="0"/>
        <w:rPr>
          <w:szCs w:val="24"/>
        </w:rPr>
      </w:pPr>
      <w:r>
        <w:rPr>
          <w:szCs w:val="24"/>
        </w:rPr>
        <w:t>12/25 = 0.48</w:t>
      </w:r>
    </w:p>
    <w:p w14:paraId="47AC68F5" w14:textId="764EE9AA" w:rsidR="00582871" w:rsidRPr="00CA4C87" w:rsidRDefault="00F16BC2" w:rsidP="00864DBF">
      <w:pPr>
        <w:numPr>
          <w:ilvl w:val="1"/>
          <w:numId w:val="11"/>
        </w:numPr>
        <w:spacing w:before="0" w:after="0"/>
        <w:rPr>
          <w:szCs w:val="24"/>
        </w:rPr>
      </w:pPr>
      <w:r>
        <w:rPr>
          <w:szCs w:val="24"/>
        </w:rPr>
        <w:t>17/25 = 0.68</w:t>
      </w:r>
    </w:p>
    <w:p w14:paraId="3C43656F" w14:textId="3D7D5FCB" w:rsidR="00582871" w:rsidRPr="00CA4C87" w:rsidRDefault="00F16BC2" w:rsidP="00864DBF">
      <w:pPr>
        <w:numPr>
          <w:ilvl w:val="1"/>
          <w:numId w:val="11"/>
        </w:numPr>
        <w:spacing w:before="0" w:after="0"/>
        <w:rPr>
          <w:szCs w:val="24"/>
        </w:rPr>
      </w:pPr>
      <w:r>
        <w:rPr>
          <w:szCs w:val="24"/>
        </w:rPr>
        <w:t>17/25 = 0.68</w:t>
      </w:r>
    </w:p>
    <w:p w14:paraId="0097296C" w14:textId="12FE75F6" w:rsidR="00582871" w:rsidRPr="00CA4C87" w:rsidRDefault="00F16BC2" w:rsidP="00864DBF">
      <w:pPr>
        <w:numPr>
          <w:ilvl w:val="1"/>
          <w:numId w:val="11"/>
        </w:numPr>
        <w:spacing w:before="0" w:after="0"/>
        <w:rPr>
          <w:szCs w:val="24"/>
        </w:rPr>
      </w:pPr>
      <w:r>
        <w:rPr>
          <w:szCs w:val="24"/>
        </w:rPr>
        <w:t>0/25 = 0</w:t>
      </w:r>
    </w:p>
    <w:p w14:paraId="421CBC65" w14:textId="3BE70151" w:rsidR="00582871" w:rsidRPr="00CA4C87" w:rsidRDefault="00F16BC2" w:rsidP="00864DBF">
      <w:pPr>
        <w:numPr>
          <w:ilvl w:val="1"/>
          <w:numId w:val="11"/>
        </w:numPr>
        <w:spacing w:before="0" w:after="0"/>
        <w:rPr>
          <w:szCs w:val="24"/>
        </w:rPr>
      </w:pPr>
      <w:r>
        <w:rPr>
          <w:szCs w:val="24"/>
        </w:rPr>
        <w:t>144/625 = 0.2304</w:t>
      </w:r>
    </w:p>
    <w:p w14:paraId="63745651" w14:textId="798070FD" w:rsidR="00582871" w:rsidRDefault="00F16BC2" w:rsidP="00864DBF">
      <w:pPr>
        <w:numPr>
          <w:ilvl w:val="1"/>
          <w:numId w:val="11"/>
        </w:numPr>
        <w:spacing w:before="0" w:after="0"/>
        <w:rPr>
          <w:szCs w:val="24"/>
        </w:rPr>
      </w:pPr>
      <w:r>
        <w:rPr>
          <w:szCs w:val="24"/>
        </w:rPr>
        <w:t>60/600 = 0.1</w:t>
      </w:r>
    </w:p>
    <w:p w14:paraId="01204EC0" w14:textId="77777777" w:rsidR="00582871" w:rsidRDefault="00582871" w:rsidP="00582871">
      <w:pPr>
        <w:spacing w:before="0" w:after="0"/>
        <w:rPr>
          <w:szCs w:val="24"/>
        </w:rPr>
      </w:pPr>
    </w:p>
    <w:p w14:paraId="4F79CFC0" w14:textId="769F0004" w:rsidR="00582871" w:rsidRPr="00CA4C87" w:rsidRDefault="00582871" w:rsidP="00582871">
      <w:pPr>
        <w:spacing w:before="0" w:after="0"/>
        <w:rPr>
          <w:szCs w:val="24"/>
        </w:rPr>
      </w:pPr>
      <w:r>
        <w:rPr>
          <w:szCs w:val="24"/>
        </w:rPr>
        <w:t xml:space="preserve">6. </w:t>
      </w:r>
    </w:p>
    <w:p w14:paraId="0F23D4D7" w14:textId="365D27DA" w:rsidR="00582871" w:rsidRPr="00CA4C87" w:rsidRDefault="00F16BC2" w:rsidP="00864DBF">
      <w:pPr>
        <w:numPr>
          <w:ilvl w:val="1"/>
          <w:numId w:val="12"/>
        </w:numPr>
        <w:spacing w:before="0" w:after="0"/>
        <w:rPr>
          <w:szCs w:val="24"/>
        </w:rPr>
      </w:pPr>
      <w:r>
        <w:rPr>
          <w:szCs w:val="24"/>
        </w:rPr>
        <w:lastRenderedPageBreak/>
        <w:t>18/31 = 0.5806</w:t>
      </w:r>
    </w:p>
    <w:p w14:paraId="6CA9041C" w14:textId="69CDB599" w:rsidR="00582871" w:rsidRPr="00CA4C87" w:rsidRDefault="00F16BC2" w:rsidP="00864DBF">
      <w:pPr>
        <w:numPr>
          <w:ilvl w:val="1"/>
          <w:numId w:val="12"/>
        </w:numPr>
        <w:spacing w:before="0" w:after="0"/>
        <w:rPr>
          <w:szCs w:val="24"/>
        </w:rPr>
      </w:pPr>
      <w:r>
        <w:rPr>
          <w:szCs w:val="24"/>
        </w:rPr>
        <w:t>27/31 = 0.8710</w:t>
      </w:r>
    </w:p>
    <w:p w14:paraId="2B0F955E" w14:textId="2B43A255" w:rsidR="00582871" w:rsidRPr="00CA4C87" w:rsidRDefault="00F16BC2" w:rsidP="00864DBF">
      <w:pPr>
        <w:numPr>
          <w:ilvl w:val="1"/>
          <w:numId w:val="12"/>
        </w:numPr>
        <w:spacing w:before="0" w:after="0"/>
        <w:rPr>
          <w:szCs w:val="24"/>
        </w:rPr>
      </w:pPr>
      <w:r>
        <w:rPr>
          <w:szCs w:val="24"/>
        </w:rPr>
        <w:t>13/31 = 0.4194</w:t>
      </w:r>
    </w:p>
    <w:p w14:paraId="0FE1FFE8" w14:textId="0DAF8307" w:rsidR="00582871" w:rsidRPr="00CA4C87" w:rsidRDefault="00F16BC2" w:rsidP="00864DBF">
      <w:pPr>
        <w:numPr>
          <w:ilvl w:val="1"/>
          <w:numId w:val="12"/>
        </w:numPr>
        <w:spacing w:before="0" w:after="0"/>
        <w:rPr>
          <w:szCs w:val="24"/>
        </w:rPr>
      </w:pPr>
      <w:r>
        <w:rPr>
          <w:szCs w:val="24"/>
        </w:rPr>
        <w:t>0/31 = 0</w:t>
      </w:r>
    </w:p>
    <w:p w14:paraId="6C232911" w14:textId="59B8ACE3" w:rsidR="00582871" w:rsidRPr="00CA4C87" w:rsidRDefault="00F16BC2" w:rsidP="00864DBF">
      <w:pPr>
        <w:numPr>
          <w:ilvl w:val="1"/>
          <w:numId w:val="12"/>
        </w:numPr>
        <w:spacing w:before="0" w:after="0"/>
        <w:rPr>
          <w:szCs w:val="24"/>
        </w:rPr>
      </w:pPr>
      <w:r>
        <w:rPr>
          <w:szCs w:val="24"/>
        </w:rPr>
        <w:t>324/961 = 0.3371</w:t>
      </w:r>
    </w:p>
    <w:p w14:paraId="1BEB5D73" w14:textId="0BBFF715" w:rsidR="00582871" w:rsidRPr="00CA4C87" w:rsidRDefault="00F16BC2" w:rsidP="00864DBF">
      <w:pPr>
        <w:numPr>
          <w:ilvl w:val="1"/>
          <w:numId w:val="12"/>
        </w:numPr>
        <w:spacing w:before="0" w:after="0"/>
        <w:rPr>
          <w:szCs w:val="24"/>
        </w:rPr>
      </w:pPr>
      <w:r>
        <w:rPr>
          <w:szCs w:val="24"/>
        </w:rPr>
        <w:t>162/930 = 0.1742</w:t>
      </w:r>
    </w:p>
    <w:p w14:paraId="2F6CCA63" w14:textId="77777777" w:rsidR="00582871" w:rsidRPr="00CA4C87" w:rsidRDefault="00582871" w:rsidP="00582871">
      <w:pPr>
        <w:spacing w:before="0" w:after="0"/>
        <w:rPr>
          <w:szCs w:val="24"/>
        </w:rPr>
      </w:pPr>
    </w:p>
    <w:p w14:paraId="7B9D07FC" w14:textId="5F3D6012" w:rsidR="00582871" w:rsidRPr="00CA4C87" w:rsidRDefault="00582871" w:rsidP="00582871">
      <w:pPr>
        <w:spacing w:before="0" w:after="0"/>
        <w:rPr>
          <w:szCs w:val="24"/>
        </w:rPr>
      </w:pPr>
      <w:r>
        <w:rPr>
          <w:szCs w:val="24"/>
        </w:rPr>
        <w:t xml:space="preserve">7. </w:t>
      </w:r>
    </w:p>
    <w:p w14:paraId="52484E73" w14:textId="33550B6D" w:rsidR="00582871" w:rsidRPr="00CA4C87" w:rsidRDefault="00F16BC2" w:rsidP="00864DBF">
      <w:pPr>
        <w:numPr>
          <w:ilvl w:val="1"/>
          <w:numId w:val="13"/>
        </w:numPr>
        <w:spacing w:before="0" w:after="0"/>
        <w:rPr>
          <w:szCs w:val="24"/>
        </w:rPr>
      </w:pPr>
      <w:r>
        <w:rPr>
          <w:szCs w:val="24"/>
        </w:rPr>
        <w:t>0.0625</w:t>
      </w:r>
    </w:p>
    <w:p w14:paraId="3AF66E04" w14:textId="7F130839" w:rsidR="00582871" w:rsidRDefault="00F16BC2" w:rsidP="00864DBF">
      <w:pPr>
        <w:numPr>
          <w:ilvl w:val="1"/>
          <w:numId w:val="13"/>
        </w:numPr>
        <w:spacing w:before="0" w:after="0"/>
        <w:rPr>
          <w:szCs w:val="24"/>
        </w:rPr>
      </w:pPr>
      <w:r>
        <w:rPr>
          <w:szCs w:val="24"/>
        </w:rPr>
        <w:t>0.0625</w:t>
      </w:r>
    </w:p>
    <w:p w14:paraId="1AE759EF" w14:textId="77777777" w:rsidR="00582871" w:rsidRDefault="00582871" w:rsidP="00582871">
      <w:pPr>
        <w:spacing w:before="0" w:after="0"/>
        <w:rPr>
          <w:szCs w:val="24"/>
        </w:rPr>
      </w:pPr>
    </w:p>
    <w:p w14:paraId="3871EE6E" w14:textId="4D412189" w:rsidR="00582871" w:rsidRDefault="00582871" w:rsidP="00582871">
      <w:pPr>
        <w:spacing w:before="0" w:after="0"/>
        <w:rPr>
          <w:szCs w:val="24"/>
        </w:rPr>
      </w:pPr>
      <w:r>
        <w:rPr>
          <w:szCs w:val="24"/>
        </w:rPr>
        <w:t>8.</w:t>
      </w:r>
    </w:p>
    <w:p w14:paraId="05D4CC2E" w14:textId="2FE68718" w:rsidR="00582871" w:rsidRDefault="00582871" w:rsidP="00582871">
      <w:pPr>
        <w:spacing w:before="0" w:after="0"/>
        <w:rPr>
          <w:szCs w:val="24"/>
        </w:rPr>
      </w:pPr>
      <w:r>
        <w:rPr>
          <w:szCs w:val="24"/>
        </w:rPr>
        <w:t xml:space="preserve">a. </w:t>
      </w:r>
      <w:r w:rsidR="00F16BC2">
        <w:rPr>
          <w:szCs w:val="24"/>
        </w:rPr>
        <w:t>0.0078</w:t>
      </w:r>
    </w:p>
    <w:p w14:paraId="4FA9A87F" w14:textId="09920429" w:rsidR="00582871" w:rsidRPr="00CA4C87" w:rsidRDefault="00582871" w:rsidP="00582871">
      <w:pPr>
        <w:spacing w:before="0" w:after="0"/>
        <w:rPr>
          <w:szCs w:val="24"/>
        </w:rPr>
      </w:pPr>
      <w:r>
        <w:rPr>
          <w:szCs w:val="24"/>
        </w:rPr>
        <w:t xml:space="preserve">b. </w:t>
      </w:r>
      <w:r w:rsidR="00F16BC2">
        <w:rPr>
          <w:szCs w:val="24"/>
        </w:rPr>
        <w:t>0.0078</w:t>
      </w:r>
    </w:p>
    <w:p w14:paraId="3AB1FB49" w14:textId="77777777" w:rsidR="00582871" w:rsidRPr="00CA4C87" w:rsidRDefault="00582871" w:rsidP="00582871">
      <w:pPr>
        <w:spacing w:before="0" w:after="0"/>
        <w:rPr>
          <w:szCs w:val="24"/>
        </w:rPr>
      </w:pPr>
    </w:p>
    <w:p w14:paraId="3A5260E8" w14:textId="6A6DB4AA" w:rsidR="00582871" w:rsidRPr="00CA4C87" w:rsidRDefault="00582871" w:rsidP="00582871">
      <w:pPr>
        <w:spacing w:before="0" w:after="0"/>
        <w:rPr>
          <w:szCs w:val="24"/>
        </w:rPr>
      </w:pPr>
      <w:r>
        <w:rPr>
          <w:szCs w:val="24"/>
        </w:rPr>
        <w:t>9.</w:t>
      </w:r>
    </w:p>
    <w:p w14:paraId="055C7C53" w14:textId="4BC2AED4" w:rsidR="00582871" w:rsidRPr="00CA4C87" w:rsidRDefault="00582871" w:rsidP="00864DBF">
      <w:pPr>
        <w:numPr>
          <w:ilvl w:val="0"/>
          <w:numId w:val="14"/>
        </w:numPr>
        <w:spacing w:before="0" w:after="0"/>
        <w:rPr>
          <w:szCs w:val="24"/>
        </w:rPr>
      </w:pPr>
      <w:r w:rsidRPr="00CA4C87">
        <w:rPr>
          <w:szCs w:val="24"/>
        </w:rPr>
        <w:t> </w:t>
      </w:r>
      <w:r w:rsidR="00A77EF1">
        <w:rPr>
          <w:szCs w:val="24"/>
        </w:rPr>
        <w:t>0.4624</w:t>
      </w:r>
    </w:p>
    <w:p w14:paraId="481A400A" w14:textId="389A1380" w:rsidR="00582871" w:rsidRPr="00CA4C87" w:rsidRDefault="00582871" w:rsidP="00864DBF">
      <w:pPr>
        <w:numPr>
          <w:ilvl w:val="0"/>
          <w:numId w:val="14"/>
        </w:numPr>
        <w:spacing w:before="0" w:after="0"/>
        <w:rPr>
          <w:szCs w:val="24"/>
        </w:rPr>
      </w:pPr>
      <w:r w:rsidRPr="00CA4C87">
        <w:rPr>
          <w:szCs w:val="24"/>
        </w:rPr>
        <w:t> </w:t>
      </w:r>
      <w:r w:rsidR="00A77EF1">
        <w:rPr>
          <w:szCs w:val="24"/>
        </w:rPr>
        <w:t>0.1024</w:t>
      </w:r>
    </w:p>
    <w:p w14:paraId="321788D7" w14:textId="77777777" w:rsidR="00582871" w:rsidRDefault="00582871" w:rsidP="00582871">
      <w:pPr>
        <w:spacing w:before="0" w:after="0"/>
        <w:rPr>
          <w:szCs w:val="24"/>
        </w:rPr>
      </w:pPr>
    </w:p>
    <w:p w14:paraId="53E18E26" w14:textId="7B1F183B" w:rsidR="00582871" w:rsidRPr="00CA4C87" w:rsidRDefault="00582871" w:rsidP="00582871">
      <w:pPr>
        <w:spacing w:before="0" w:after="0"/>
        <w:rPr>
          <w:szCs w:val="24"/>
        </w:rPr>
      </w:pPr>
      <w:r>
        <w:rPr>
          <w:szCs w:val="24"/>
        </w:rPr>
        <w:t xml:space="preserve">10. </w:t>
      </w:r>
    </w:p>
    <w:p w14:paraId="0F1735F4" w14:textId="083D22FB" w:rsidR="00582871" w:rsidRPr="00CA4C87" w:rsidRDefault="00A77EF1" w:rsidP="00864DBF">
      <w:pPr>
        <w:numPr>
          <w:ilvl w:val="1"/>
          <w:numId w:val="18"/>
        </w:numPr>
        <w:spacing w:before="0" w:after="0"/>
        <w:rPr>
          <w:szCs w:val="24"/>
        </w:rPr>
      </w:pPr>
      <w:r>
        <w:rPr>
          <w:szCs w:val="24"/>
        </w:rPr>
        <w:t>0.8574</w:t>
      </w:r>
    </w:p>
    <w:p w14:paraId="087D8592" w14:textId="2C73B7EC" w:rsidR="00582871" w:rsidRPr="00CA4C87" w:rsidRDefault="00A77EF1" w:rsidP="00864DBF">
      <w:pPr>
        <w:numPr>
          <w:ilvl w:val="1"/>
          <w:numId w:val="18"/>
        </w:numPr>
        <w:spacing w:before="0" w:after="0"/>
        <w:rPr>
          <w:szCs w:val="24"/>
        </w:rPr>
      </w:pPr>
      <w:r>
        <w:rPr>
          <w:szCs w:val="24"/>
        </w:rPr>
        <w:t>0.0001</w:t>
      </w:r>
    </w:p>
    <w:p w14:paraId="5279E0CB" w14:textId="77777777" w:rsidR="00582871" w:rsidRPr="00CA4C87" w:rsidRDefault="00582871" w:rsidP="00582871">
      <w:pPr>
        <w:spacing w:before="0" w:after="0"/>
        <w:rPr>
          <w:szCs w:val="24"/>
        </w:rPr>
      </w:pPr>
      <w:r w:rsidRPr="00CA4C87">
        <w:rPr>
          <w:szCs w:val="24"/>
        </w:rPr>
        <w:t> </w:t>
      </w:r>
    </w:p>
    <w:p w14:paraId="321BCB38" w14:textId="7C9104AE" w:rsidR="00582871" w:rsidRPr="00CA4C87" w:rsidRDefault="00582871" w:rsidP="00582871">
      <w:pPr>
        <w:spacing w:before="0" w:after="0"/>
        <w:rPr>
          <w:szCs w:val="24"/>
        </w:rPr>
      </w:pPr>
      <w:r>
        <w:rPr>
          <w:szCs w:val="24"/>
        </w:rPr>
        <w:t xml:space="preserve">11. </w:t>
      </w:r>
    </w:p>
    <w:p w14:paraId="6F4FE919" w14:textId="20EBB411" w:rsidR="00582871" w:rsidRDefault="00381929" w:rsidP="00381929">
      <w:pPr>
        <w:spacing w:before="0" w:after="0"/>
        <w:rPr>
          <w:szCs w:val="24"/>
        </w:rPr>
      </w:pPr>
      <w:r>
        <w:rPr>
          <w:szCs w:val="24"/>
        </w:rPr>
        <w:t xml:space="preserve">a.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1"/>
        <w:gridCol w:w="1191"/>
        <w:gridCol w:w="1191"/>
        <w:gridCol w:w="1192"/>
      </w:tblGrid>
      <w:tr w:rsidR="00A77EF1" w14:paraId="3C726D62" w14:textId="77777777" w:rsidTr="00381929">
        <w:tc>
          <w:tcPr>
            <w:tcW w:w="1191" w:type="dxa"/>
          </w:tcPr>
          <w:p w14:paraId="0B52BCCB" w14:textId="221D6E78" w:rsidR="00A77EF1" w:rsidRDefault="00A77EF1" w:rsidP="00A77EF1">
            <w:pPr>
              <w:spacing w:before="0" w:after="0"/>
              <w:rPr>
                <w:szCs w:val="24"/>
              </w:rPr>
            </w:pPr>
            <w:r>
              <w:rPr>
                <w:szCs w:val="24"/>
              </w:rPr>
              <w:t>Color</w:t>
            </w:r>
          </w:p>
        </w:tc>
        <w:tc>
          <w:tcPr>
            <w:tcW w:w="1191" w:type="dxa"/>
          </w:tcPr>
          <w:p w14:paraId="00217843" w14:textId="01CDCF41" w:rsidR="00A77EF1" w:rsidRDefault="00A77EF1" w:rsidP="00A77EF1">
            <w:pPr>
              <w:spacing w:before="0" w:after="0"/>
              <w:rPr>
                <w:szCs w:val="24"/>
              </w:rPr>
            </w:pPr>
            <w:r>
              <w:rPr>
                <w:szCs w:val="24"/>
              </w:rPr>
              <w:t>Black</w:t>
            </w:r>
          </w:p>
        </w:tc>
        <w:tc>
          <w:tcPr>
            <w:tcW w:w="1191" w:type="dxa"/>
          </w:tcPr>
          <w:p w14:paraId="1F0F64E1" w14:textId="06CEF366" w:rsidR="00A77EF1" w:rsidRDefault="00A77EF1" w:rsidP="00A77EF1">
            <w:pPr>
              <w:spacing w:before="0" w:after="0"/>
              <w:rPr>
                <w:szCs w:val="24"/>
              </w:rPr>
            </w:pPr>
            <w:r>
              <w:rPr>
                <w:szCs w:val="24"/>
              </w:rPr>
              <w:t>Orange</w:t>
            </w:r>
          </w:p>
        </w:tc>
        <w:tc>
          <w:tcPr>
            <w:tcW w:w="1192" w:type="dxa"/>
          </w:tcPr>
          <w:p w14:paraId="2C9DCA9B" w14:textId="585F13EC" w:rsidR="00A77EF1" w:rsidRDefault="00A77EF1" w:rsidP="00A77EF1">
            <w:pPr>
              <w:spacing w:before="0" w:after="0"/>
              <w:rPr>
                <w:szCs w:val="24"/>
              </w:rPr>
            </w:pPr>
            <w:r>
              <w:rPr>
                <w:szCs w:val="24"/>
              </w:rPr>
              <w:t>Yellow</w:t>
            </w:r>
          </w:p>
        </w:tc>
      </w:tr>
      <w:tr w:rsidR="00A77EF1" w14:paraId="3F2EAA22" w14:textId="77777777" w:rsidTr="00381929">
        <w:tc>
          <w:tcPr>
            <w:tcW w:w="1191" w:type="dxa"/>
          </w:tcPr>
          <w:p w14:paraId="0CDB109C" w14:textId="1F307576" w:rsidR="00A77EF1" w:rsidRDefault="00A77EF1" w:rsidP="00A77EF1">
            <w:pPr>
              <w:spacing w:before="0" w:after="0"/>
              <w:rPr>
                <w:szCs w:val="24"/>
              </w:rPr>
            </w:pPr>
            <w:r>
              <w:rPr>
                <w:szCs w:val="24"/>
              </w:rPr>
              <w:t>x</w:t>
            </w:r>
          </w:p>
        </w:tc>
        <w:tc>
          <w:tcPr>
            <w:tcW w:w="1191" w:type="dxa"/>
          </w:tcPr>
          <w:p w14:paraId="4B18F980" w14:textId="6643EAA4" w:rsidR="00A77EF1" w:rsidRDefault="00A77EF1" w:rsidP="00A77EF1">
            <w:pPr>
              <w:spacing w:before="0" w:after="0"/>
              <w:rPr>
                <w:szCs w:val="24"/>
              </w:rPr>
            </w:pPr>
            <w:r>
              <w:rPr>
                <w:szCs w:val="24"/>
              </w:rPr>
              <w:t>$3</w:t>
            </w:r>
          </w:p>
        </w:tc>
        <w:tc>
          <w:tcPr>
            <w:tcW w:w="1191" w:type="dxa"/>
          </w:tcPr>
          <w:p w14:paraId="1828929F" w14:textId="0B0F2C83" w:rsidR="00A77EF1" w:rsidRDefault="00A77EF1" w:rsidP="00A77EF1">
            <w:pPr>
              <w:spacing w:before="0" w:after="0"/>
              <w:rPr>
                <w:szCs w:val="24"/>
              </w:rPr>
            </w:pPr>
            <w:r>
              <w:rPr>
                <w:szCs w:val="24"/>
              </w:rPr>
              <w:t>$2</w:t>
            </w:r>
          </w:p>
        </w:tc>
        <w:tc>
          <w:tcPr>
            <w:tcW w:w="1192" w:type="dxa"/>
          </w:tcPr>
          <w:p w14:paraId="678D9F8C" w14:textId="11870D02" w:rsidR="00A77EF1" w:rsidRDefault="00A77EF1" w:rsidP="00A77EF1">
            <w:pPr>
              <w:spacing w:before="0" w:after="0"/>
              <w:rPr>
                <w:szCs w:val="24"/>
              </w:rPr>
            </w:pPr>
            <w:r>
              <w:rPr>
                <w:szCs w:val="24"/>
              </w:rPr>
              <w:t>-$1</w:t>
            </w:r>
          </w:p>
        </w:tc>
      </w:tr>
      <w:tr w:rsidR="00A77EF1" w14:paraId="55166986" w14:textId="77777777" w:rsidTr="00381929">
        <w:tc>
          <w:tcPr>
            <w:tcW w:w="1191" w:type="dxa"/>
          </w:tcPr>
          <w:p w14:paraId="3CFC65E2" w14:textId="6034C202" w:rsidR="00A77EF1" w:rsidRDefault="00A77EF1" w:rsidP="00A77EF1">
            <w:pPr>
              <w:spacing w:before="0" w:after="0"/>
              <w:rPr>
                <w:szCs w:val="24"/>
              </w:rPr>
            </w:pPr>
            <w:r>
              <w:rPr>
                <w:szCs w:val="24"/>
              </w:rPr>
              <w:t>P(x)</w:t>
            </w:r>
          </w:p>
        </w:tc>
        <w:tc>
          <w:tcPr>
            <w:tcW w:w="1191" w:type="dxa"/>
          </w:tcPr>
          <w:p w14:paraId="39DD723B" w14:textId="2A669D4E" w:rsidR="00A77EF1" w:rsidRDefault="00A77EF1" w:rsidP="00A77EF1">
            <w:pPr>
              <w:spacing w:before="0" w:after="0"/>
              <w:rPr>
                <w:szCs w:val="24"/>
              </w:rPr>
            </w:pPr>
            <w:r>
              <w:rPr>
                <w:szCs w:val="24"/>
              </w:rPr>
              <w:t>2/26</w:t>
            </w:r>
          </w:p>
        </w:tc>
        <w:tc>
          <w:tcPr>
            <w:tcW w:w="1191" w:type="dxa"/>
          </w:tcPr>
          <w:p w14:paraId="7F74272F" w14:textId="1BBF4D24" w:rsidR="00A77EF1" w:rsidRDefault="00A77EF1" w:rsidP="00A77EF1">
            <w:pPr>
              <w:spacing w:before="0" w:after="0"/>
              <w:rPr>
                <w:szCs w:val="24"/>
              </w:rPr>
            </w:pPr>
            <w:r>
              <w:rPr>
                <w:szCs w:val="24"/>
              </w:rPr>
              <w:t>4/26</w:t>
            </w:r>
          </w:p>
        </w:tc>
        <w:tc>
          <w:tcPr>
            <w:tcW w:w="1192" w:type="dxa"/>
          </w:tcPr>
          <w:p w14:paraId="2610298A" w14:textId="48C6B9E8" w:rsidR="00A77EF1" w:rsidRDefault="00A77EF1" w:rsidP="00A77EF1">
            <w:pPr>
              <w:spacing w:before="0" w:after="0"/>
              <w:rPr>
                <w:szCs w:val="24"/>
              </w:rPr>
            </w:pPr>
            <w:r>
              <w:rPr>
                <w:szCs w:val="24"/>
              </w:rPr>
              <w:t>20/26</w:t>
            </w:r>
          </w:p>
        </w:tc>
      </w:tr>
    </w:tbl>
    <w:p w14:paraId="3790786E" w14:textId="77777777" w:rsidR="00A77EF1" w:rsidRPr="00CA4C87" w:rsidRDefault="00A77EF1" w:rsidP="00A77EF1">
      <w:pPr>
        <w:spacing w:before="0" w:after="0"/>
        <w:rPr>
          <w:szCs w:val="24"/>
        </w:rPr>
      </w:pPr>
    </w:p>
    <w:p w14:paraId="67AE6867" w14:textId="266A87B4" w:rsidR="00582871" w:rsidRDefault="00A77EF1" w:rsidP="00864DBF">
      <w:pPr>
        <w:numPr>
          <w:ilvl w:val="1"/>
          <w:numId w:val="16"/>
        </w:numPr>
        <w:spacing w:before="0" w:after="0"/>
        <w:rPr>
          <w:szCs w:val="24"/>
        </w:rPr>
      </w:pPr>
      <w:r>
        <w:rPr>
          <w:szCs w:val="24"/>
        </w:rPr>
        <w:t>-$0.23</w:t>
      </w:r>
    </w:p>
    <w:p w14:paraId="410B47F6" w14:textId="6EC108FF" w:rsidR="00582871" w:rsidRPr="00CA4C87" w:rsidRDefault="00A77EF1" w:rsidP="00864DBF">
      <w:pPr>
        <w:numPr>
          <w:ilvl w:val="1"/>
          <w:numId w:val="16"/>
        </w:numPr>
        <w:spacing w:before="0" w:after="0"/>
        <w:rPr>
          <w:szCs w:val="24"/>
        </w:rPr>
      </w:pPr>
      <w:r w:rsidRPr="00381929">
        <w:rPr>
          <w:szCs w:val="24"/>
        </w:rPr>
        <w:t>No, you should not play this game because it has a negative expected value.</w:t>
      </w:r>
      <w:r w:rsidR="00582871" w:rsidRPr="00CA4C87">
        <w:rPr>
          <w:szCs w:val="24"/>
        </w:rPr>
        <w:br/>
      </w:r>
      <w:r w:rsidR="00582871" w:rsidRPr="00CA4C87">
        <w:rPr>
          <w:szCs w:val="24"/>
        </w:rPr>
        <w:br/>
      </w:r>
      <w:r w:rsidR="00582871" w:rsidRPr="00CA4C87">
        <w:rPr>
          <w:szCs w:val="24"/>
        </w:rPr>
        <w:br/>
      </w:r>
      <w:r w:rsidR="00582871" w:rsidRPr="00381929">
        <w:rPr>
          <w:szCs w:val="24"/>
        </w:rPr>
        <w:t xml:space="preserve">12. </w:t>
      </w:r>
    </w:p>
    <w:p w14:paraId="68D47312" w14:textId="22AD6637" w:rsidR="00582871" w:rsidRDefault="00582871" w:rsidP="00864DBF">
      <w:pPr>
        <w:numPr>
          <w:ilvl w:val="1"/>
          <w:numId w:val="17"/>
        </w:numPr>
        <w:spacing w:before="0" w:after="0"/>
        <w:rPr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1080"/>
        <w:gridCol w:w="1260"/>
        <w:gridCol w:w="1080"/>
        <w:gridCol w:w="1080"/>
        <w:gridCol w:w="1080"/>
        <w:gridCol w:w="1080"/>
      </w:tblGrid>
      <w:tr w:rsidR="00381929" w14:paraId="12720B16" w14:textId="73DA671A" w:rsidTr="00C54D33">
        <w:tc>
          <w:tcPr>
            <w:tcW w:w="1345" w:type="dxa"/>
          </w:tcPr>
          <w:p w14:paraId="0CCE8D8F" w14:textId="44990F32" w:rsidR="00381929" w:rsidRDefault="00381929" w:rsidP="00B144C6">
            <w:pPr>
              <w:spacing w:before="0" w:after="0"/>
              <w:rPr>
                <w:szCs w:val="24"/>
              </w:rPr>
            </w:pPr>
            <w:r>
              <w:rPr>
                <w:szCs w:val="24"/>
              </w:rPr>
              <w:t>Roll</w:t>
            </w:r>
          </w:p>
        </w:tc>
        <w:tc>
          <w:tcPr>
            <w:tcW w:w="1080" w:type="dxa"/>
          </w:tcPr>
          <w:p w14:paraId="6B194FEF" w14:textId="05788341" w:rsidR="00381929" w:rsidRDefault="00381929" w:rsidP="00B144C6">
            <w:pPr>
              <w:spacing w:before="0" w:after="0"/>
              <w:rPr>
                <w:szCs w:val="24"/>
              </w:rPr>
            </w:pPr>
            <w:r>
              <w:rPr>
                <w:szCs w:val="24"/>
              </w:rPr>
              <w:t>6</w:t>
            </w:r>
          </w:p>
        </w:tc>
        <w:tc>
          <w:tcPr>
            <w:tcW w:w="1260" w:type="dxa"/>
          </w:tcPr>
          <w:p w14:paraId="451C6B60" w14:textId="45C0E9A5" w:rsidR="00381929" w:rsidRDefault="00381929" w:rsidP="00B144C6">
            <w:pPr>
              <w:spacing w:before="0" w:after="0"/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  <w:tc>
          <w:tcPr>
            <w:tcW w:w="1080" w:type="dxa"/>
          </w:tcPr>
          <w:p w14:paraId="6E501CE9" w14:textId="10C37D7D" w:rsidR="00381929" w:rsidRDefault="00381929" w:rsidP="00B144C6">
            <w:pPr>
              <w:spacing w:before="0" w:after="0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1080" w:type="dxa"/>
          </w:tcPr>
          <w:p w14:paraId="29AEB3F6" w14:textId="0CC4E41A" w:rsidR="00381929" w:rsidRDefault="00381929" w:rsidP="00B144C6">
            <w:pPr>
              <w:spacing w:before="0" w:after="0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1080" w:type="dxa"/>
          </w:tcPr>
          <w:p w14:paraId="6F27B8F2" w14:textId="786F7E14" w:rsidR="00381929" w:rsidRDefault="00381929" w:rsidP="00B144C6">
            <w:pPr>
              <w:spacing w:before="0" w:after="0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080" w:type="dxa"/>
          </w:tcPr>
          <w:p w14:paraId="1CB24A35" w14:textId="6844ADCA" w:rsidR="00381929" w:rsidRDefault="00381929" w:rsidP="00B144C6">
            <w:pPr>
              <w:spacing w:before="0" w:after="0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</w:tr>
      <w:tr w:rsidR="00381929" w14:paraId="00CB1E55" w14:textId="7ED58D2C" w:rsidTr="00C54D33">
        <w:tc>
          <w:tcPr>
            <w:tcW w:w="1345" w:type="dxa"/>
          </w:tcPr>
          <w:p w14:paraId="3C2008F5" w14:textId="77777777" w:rsidR="00381929" w:rsidRDefault="00381929" w:rsidP="00381929">
            <w:pPr>
              <w:spacing w:before="0" w:after="0"/>
              <w:rPr>
                <w:szCs w:val="24"/>
              </w:rPr>
            </w:pPr>
            <w:r>
              <w:rPr>
                <w:szCs w:val="24"/>
              </w:rPr>
              <w:t>x</w:t>
            </w:r>
          </w:p>
        </w:tc>
        <w:tc>
          <w:tcPr>
            <w:tcW w:w="1080" w:type="dxa"/>
          </w:tcPr>
          <w:p w14:paraId="34048129" w14:textId="57C640C2" w:rsidR="00381929" w:rsidRDefault="00381929" w:rsidP="00381929">
            <w:pPr>
              <w:spacing w:before="0" w:after="0"/>
              <w:rPr>
                <w:szCs w:val="24"/>
              </w:rPr>
            </w:pPr>
            <w:r>
              <w:rPr>
                <w:szCs w:val="24"/>
              </w:rPr>
              <w:t>$10</w:t>
            </w:r>
          </w:p>
        </w:tc>
        <w:tc>
          <w:tcPr>
            <w:tcW w:w="1260" w:type="dxa"/>
          </w:tcPr>
          <w:p w14:paraId="2BDBD9C9" w14:textId="3E012608" w:rsidR="00381929" w:rsidRDefault="00381929" w:rsidP="00381929">
            <w:pPr>
              <w:spacing w:before="0" w:after="0"/>
              <w:rPr>
                <w:szCs w:val="24"/>
              </w:rPr>
            </w:pPr>
            <w:r>
              <w:rPr>
                <w:szCs w:val="24"/>
              </w:rPr>
              <w:t>$0</w:t>
            </w:r>
          </w:p>
        </w:tc>
        <w:tc>
          <w:tcPr>
            <w:tcW w:w="1080" w:type="dxa"/>
          </w:tcPr>
          <w:p w14:paraId="2C3ED055" w14:textId="77777777" w:rsidR="00381929" w:rsidRDefault="00381929" w:rsidP="00381929">
            <w:pPr>
              <w:spacing w:before="0" w:after="0"/>
              <w:rPr>
                <w:szCs w:val="24"/>
              </w:rPr>
            </w:pPr>
            <w:r>
              <w:rPr>
                <w:szCs w:val="24"/>
              </w:rPr>
              <w:t>-$1</w:t>
            </w:r>
          </w:p>
        </w:tc>
        <w:tc>
          <w:tcPr>
            <w:tcW w:w="1080" w:type="dxa"/>
          </w:tcPr>
          <w:p w14:paraId="1DCB1280" w14:textId="622AB776" w:rsidR="00381929" w:rsidRDefault="00381929" w:rsidP="00381929">
            <w:pPr>
              <w:spacing w:before="0" w:after="0"/>
              <w:rPr>
                <w:szCs w:val="24"/>
              </w:rPr>
            </w:pPr>
            <w:r>
              <w:rPr>
                <w:szCs w:val="24"/>
              </w:rPr>
              <w:t>-$1</w:t>
            </w:r>
          </w:p>
        </w:tc>
        <w:tc>
          <w:tcPr>
            <w:tcW w:w="1080" w:type="dxa"/>
          </w:tcPr>
          <w:p w14:paraId="287BF1AC" w14:textId="0B814522" w:rsidR="00381929" w:rsidRDefault="00381929" w:rsidP="00381929">
            <w:pPr>
              <w:spacing w:before="0" w:after="0"/>
              <w:rPr>
                <w:szCs w:val="24"/>
              </w:rPr>
            </w:pPr>
            <w:r>
              <w:rPr>
                <w:szCs w:val="24"/>
              </w:rPr>
              <w:t>-$1</w:t>
            </w:r>
          </w:p>
        </w:tc>
        <w:tc>
          <w:tcPr>
            <w:tcW w:w="1080" w:type="dxa"/>
          </w:tcPr>
          <w:p w14:paraId="6195BA7B" w14:textId="7F4EC091" w:rsidR="00381929" w:rsidRDefault="00381929" w:rsidP="00381929">
            <w:pPr>
              <w:spacing w:before="0" w:after="0"/>
              <w:rPr>
                <w:szCs w:val="24"/>
              </w:rPr>
            </w:pPr>
            <w:r>
              <w:rPr>
                <w:szCs w:val="24"/>
              </w:rPr>
              <w:t>-$1</w:t>
            </w:r>
          </w:p>
        </w:tc>
      </w:tr>
      <w:tr w:rsidR="00381929" w14:paraId="4569260B" w14:textId="481FF74B" w:rsidTr="00C54D33">
        <w:tc>
          <w:tcPr>
            <w:tcW w:w="1345" w:type="dxa"/>
          </w:tcPr>
          <w:p w14:paraId="0B574101" w14:textId="77777777" w:rsidR="00381929" w:rsidRDefault="00381929" w:rsidP="00381929">
            <w:pPr>
              <w:spacing w:before="0" w:after="0"/>
              <w:rPr>
                <w:szCs w:val="24"/>
              </w:rPr>
            </w:pPr>
            <w:r>
              <w:rPr>
                <w:szCs w:val="24"/>
              </w:rPr>
              <w:t>P(x)</w:t>
            </w:r>
          </w:p>
        </w:tc>
        <w:tc>
          <w:tcPr>
            <w:tcW w:w="1080" w:type="dxa"/>
          </w:tcPr>
          <w:p w14:paraId="2D657797" w14:textId="53CEA020" w:rsidR="00381929" w:rsidRDefault="00381929" w:rsidP="00381929">
            <w:pPr>
              <w:spacing w:before="0" w:after="0"/>
              <w:rPr>
                <w:szCs w:val="24"/>
              </w:rPr>
            </w:pPr>
            <w:r>
              <w:rPr>
                <w:szCs w:val="24"/>
              </w:rPr>
              <w:t>1/6</w:t>
            </w:r>
          </w:p>
        </w:tc>
        <w:tc>
          <w:tcPr>
            <w:tcW w:w="1260" w:type="dxa"/>
          </w:tcPr>
          <w:p w14:paraId="28A9B1FD" w14:textId="65E793FD" w:rsidR="00381929" w:rsidRDefault="00381929" w:rsidP="00381929">
            <w:pPr>
              <w:spacing w:before="0" w:after="0"/>
              <w:rPr>
                <w:szCs w:val="24"/>
              </w:rPr>
            </w:pPr>
            <w:r>
              <w:rPr>
                <w:szCs w:val="24"/>
              </w:rPr>
              <w:t>1/6</w:t>
            </w:r>
          </w:p>
        </w:tc>
        <w:tc>
          <w:tcPr>
            <w:tcW w:w="1080" w:type="dxa"/>
          </w:tcPr>
          <w:p w14:paraId="111DF5BE" w14:textId="2E334A6C" w:rsidR="00381929" w:rsidRDefault="00381929" w:rsidP="00381929">
            <w:pPr>
              <w:spacing w:before="0" w:after="0"/>
              <w:rPr>
                <w:szCs w:val="24"/>
              </w:rPr>
            </w:pPr>
            <w:r>
              <w:rPr>
                <w:szCs w:val="24"/>
              </w:rPr>
              <w:t>1/6</w:t>
            </w:r>
          </w:p>
        </w:tc>
        <w:tc>
          <w:tcPr>
            <w:tcW w:w="1080" w:type="dxa"/>
          </w:tcPr>
          <w:p w14:paraId="6F8C2BA1" w14:textId="00BAD8F2" w:rsidR="00381929" w:rsidRDefault="00381929" w:rsidP="00381929">
            <w:pPr>
              <w:spacing w:before="0" w:after="0"/>
              <w:rPr>
                <w:szCs w:val="24"/>
              </w:rPr>
            </w:pPr>
            <w:r>
              <w:rPr>
                <w:szCs w:val="24"/>
              </w:rPr>
              <w:t>1/6</w:t>
            </w:r>
          </w:p>
        </w:tc>
        <w:tc>
          <w:tcPr>
            <w:tcW w:w="1080" w:type="dxa"/>
          </w:tcPr>
          <w:p w14:paraId="48982EF1" w14:textId="1B217743" w:rsidR="00381929" w:rsidRDefault="00381929" w:rsidP="00381929">
            <w:pPr>
              <w:spacing w:before="0" w:after="0"/>
              <w:rPr>
                <w:szCs w:val="24"/>
              </w:rPr>
            </w:pPr>
            <w:r>
              <w:rPr>
                <w:szCs w:val="24"/>
              </w:rPr>
              <w:t>1/6</w:t>
            </w:r>
          </w:p>
        </w:tc>
        <w:tc>
          <w:tcPr>
            <w:tcW w:w="1080" w:type="dxa"/>
          </w:tcPr>
          <w:p w14:paraId="0D5EE6B2" w14:textId="6DE8F36B" w:rsidR="00381929" w:rsidRDefault="00381929" w:rsidP="00381929">
            <w:pPr>
              <w:spacing w:before="0" w:after="0"/>
              <w:rPr>
                <w:szCs w:val="24"/>
              </w:rPr>
            </w:pPr>
            <w:r>
              <w:rPr>
                <w:szCs w:val="24"/>
              </w:rPr>
              <w:t>1/6</w:t>
            </w:r>
          </w:p>
        </w:tc>
      </w:tr>
    </w:tbl>
    <w:p w14:paraId="1D48CC33" w14:textId="7C39DC6C" w:rsidR="00381929" w:rsidRPr="00CA4C87" w:rsidRDefault="00381929" w:rsidP="00864DBF">
      <w:pPr>
        <w:numPr>
          <w:ilvl w:val="1"/>
          <w:numId w:val="17"/>
        </w:numPr>
        <w:spacing w:before="0" w:after="0"/>
        <w:rPr>
          <w:szCs w:val="24"/>
        </w:rPr>
      </w:pPr>
      <w:r>
        <w:rPr>
          <w:szCs w:val="24"/>
        </w:rPr>
        <w:t>$1.00</w:t>
      </w:r>
    </w:p>
    <w:p w14:paraId="33CB5B93" w14:textId="3AD33ECA" w:rsidR="00582871" w:rsidRPr="00CA4C87" w:rsidRDefault="00381929" w:rsidP="00864DBF">
      <w:pPr>
        <w:numPr>
          <w:ilvl w:val="1"/>
          <w:numId w:val="17"/>
        </w:numPr>
        <w:spacing w:before="0" w:after="0"/>
        <w:rPr>
          <w:szCs w:val="24"/>
        </w:rPr>
      </w:pPr>
      <w:r>
        <w:rPr>
          <w:szCs w:val="24"/>
        </w:rPr>
        <w:t>Yes, you should expect to win money because this game has a positive expected value.</w:t>
      </w:r>
      <w:r w:rsidR="00582871" w:rsidRPr="00CA4C87">
        <w:rPr>
          <w:szCs w:val="24"/>
        </w:rPr>
        <w:t> </w:t>
      </w:r>
      <w:r w:rsidR="00582871" w:rsidRPr="00CA4C87">
        <w:rPr>
          <w:szCs w:val="24"/>
        </w:rPr>
        <w:br/>
      </w:r>
      <w:r w:rsidR="00582871" w:rsidRPr="00CA4C87">
        <w:rPr>
          <w:szCs w:val="24"/>
        </w:rPr>
        <w:br/>
      </w:r>
    </w:p>
    <w:p w14:paraId="466E7C7A" w14:textId="6C3DA250" w:rsidR="00196540" w:rsidRPr="00CA4C87" w:rsidRDefault="00582871" w:rsidP="00582871">
      <w:pPr>
        <w:spacing w:before="0" w:after="0"/>
        <w:rPr>
          <w:szCs w:val="24"/>
        </w:rPr>
      </w:pPr>
      <w:r>
        <w:rPr>
          <w:szCs w:val="24"/>
        </w:rPr>
        <w:t xml:space="preserve">13. </w:t>
      </w:r>
      <w:r w:rsidRPr="00CA4C87">
        <w:rPr>
          <w:szCs w:val="24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1"/>
        <w:gridCol w:w="1684"/>
        <w:gridCol w:w="2250"/>
      </w:tblGrid>
      <w:tr w:rsidR="00196540" w14:paraId="2CA9C6C7" w14:textId="77777777" w:rsidTr="00196540">
        <w:tc>
          <w:tcPr>
            <w:tcW w:w="1191" w:type="dxa"/>
          </w:tcPr>
          <w:p w14:paraId="17AA3594" w14:textId="59525D08" w:rsidR="00196540" w:rsidRDefault="00196540" w:rsidP="00B144C6">
            <w:pPr>
              <w:spacing w:before="0" w:after="0"/>
              <w:rPr>
                <w:szCs w:val="24"/>
              </w:rPr>
            </w:pPr>
            <w:r>
              <w:rPr>
                <w:szCs w:val="24"/>
              </w:rPr>
              <w:t>Outcome</w:t>
            </w:r>
          </w:p>
        </w:tc>
        <w:tc>
          <w:tcPr>
            <w:tcW w:w="1684" w:type="dxa"/>
          </w:tcPr>
          <w:p w14:paraId="77D63FC3" w14:textId="5769E9CF" w:rsidR="00196540" w:rsidRDefault="00196540" w:rsidP="00B144C6">
            <w:pPr>
              <w:spacing w:before="0" w:after="0"/>
              <w:rPr>
                <w:szCs w:val="24"/>
              </w:rPr>
            </w:pPr>
            <w:r>
              <w:rPr>
                <w:szCs w:val="24"/>
              </w:rPr>
              <w:t>Product Failed</w:t>
            </w:r>
          </w:p>
        </w:tc>
        <w:tc>
          <w:tcPr>
            <w:tcW w:w="2250" w:type="dxa"/>
          </w:tcPr>
          <w:p w14:paraId="7159033D" w14:textId="02F68DBF" w:rsidR="00196540" w:rsidRDefault="00196540" w:rsidP="00B144C6">
            <w:pPr>
              <w:spacing w:before="0" w:after="0"/>
              <w:rPr>
                <w:szCs w:val="24"/>
              </w:rPr>
            </w:pPr>
            <w:r>
              <w:rPr>
                <w:szCs w:val="24"/>
              </w:rPr>
              <w:t>Didn’t Fail</w:t>
            </w:r>
          </w:p>
        </w:tc>
      </w:tr>
      <w:tr w:rsidR="00196540" w14:paraId="302C43FC" w14:textId="77777777" w:rsidTr="00196540">
        <w:tc>
          <w:tcPr>
            <w:tcW w:w="1191" w:type="dxa"/>
          </w:tcPr>
          <w:p w14:paraId="083B8CA6" w14:textId="77777777" w:rsidR="00196540" w:rsidRDefault="00196540" w:rsidP="00B144C6">
            <w:pPr>
              <w:spacing w:before="0" w:after="0"/>
              <w:rPr>
                <w:szCs w:val="24"/>
              </w:rPr>
            </w:pPr>
            <w:r>
              <w:rPr>
                <w:szCs w:val="24"/>
              </w:rPr>
              <w:t>x</w:t>
            </w:r>
          </w:p>
        </w:tc>
        <w:tc>
          <w:tcPr>
            <w:tcW w:w="1684" w:type="dxa"/>
          </w:tcPr>
          <w:p w14:paraId="6F8F734D" w14:textId="0D2A33B8" w:rsidR="00196540" w:rsidRDefault="00196540" w:rsidP="00B144C6">
            <w:pPr>
              <w:spacing w:before="0" w:after="0"/>
              <w:rPr>
                <w:szCs w:val="24"/>
              </w:rPr>
            </w:pPr>
            <w:r>
              <w:rPr>
                <w:szCs w:val="24"/>
              </w:rPr>
              <w:t>-$450</w:t>
            </w:r>
          </w:p>
        </w:tc>
        <w:tc>
          <w:tcPr>
            <w:tcW w:w="2250" w:type="dxa"/>
          </w:tcPr>
          <w:p w14:paraId="6D47373F" w14:textId="7E912CD4" w:rsidR="00196540" w:rsidRDefault="00196540" w:rsidP="00B144C6">
            <w:pPr>
              <w:spacing w:before="0" w:after="0"/>
              <w:rPr>
                <w:szCs w:val="24"/>
              </w:rPr>
            </w:pPr>
            <w:r>
              <w:rPr>
                <w:szCs w:val="24"/>
              </w:rPr>
              <w:t>$0</w:t>
            </w:r>
          </w:p>
        </w:tc>
      </w:tr>
      <w:tr w:rsidR="00196540" w14:paraId="6EA7C481" w14:textId="77777777" w:rsidTr="00196540">
        <w:tc>
          <w:tcPr>
            <w:tcW w:w="1191" w:type="dxa"/>
          </w:tcPr>
          <w:p w14:paraId="2D38DD16" w14:textId="77777777" w:rsidR="00196540" w:rsidRDefault="00196540" w:rsidP="00B144C6">
            <w:pPr>
              <w:spacing w:before="0" w:after="0"/>
              <w:rPr>
                <w:szCs w:val="24"/>
              </w:rPr>
            </w:pPr>
            <w:r>
              <w:rPr>
                <w:szCs w:val="24"/>
              </w:rPr>
              <w:lastRenderedPageBreak/>
              <w:t>P(x)</w:t>
            </w:r>
          </w:p>
        </w:tc>
        <w:tc>
          <w:tcPr>
            <w:tcW w:w="1684" w:type="dxa"/>
          </w:tcPr>
          <w:p w14:paraId="798653DB" w14:textId="0687C797" w:rsidR="00196540" w:rsidRDefault="00196540" w:rsidP="00B144C6">
            <w:pPr>
              <w:spacing w:before="0" w:after="0"/>
              <w:rPr>
                <w:szCs w:val="24"/>
              </w:rPr>
            </w:pPr>
            <w:r>
              <w:rPr>
                <w:szCs w:val="24"/>
              </w:rPr>
              <w:t>.015</w:t>
            </w:r>
          </w:p>
        </w:tc>
        <w:tc>
          <w:tcPr>
            <w:tcW w:w="2250" w:type="dxa"/>
          </w:tcPr>
          <w:p w14:paraId="314BE19C" w14:textId="19E87AD4" w:rsidR="00196540" w:rsidRDefault="00196540" w:rsidP="00B144C6">
            <w:pPr>
              <w:spacing w:before="0" w:after="0"/>
              <w:rPr>
                <w:szCs w:val="24"/>
              </w:rPr>
            </w:pPr>
            <w:r>
              <w:rPr>
                <w:szCs w:val="24"/>
              </w:rPr>
              <w:t>.895</w:t>
            </w:r>
          </w:p>
        </w:tc>
      </w:tr>
    </w:tbl>
    <w:p w14:paraId="16CA71C1" w14:textId="77777777" w:rsidR="00196540" w:rsidRDefault="00196540" w:rsidP="00582871">
      <w:pPr>
        <w:spacing w:before="0" w:after="0"/>
        <w:rPr>
          <w:szCs w:val="24"/>
        </w:rPr>
      </w:pPr>
    </w:p>
    <w:p w14:paraId="1B84E5AE" w14:textId="25BFA892" w:rsidR="00582871" w:rsidRPr="00CA4C87" w:rsidRDefault="00196540" w:rsidP="00582871">
      <w:pPr>
        <w:spacing w:before="0" w:after="0"/>
        <w:rPr>
          <w:szCs w:val="24"/>
        </w:rPr>
      </w:pPr>
      <w:r>
        <w:rPr>
          <w:szCs w:val="24"/>
        </w:rPr>
        <w:t>The expected profit is $48.25 per warranty.</w:t>
      </w:r>
      <w:r w:rsidR="00582871" w:rsidRPr="00CA4C87">
        <w:rPr>
          <w:szCs w:val="24"/>
        </w:rPr>
        <w:br/>
      </w:r>
      <w:r w:rsidR="00582871" w:rsidRPr="00CA4C87">
        <w:rPr>
          <w:szCs w:val="24"/>
        </w:rPr>
        <w:br/>
      </w:r>
    </w:p>
    <w:p w14:paraId="546BFE6E" w14:textId="12B3FF7E" w:rsidR="00582871" w:rsidRDefault="00582871" w:rsidP="00582871">
      <w:pPr>
        <w:spacing w:before="0" w:after="0"/>
        <w:rPr>
          <w:szCs w:val="24"/>
        </w:rPr>
      </w:pPr>
      <w:r>
        <w:rPr>
          <w:szCs w:val="24"/>
        </w:rPr>
        <w:t xml:space="preserve">14. </w:t>
      </w:r>
      <w:r w:rsidRPr="00CA4C87">
        <w:rPr>
          <w:szCs w:val="24"/>
        </w:rPr>
        <w:t>You purchase a raffle ticket to help out a charity. The raffle ticket costs $10. The charity is selling 2000 tickets. One of them will be drawn and the person holding the ticket will be given a prize worth $8000. Compute the expected value for this raffle.</w:t>
      </w:r>
    </w:p>
    <w:p w14:paraId="1E5D43CA" w14:textId="77777777" w:rsidR="00196540" w:rsidRPr="00CA4C87" w:rsidRDefault="00196540" w:rsidP="00582871">
      <w:pPr>
        <w:spacing w:before="0" w:after="0"/>
        <w:rPr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1"/>
        <w:gridCol w:w="1684"/>
        <w:gridCol w:w="2250"/>
      </w:tblGrid>
      <w:tr w:rsidR="00196540" w14:paraId="08A71ED0" w14:textId="77777777" w:rsidTr="00B144C6">
        <w:tc>
          <w:tcPr>
            <w:tcW w:w="1191" w:type="dxa"/>
          </w:tcPr>
          <w:p w14:paraId="45BC87F8" w14:textId="77777777" w:rsidR="00196540" w:rsidRDefault="00196540" w:rsidP="00B144C6">
            <w:pPr>
              <w:spacing w:before="0" w:after="0"/>
              <w:rPr>
                <w:szCs w:val="24"/>
              </w:rPr>
            </w:pPr>
            <w:r>
              <w:rPr>
                <w:szCs w:val="24"/>
              </w:rPr>
              <w:t>Outcome</w:t>
            </w:r>
          </w:p>
        </w:tc>
        <w:tc>
          <w:tcPr>
            <w:tcW w:w="1684" w:type="dxa"/>
          </w:tcPr>
          <w:p w14:paraId="6CB917B2" w14:textId="041235F7" w:rsidR="00196540" w:rsidRDefault="00196540" w:rsidP="00B144C6">
            <w:pPr>
              <w:spacing w:before="0" w:after="0"/>
              <w:rPr>
                <w:szCs w:val="24"/>
              </w:rPr>
            </w:pPr>
            <w:r>
              <w:rPr>
                <w:szCs w:val="24"/>
              </w:rPr>
              <w:t>Winning Ticket</w:t>
            </w:r>
          </w:p>
        </w:tc>
        <w:tc>
          <w:tcPr>
            <w:tcW w:w="2250" w:type="dxa"/>
          </w:tcPr>
          <w:p w14:paraId="13CF095E" w14:textId="55392372" w:rsidR="00196540" w:rsidRDefault="00196540" w:rsidP="00B144C6">
            <w:pPr>
              <w:spacing w:before="0" w:after="0"/>
              <w:rPr>
                <w:szCs w:val="24"/>
              </w:rPr>
            </w:pPr>
            <w:r>
              <w:rPr>
                <w:szCs w:val="24"/>
              </w:rPr>
              <w:t>Not Winning Ticket</w:t>
            </w:r>
          </w:p>
        </w:tc>
      </w:tr>
      <w:tr w:rsidR="00196540" w14:paraId="234F5707" w14:textId="77777777" w:rsidTr="00B144C6">
        <w:tc>
          <w:tcPr>
            <w:tcW w:w="1191" w:type="dxa"/>
          </w:tcPr>
          <w:p w14:paraId="0E55C5DE" w14:textId="77777777" w:rsidR="00196540" w:rsidRDefault="00196540" w:rsidP="00B144C6">
            <w:pPr>
              <w:spacing w:before="0" w:after="0"/>
              <w:rPr>
                <w:szCs w:val="24"/>
              </w:rPr>
            </w:pPr>
            <w:r>
              <w:rPr>
                <w:szCs w:val="24"/>
              </w:rPr>
              <w:t>x</w:t>
            </w:r>
          </w:p>
        </w:tc>
        <w:tc>
          <w:tcPr>
            <w:tcW w:w="1684" w:type="dxa"/>
          </w:tcPr>
          <w:p w14:paraId="0B9480E3" w14:textId="2D7F8F64" w:rsidR="00196540" w:rsidRDefault="00196540" w:rsidP="00B144C6">
            <w:pPr>
              <w:spacing w:before="0" w:after="0"/>
              <w:rPr>
                <w:szCs w:val="24"/>
              </w:rPr>
            </w:pPr>
            <w:r>
              <w:rPr>
                <w:szCs w:val="24"/>
              </w:rPr>
              <w:t>$8000</w:t>
            </w:r>
          </w:p>
        </w:tc>
        <w:tc>
          <w:tcPr>
            <w:tcW w:w="2250" w:type="dxa"/>
          </w:tcPr>
          <w:p w14:paraId="5B213085" w14:textId="77777777" w:rsidR="00196540" w:rsidRDefault="00196540" w:rsidP="00B144C6">
            <w:pPr>
              <w:spacing w:before="0" w:after="0"/>
              <w:rPr>
                <w:szCs w:val="24"/>
              </w:rPr>
            </w:pPr>
            <w:r>
              <w:rPr>
                <w:szCs w:val="24"/>
              </w:rPr>
              <w:t>$0</w:t>
            </w:r>
          </w:p>
        </w:tc>
      </w:tr>
      <w:tr w:rsidR="00196540" w14:paraId="5773DB61" w14:textId="77777777" w:rsidTr="00B144C6">
        <w:tc>
          <w:tcPr>
            <w:tcW w:w="1191" w:type="dxa"/>
          </w:tcPr>
          <w:p w14:paraId="35CA72EC" w14:textId="77777777" w:rsidR="00196540" w:rsidRDefault="00196540" w:rsidP="00B144C6">
            <w:pPr>
              <w:spacing w:before="0" w:after="0"/>
              <w:rPr>
                <w:szCs w:val="24"/>
              </w:rPr>
            </w:pPr>
            <w:r>
              <w:rPr>
                <w:szCs w:val="24"/>
              </w:rPr>
              <w:t>P(x)</w:t>
            </w:r>
          </w:p>
        </w:tc>
        <w:tc>
          <w:tcPr>
            <w:tcW w:w="1684" w:type="dxa"/>
          </w:tcPr>
          <w:p w14:paraId="32A7973C" w14:textId="047F95E5" w:rsidR="00196540" w:rsidRDefault="00196540" w:rsidP="00B144C6">
            <w:pPr>
              <w:spacing w:before="0" w:after="0"/>
              <w:rPr>
                <w:szCs w:val="24"/>
              </w:rPr>
            </w:pPr>
            <w:r>
              <w:rPr>
                <w:szCs w:val="24"/>
              </w:rPr>
              <w:t>1/2000</w:t>
            </w:r>
          </w:p>
        </w:tc>
        <w:tc>
          <w:tcPr>
            <w:tcW w:w="2250" w:type="dxa"/>
          </w:tcPr>
          <w:p w14:paraId="6261A7EB" w14:textId="2D392B58" w:rsidR="00196540" w:rsidRDefault="00196540" w:rsidP="00B144C6">
            <w:pPr>
              <w:spacing w:before="0" w:after="0"/>
              <w:rPr>
                <w:szCs w:val="24"/>
              </w:rPr>
            </w:pPr>
            <w:r>
              <w:rPr>
                <w:szCs w:val="24"/>
              </w:rPr>
              <w:t>1999/2000</w:t>
            </w:r>
          </w:p>
        </w:tc>
      </w:tr>
    </w:tbl>
    <w:p w14:paraId="431100A3" w14:textId="6AA25848" w:rsidR="00CA4C87" w:rsidRDefault="00CA4C87" w:rsidP="00CA4C87">
      <w:pPr>
        <w:spacing w:before="0" w:after="0"/>
        <w:rPr>
          <w:szCs w:val="24"/>
        </w:rPr>
      </w:pPr>
    </w:p>
    <w:p w14:paraId="7121B94A" w14:textId="4F179404" w:rsidR="00196540" w:rsidRPr="00CA4C87" w:rsidRDefault="00196540" w:rsidP="00CA4C87">
      <w:pPr>
        <w:spacing w:before="0" w:after="0"/>
        <w:rPr>
          <w:szCs w:val="24"/>
        </w:rPr>
      </w:pPr>
      <w:r>
        <w:rPr>
          <w:szCs w:val="24"/>
        </w:rPr>
        <w:t>The expected loss per ticket is $6.00.</w:t>
      </w:r>
    </w:p>
    <w:sectPr w:rsidR="00196540" w:rsidRPr="00CA4C87" w:rsidSect="005C1309">
      <w:headerReference w:type="default" r:id="rId10"/>
      <w:headerReference w:type="first" r:id="rId11"/>
      <w:footerReference w:type="first" r:id="rId12"/>
      <w:type w:val="continuous"/>
      <w:pgSz w:w="12240" w:h="15840"/>
      <w:pgMar w:top="1440" w:right="1080" w:bottom="1080" w:left="1080" w:header="720" w:footer="720" w:gutter="108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844917" w14:textId="77777777" w:rsidR="00124192" w:rsidRDefault="00124192" w:rsidP="008C3A10">
      <w:pPr>
        <w:spacing w:before="0" w:after="0"/>
      </w:pPr>
      <w:r>
        <w:separator/>
      </w:r>
    </w:p>
  </w:endnote>
  <w:endnote w:type="continuationSeparator" w:id="0">
    <w:p w14:paraId="6BEB4C4C" w14:textId="77777777" w:rsidR="00124192" w:rsidRDefault="00124192" w:rsidP="008C3A1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64D80C" w14:textId="77777777" w:rsidR="009E5E06" w:rsidRPr="00D72126" w:rsidRDefault="009E5E06" w:rsidP="00D72126">
    <w:pPr>
      <w:pStyle w:val="Footer"/>
    </w:pPr>
    <w:r w:rsidRPr="00D72126">
      <w:rPr>
        <w:rFonts w:ascii="Calibri Light" w:hAnsi="Calibri Light" w:cs="Calibri Light"/>
        <w:color w:val="222222"/>
        <w:shd w:val="clear" w:color="auto" w:fill="FFFFFF"/>
      </w:rPr>
      <w:t>Section 2.</w:t>
    </w:r>
    <w:r>
      <w:rPr>
        <w:rFonts w:ascii="Calibri Light" w:hAnsi="Calibri Light" w:cs="Calibri Light"/>
        <w:color w:val="222222"/>
        <w:shd w:val="clear" w:color="auto" w:fill="FFFFFF"/>
      </w:rPr>
      <w:t>5</w:t>
    </w:r>
    <w:r w:rsidRPr="00D72126">
      <w:rPr>
        <w:rFonts w:ascii="Calibri Light" w:hAnsi="Calibri Light" w:cs="Calibri Light"/>
        <w:color w:val="222222"/>
        <w:shd w:val="clear" w:color="auto" w:fill="FFFFFF"/>
      </w:rPr>
      <w:t xml:space="preserve"> is licensed by Portland Community College under </w:t>
    </w:r>
    <w:hyperlink r:id="rId1" w:tgtFrame="_blank" w:history="1">
      <w:r w:rsidRPr="00D72126">
        <w:rPr>
          <w:rFonts w:ascii="Calibri Light" w:hAnsi="Calibri Light" w:cs="Calibri Light"/>
          <w:color w:val="0000FF"/>
          <w:u w:val="single"/>
          <w:shd w:val="clear" w:color="auto" w:fill="FFFFFF"/>
        </w:rPr>
        <w:t>CC-BY-SA 3.0</w:t>
      </w:r>
    </w:hyperlink>
    <w:r w:rsidRPr="00D72126">
      <w:rPr>
        <w:rFonts w:ascii="Calibri Light" w:hAnsi="Calibri Light" w:cs="Calibri Light"/>
        <w:color w:val="222222"/>
        <w:shd w:val="clear" w:color="auto" w:fill="FFFFFF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386348" w14:textId="77777777" w:rsidR="00124192" w:rsidRDefault="00124192" w:rsidP="008C3A10">
      <w:pPr>
        <w:spacing w:before="0" w:after="0"/>
      </w:pPr>
      <w:r>
        <w:separator/>
      </w:r>
    </w:p>
  </w:footnote>
  <w:footnote w:type="continuationSeparator" w:id="0">
    <w:p w14:paraId="26B78415" w14:textId="77777777" w:rsidR="00124192" w:rsidRDefault="00124192" w:rsidP="008C3A10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0476A4" w14:textId="77777777" w:rsidR="009E5E06" w:rsidRPr="000079D2" w:rsidRDefault="009E5E06" w:rsidP="00B3040E">
    <w:pPr>
      <w:pStyle w:val="Header"/>
      <w:tabs>
        <w:tab w:val="clear" w:pos="4680"/>
        <w:tab w:val="clear" w:pos="9360"/>
        <w:tab w:val="left" w:pos="7597"/>
      </w:tabs>
      <w:jc w:val="right"/>
      <w:rPr>
        <w:rFonts w:asciiTheme="majorHAnsi" w:hAnsiTheme="majorHAnsi" w:cstheme="majorHAnsi"/>
      </w:rPr>
    </w:pPr>
    <w:r>
      <w:rPr>
        <w:rFonts w:asciiTheme="majorHAnsi" w:hAnsiTheme="majorHAnsi" w:cstheme="majorHAnsi"/>
      </w:rPr>
      <w:t>4.3 Expected Value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23124D" w14:textId="77777777" w:rsidR="009E5E06" w:rsidRPr="007D10BA" w:rsidRDefault="009E5E06" w:rsidP="007D10BA">
    <w:pPr>
      <w:pStyle w:val="Header"/>
      <w:jc w:val="right"/>
      <w:rPr>
        <w:rFonts w:asciiTheme="majorHAnsi" w:hAnsiTheme="majorHAnsi" w:cstheme="majorHAnsi"/>
      </w:rPr>
    </w:pPr>
    <w:r w:rsidRPr="007D10BA">
      <w:rPr>
        <w:rFonts w:asciiTheme="majorHAnsi" w:hAnsiTheme="majorHAnsi" w:cstheme="majorHAnsi"/>
      </w:rPr>
      <w:t>2.5 Income Taxes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26CB0"/>
    <w:multiLevelType w:val="multilevel"/>
    <w:tmpl w:val="EBFA6DB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0B6D58"/>
    <w:multiLevelType w:val="multilevel"/>
    <w:tmpl w:val="B6300174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default"/>
      </w:rPr>
    </w:lvl>
  </w:abstractNum>
  <w:abstractNum w:abstractNumId="2" w15:restartNumberingAfterBreak="0">
    <w:nsid w:val="19673FE9"/>
    <w:multiLevelType w:val="multilevel"/>
    <w:tmpl w:val="2250DB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1AB67EA6"/>
    <w:multiLevelType w:val="multilevel"/>
    <w:tmpl w:val="4328AB32"/>
    <w:lvl w:ilvl="0">
      <w:start w:val="1"/>
      <w:numFmt w:val="lowerLetter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" w15:restartNumberingAfterBreak="0">
    <w:nsid w:val="28B272C6"/>
    <w:multiLevelType w:val="multilevel"/>
    <w:tmpl w:val="EA80EEC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5" w15:restartNumberingAfterBreak="0">
    <w:nsid w:val="33516F7C"/>
    <w:multiLevelType w:val="multilevel"/>
    <w:tmpl w:val="451EECA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2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6" w15:restartNumberingAfterBreak="0">
    <w:nsid w:val="37880A3D"/>
    <w:multiLevelType w:val="multilevel"/>
    <w:tmpl w:val="D5E8D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38013B"/>
    <w:multiLevelType w:val="multilevel"/>
    <w:tmpl w:val="B0B490AE"/>
    <w:lvl w:ilvl="0">
      <w:start w:val="3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8" w15:restartNumberingAfterBreak="0">
    <w:nsid w:val="39484842"/>
    <w:multiLevelType w:val="multilevel"/>
    <w:tmpl w:val="A89E508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99B2AC5"/>
    <w:multiLevelType w:val="multilevel"/>
    <w:tmpl w:val="16063186"/>
    <w:lvl w:ilvl="0">
      <w:start w:val="5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0" w15:restartNumberingAfterBreak="0">
    <w:nsid w:val="3D9A03B1"/>
    <w:multiLevelType w:val="multilevel"/>
    <w:tmpl w:val="A670A69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83733D6"/>
    <w:multiLevelType w:val="multilevel"/>
    <w:tmpl w:val="8326C1B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2" w15:restartNumberingAfterBreak="0">
    <w:nsid w:val="51BE2DE4"/>
    <w:multiLevelType w:val="multilevel"/>
    <w:tmpl w:val="6A92F03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8CE31C5"/>
    <w:multiLevelType w:val="multilevel"/>
    <w:tmpl w:val="CA302494"/>
    <w:lvl w:ilvl="0">
      <w:start w:val="7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4" w15:restartNumberingAfterBreak="0">
    <w:nsid w:val="59AA27AA"/>
    <w:multiLevelType w:val="multilevel"/>
    <w:tmpl w:val="4B4E7CE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5" w15:restartNumberingAfterBreak="0">
    <w:nsid w:val="68497A5B"/>
    <w:multiLevelType w:val="multilevel"/>
    <w:tmpl w:val="16063186"/>
    <w:lvl w:ilvl="0">
      <w:start w:val="5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6" w15:restartNumberingAfterBreak="0">
    <w:nsid w:val="6EE1792A"/>
    <w:multiLevelType w:val="multilevel"/>
    <w:tmpl w:val="49E2D87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EFC6CA5"/>
    <w:multiLevelType w:val="multilevel"/>
    <w:tmpl w:val="B0B490AE"/>
    <w:lvl w:ilvl="0">
      <w:start w:val="3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>
    <w:abstractNumId w:val="2"/>
  </w:num>
  <w:num w:numId="2">
    <w:abstractNumId w:val="8"/>
    <w:lvlOverride w:ilvl="1">
      <w:lvl w:ilvl="1">
        <w:numFmt w:val="lowerLetter"/>
        <w:lvlText w:val="%2."/>
        <w:lvlJc w:val="left"/>
      </w:lvl>
    </w:lvlOverride>
  </w:num>
  <w:num w:numId="3">
    <w:abstractNumId w:val="0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4">
    <w:abstractNumId w:val="6"/>
    <w:lvlOverride w:ilvl="0">
      <w:lvl w:ilvl="0">
        <w:numFmt w:val="lowerLetter"/>
        <w:lvlText w:val="%1."/>
        <w:lvlJc w:val="left"/>
      </w:lvl>
    </w:lvlOverride>
  </w:num>
  <w:num w:numId="5">
    <w:abstractNumId w:val="12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6">
    <w:abstractNumId w:val="10"/>
    <w:lvlOverride w:ilvl="1">
      <w:lvl w:ilvl="1">
        <w:numFmt w:val="lowerLetter"/>
        <w:lvlText w:val="%2."/>
        <w:lvlJc w:val="left"/>
      </w:lvl>
    </w:lvlOverride>
  </w:num>
  <w:num w:numId="7">
    <w:abstractNumId w:val="16"/>
    <w:lvlOverride w:ilvl="1">
      <w:lvl w:ilvl="1">
        <w:numFmt w:val="lowerLetter"/>
        <w:lvlText w:val="%2."/>
        <w:lvlJc w:val="left"/>
      </w:lvl>
    </w:lvlOverride>
  </w:num>
  <w:num w:numId="8">
    <w:abstractNumId w:val="14"/>
  </w:num>
  <w:num w:numId="9">
    <w:abstractNumId w:val="4"/>
  </w:num>
  <w:num w:numId="10">
    <w:abstractNumId w:val="1"/>
  </w:num>
  <w:num w:numId="11">
    <w:abstractNumId w:val="17"/>
  </w:num>
  <w:num w:numId="12">
    <w:abstractNumId w:val="7"/>
  </w:num>
  <w:num w:numId="13">
    <w:abstractNumId w:val="13"/>
  </w:num>
  <w:num w:numId="14">
    <w:abstractNumId w:val="3"/>
  </w:num>
  <w:num w:numId="15">
    <w:abstractNumId w:val="9"/>
  </w:num>
  <w:num w:numId="16">
    <w:abstractNumId w:val="5"/>
  </w:num>
  <w:num w:numId="17">
    <w:abstractNumId w:val="11"/>
  </w:num>
  <w:num w:numId="18">
    <w:abstractNumId w:val="15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1F42"/>
    <w:rsid w:val="00000E30"/>
    <w:rsid w:val="000022CE"/>
    <w:rsid w:val="00003963"/>
    <w:rsid w:val="00004E87"/>
    <w:rsid w:val="00005734"/>
    <w:rsid w:val="0000661D"/>
    <w:rsid w:val="000079D2"/>
    <w:rsid w:val="00007C4D"/>
    <w:rsid w:val="000113D5"/>
    <w:rsid w:val="00022164"/>
    <w:rsid w:val="000240C9"/>
    <w:rsid w:val="0002549A"/>
    <w:rsid w:val="00027116"/>
    <w:rsid w:val="00030DC2"/>
    <w:rsid w:val="00032DB8"/>
    <w:rsid w:val="00037A51"/>
    <w:rsid w:val="00041044"/>
    <w:rsid w:val="000429C5"/>
    <w:rsid w:val="00045596"/>
    <w:rsid w:val="00046423"/>
    <w:rsid w:val="000468C9"/>
    <w:rsid w:val="000473A4"/>
    <w:rsid w:val="000503B5"/>
    <w:rsid w:val="000542CA"/>
    <w:rsid w:val="000559D0"/>
    <w:rsid w:val="000623E2"/>
    <w:rsid w:val="0006332D"/>
    <w:rsid w:val="000718F3"/>
    <w:rsid w:val="00073066"/>
    <w:rsid w:val="00075F04"/>
    <w:rsid w:val="00082010"/>
    <w:rsid w:val="00087F21"/>
    <w:rsid w:val="00092121"/>
    <w:rsid w:val="0009263A"/>
    <w:rsid w:val="00095280"/>
    <w:rsid w:val="000979A5"/>
    <w:rsid w:val="000A34FA"/>
    <w:rsid w:val="000A502C"/>
    <w:rsid w:val="000B2614"/>
    <w:rsid w:val="000B38B8"/>
    <w:rsid w:val="000C0622"/>
    <w:rsid w:val="000C11DE"/>
    <w:rsid w:val="000C1B32"/>
    <w:rsid w:val="000C35B3"/>
    <w:rsid w:val="000C3F56"/>
    <w:rsid w:val="000D077E"/>
    <w:rsid w:val="000D45CC"/>
    <w:rsid w:val="000D5ABD"/>
    <w:rsid w:val="000D6899"/>
    <w:rsid w:val="000E5C76"/>
    <w:rsid w:val="000E6517"/>
    <w:rsid w:val="000F1E56"/>
    <w:rsid w:val="000F53B2"/>
    <w:rsid w:val="000F56DE"/>
    <w:rsid w:val="00102A2A"/>
    <w:rsid w:val="00105F50"/>
    <w:rsid w:val="00116BBE"/>
    <w:rsid w:val="00124151"/>
    <w:rsid w:val="00124192"/>
    <w:rsid w:val="00132861"/>
    <w:rsid w:val="00136A1F"/>
    <w:rsid w:val="001455BF"/>
    <w:rsid w:val="0015102E"/>
    <w:rsid w:val="001553D8"/>
    <w:rsid w:val="00156F77"/>
    <w:rsid w:val="00157F31"/>
    <w:rsid w:val="00160BED"/>
    <w:rsid w:val="00160E49"/>
    <w:rsid w:val="0016240B"/>
    <w:rsid w:val="00177D10"/>
    <w:rsid w:val="00185982"/>
    <w:rsid w:val="00185C4D"/>
    <w:rsid w:val="001957F9"/>
    <w:rsid w:val="00196540"/>
    <w:rsid w:val="001A0366"/>
    <w:rsid w:val="001A120A"/>
    <w:rsid w:val="001B49F5"/>
    <w:rsid w:val="001C0AEE"/>
    <w:rsid w:val="001C4DAA"/>
    <w:rsid w:val="001D31CC"/>
    <w:rsid w:val="001D60BB"/>
    <w:rsid w:val="001E0A26"/>
    <w:rsid w:val="001E398F"/>
    <w:rsid w:val="001F07AE"/>
    <w:rsid w:val="00206AF7"/>
    <w:rsid w:val="00207ADD"/>
    <w:rsid w:val="002122A5"/>
    <w:rsid w:val="00212762"/>
    <w:rsid w:val="002204E2"/>
    <w:rsid w:val="002239CD"/>
    <w:rsid w:val="00223E30"/>
    <w:rsid w:val="00224B45"/>
    <w:rsid w:val="002319F9"/>
    <w:rsid w:val="00232CF7"/>
    <w:rsid w:val="00233144"/>
    <w:rsid w:val="00240053"/>
    <w:rsid w:val="00244AEB"/>
    <w:rsid w:val="002454D2"/>
    <w:rsid w:val="00245FF6"/>
    <w:rsid w:val="002528DD"/>
    <w:rsid w:val="002544B5"/>
    <w:rsid w:val="00254635"/>
    <w:rsid w:val="00255EE0"/>
    <w:rsid w:val="0025759C"/>
    <w:rsid w:val="0026229D"/>
    <w:rsid w:val="00266EAE"/>
    <w:rsid w:val="00272BBC"/>
    <w:rsid w:val="00273224"/>
    <w:rsid w:val="00273427"/>
    <w:rsid w:val="00273E4E"/>
    <w:rsid w:val="002844CC"/>
    <w:rsid w:val="002878DF"/>
    <w:rsid w:val="002920D6"/>
    <w:rsid w:val="002A1A5D"/>
    <w:rsid w:val="002B1A68"/>
    <w:rsid w:val="002B2245"/>
    <w:rsid w:val="002B3F1B"/>
    <w:rsid w:val="002B684D"/>
    <w:rsid w:val="002B710C"/>
    <w:rsid w:val="002C36B3"/>
    <w:rsid w:val="002D201B"/>
    <w:rsid w:val="002D39C2"/>
    <w:rsid w:val="002D4139"/>
    <w:rsid w:val="002D627C"/>
    <w:rsid w:val="002D63C5"/>
    <w:rsid w:val="002D6BA3"/>
    <w:rsid w:val="002E2336"/>
    <w:rsid w:val="002E3DB8"/>
    <w:rsid w:val="002E5529"/>
    <w:rsid w:val="002F575D"/>
    <w:rsid w:val="003009C6"/>
    <w:rsid w:val="003027AE"/>
    <w:rsid w:val="00302A58"/>
    <w:rsid w:val="003071D0"/>
    <w:rsid w:val="00310E0E"/>
    <w:rsid w:val="00312006"/>
    <w:rsid w:val="00312D85"/>
    <w:rsid w:val="0032231D"/>
    <w:rsid w:val="00322BD3"/>
    <w:rsid w:val="003278B3"/>
    <w:rsid w:val="00341C39"/>
    <w:rsid w:val="00347624"/>
    <w:rsid w:val="003569A3"/>
    <w:rsid w:val="003728DB"/>
    <w:rsid w:val="003753F6"/>
    <w:rsid w:val="00375B6E"/>
    <w:rsid w:val="00381503"/>
    <w:rsid w:val="00381929"/>
    <w:rsid w:val="003832BD"/>
    <w:rsid w:val="003949B7"/>
    <w:rsid w:val="00395E38"/>
    <w:rsid w:val="00395F26"/>
    <w:rsid w:val="003A2EED"/>
    <w:rsid w:val="003B0712"/>
    <w:rsid w:val="003B36A6"/>
    <w:rsid w:val="003C5D69"/>
    <w:rsid w:val="003D114B"/>
    <w:rsid w:val="003D2349"/>
    <w:rsid w:val="003D6452"/>
    <w:rsid w:val="003E2FC2"/>
    <w:rsid w:val="003E3B36"/>
    <w:rsid w:val="003F058D"/>
    <w:rsid w:val="003F6119"/>
    <w:rsid w:val="003F7198"/>
    <w:rsid w:val="004003EF"/>
    <w:rsid w:val="00401191"/>
    <w:rsid w:val="00404200"/>
    <w:rsid w:val="00404C23"/>
    <w:rsid w:val="00405824"/>
    <w:rsid w:val="004074B3"/>
    <w:rsid w:val="00410C30"/>
    <w:rsid w:val="00412BB2"/>
    <w:rsid w:val="0041458E"/>
    <w:rsid w:val="00415868"/>
    <w:rsid w:val="00416616"/>
    <w:rsid w:val="00417D58"/>
    <w:rsid w:val="00425F72"/>
    <w:rsid w:val="0043377F"/>
    <w:rsid w:val="00436FC3"/>
    <w:rsid w:val="004407F4"/>
    <w:rsid w:val="00440D66"/>
    <w:rsid w:val="00443479"/>
    <w:rsid w:val="0044601B"/>
    <w:rsid w:val="004521B3"/>
    <w:rsid w:val="004546A6"/>
    <w:rsid w:val="0046075E"/>
    <w:rsid w:val="00460956"/>
    <w:rsid w:val="00461E98"/>
    <w:rsid w:val="00462044"/>
    <w:rsid w:val="004748EF"/>
    <w:rsid w:val="00475DA0"/>
    <w:rsid w:val="00477507"/>
    <w:rsid w:val="00481065"/>
    <w:rsid w:val="0048797E"/>
    <w:rsid w:val="00487E66"/>
    <w:rsid w:val="00490456"/>
    <w:rsid w:val="00493917"/>
    <w:rsid w:val="004A3BD7"/>
    <w:rsid w:val="004A6DF8"/>
    <w:rsid w:val="004A7ADD"/>
    <w:rsid w:val="004B03C9"/>
    <w:rsid w:val="004B2938"/>
    <w:rsid w:val="004C25E3"/>
    <w:rsid w:val="004D1ED7"/>
    <w:rsid w:val="004D3181"/>
    <w:rsid w:val="004D361F"/>
    <w:rsid w:val="004D3CA6"/>
    <w:rsid w:val="004D5881"/>
    <w:rsid w:val="004F17B4"/>
    <w:rsid w:val="004F2338"/>
    <w:rsid w:val="004F4FF4"/>
    <w:rsid w:val="004F5361"/>
    <w:rsid w:val="00500500"/>
    <w:rsid w:val="00502E74"/>
    <w:rsid w:val="0050369C"/>
    <w:rsid w:val="005046B9"/>
    <w:rsid w:val="00505B33"/>
    <w:rsid w:val="00505DE1"/>
    <w:rsid w:val="00510ED9"/>
    <w:rsid w:val="005124B3"/>
    <w:rsid w:val="00513331"/>
    <w:rsid w:val="0051555E"/>
    <w:rsid w:val="00517056"/>
    <w:rsid w:val="00520733"/>
    <w:rsid w:val="0053608B"/>
    <w:rsid w:val="00540F49"/>
    <w:rsid w:val="00544D9D"/>
    <w:rsid w:val="00554489"/>
    <w:rsid w:val="00561AE4"/>
    <w:rsid w:val="005620F1"/>
    <w:rsid w:val="005632CC"/>
    <w:rsid w:val="00563E40"/>
    <w:rsid w:val="00565701"/>
    <w:rsid w:val="005717A1"/>
    <w:rsid w:val="00572FAF"/>
    <w:rsid w:val="0057421E"/>
    <w:rsid w:val="00580BBE"/>
    <w:rsid w:val="00582293"/>
    <w:rsid w:val="00582871"/>
    <w:rsid w:val="00585808"/>
    <w:rsid w:val="005872D5"/>
    <w:rsid w:val="00587C6E"/>
    <w:rsid w:val="00591428"/>
    <w:rsid w:val="00595EAB"/>
    <w:rsid w:val="0059756A"/>
    <w:rsid w:val="005A2B0C"/>
    <w:rsid w:val="005A399B"/>
    <w:rsid w:val="005A67DC"/>
    <w:rsid w:val="005A7CD6"/>
    <w:rsid w:val="005B0941"/>
    <w:rsid w:val="005B57CA"/>
    <w:rsid w:val="005B6D18"/>
    <w:rsid w:val="005B77B7"/>
    <w:rsid w:val="005C1309"/>
    <w:rsid w:val="005C26F2"/>
    <w:rsid w:val="005C4307"/>
    <w:rsid w:val="005C72DD"/>
    <w:rsid w:val="005D68F8"/>
    <w:rsid w:val="005D7B02"/>
    <w:rsid w:val="005E4E35"/>
    <w:rsid w:val="005F02D0"/>
    <w:rsid w:val="005F050A"/>
    <w:rsid w:val="005F7993"/>
    <w:rsid w:val="00603016"/>
    <w:rsid w:val="006129C7"/>
    <w:rsid w:val="0061562B"/>
    <w:rsid w:val="0061565A"/>
    <w:rsid w:val="006207E1"/>
    <w:rsid w:val="00621024"/>
    <w:rsid w:val="006222BF"/>
    <w:rsid w:val="0064055B"/>
    <w:rsid w:val="0064184B"/>
    <w:rsid w:val="006418A2"/>
    <w:rsid w:val="00645C83"/>
    <w:rsid w:val="0065151D"/>
    <w:rsid w:val="00651EE3"/>
    <w:rsid w:val="0065705D"/>
    <w:rsid w:val="00660129"/>
    <w:rsid w:val="0066146F"/>
    <w:rsid w:val="00664FEC"/>
    <w:rsid w:val="00674D94"/>
    <w:rsid w:val="00676294"/>
    <w:rsid w:val="00681F42"/>
    <w:rsid w:val="0069075C"/>
    <w:rsid w:val="00691BB8"/>
    <w:rsid w:val="006949E2"/>
    <w:rsid w:val="006A205A"/>
    <w:rsid w:val="006A3EA1"/>
    <w:rsid w:val="006A5BDA"/>
    <w:rsid w:val="006B0DB7"/>
    <w:rsid w:val="006B36A2"/>
    <w:rsid w:val="006B678B"/>
    <w:rsid w:val="006B78A0"/>
    <w:rsid w:val="006C1204"/>
    <w:rsid w:val="006C79B2"/>
    <w:rsid w:val="006D329C"/>
    <w:rsid w:val="006D4051"/>
    <w:rsid w:val="006D4747"/>
    <w:rsid w:val="006D61A5"/>
    <w:rsid w:val="006E3A9F"/>
    <w:rsid w:val="006E418B"/>
    <w:rsid w:val="006F45E9"/>
    <w:rsid w:val="00702327"/>
    <w:rsid w:val="007109CC"/>
    <w:rsid w:val="00717C5C"/>
    <w:rsid w:val="00720852"/>
    <w:rsid w:val="007301F5"/>
    <w:rsid w:val="00735557"/>
    <w:rsid w:val="0073638B"/>
    <w:rsid w:val="00741CD8"/>
    <w:rsid w:val="00761E54"/>
    <w:rsid w:val="00763580"/>
    <w:rsid w:val="007825DE"/>
    <w:rsid w:val="0078331B"/>
    <w:rsid w:val="007A089E"/>
    <w:rsid w:val="007A6709"/>
    <w:rsid w:val="007B104F"/>
    <w:rsid w:val="007B62F2"/>
    <w:rsid w:val="007B7802"/>
    <w:rsid w:val="007C2595"/>
    <w:rsid w:val="007C52B4"/>
    <w:rsid w:val="007D0758"/>
    <w:rsid w:val="007D0E44"/>
    <w:rsid w:val="007D10BA"/>
    <w:rsid w:val="007D3B2E"/>
    <w:rsid w:val="007D7B96"/>
    <w:rsid w:val="007E0DE0"/>
    <w:rsid w:val="007E3499"/>
    <w:rsid w:val="007E3A2A"/>
    <w:rsid w:val="007E5EFD"/>
    <w:rsid w:val="007E7E10"/>
    <w:rsid w:val="007F1ECD"/>
    <w:rsid w:val="007F5AB3"/>
    <w:rsid w:val="007F7086"/>
    <w:rsid w:val="00802F23"/>
    <w:rsid w:val="00802FC6"/>
    <w:rsid w:val="00803A24"/>
    <w:rsid w:val="00810C8C"/>
    <w:rsid w:val="008214B8"/>
    <w:rsid w:val="008234B0"/>
    <w:rsid w:val="00823EA2"/>
    <w:rsid w:val="00824C8D"/>
    <w:rsid w:val="00832C63"/>
    <w:rsid w:val="0083367C"/>
    <w:rsid w:val="008340D7"/>
    <w:rsid w:val="00836AF1"/>
    <w:rsid w:val="00840431"/>
    <w:rsid w:val="0084069C"/>
    <w:rsid w:val="008421CF"/>
    <w:rsid w:val="00842376"/>
    <w:rsid w:val="00845A46"/>
    <w:rsid w:val="00846593"/>
    <w:rsid w:val="0085349B"/>
    <w:rsid w:val="00854452"/>
    <w:rsid w:val="00862586"/>
    <w:rsid w:val="00864D93"/>
    <w:rsid w:val="00864DBF"/>
    <w:rsid w:val="00865911"/>
    <w:rsid w:val="008705A4"/>
    <w:rsid w:val="00870A74"/>
    <w:rsid w:val="00884261"/>
    <w:rsid w:val="008927C5"/>
    <w:rsid w:val="008A068F"/>
    <w:rsid w:val="008A39EB"/>
    <w:rsid w:val="008B2627"/>
    <w:rsid w:val="008B41E7"/>
    <w:rsid w:val="008C315B"/>
    <w:rsid w:val="008C3A10"/>
    <w:rsid w:val="008C7A8B"/>
    <w:rsid w:val="008D133A"/>
    <w:rsid w:val="008D176F"/>
    <w:rsid w:val="008D2E62"/>
    <w:rsid w:val="008D35CD"/>
    <w:rsid w:val="008D4725"/>
    <w:rsid w:val="008D7275"/>
    <w:rsid w:val="008E0F2A"/>
    <w:rsid w:val="008E2C85"/>
    <w:rsid w:val="008E4A45"/>
    <w:rsid w:val="008E642C"/>
    <w:rsid w:val="008F5EB9"/>
    <w:rsid w:val="009018BB"/>
    <w:rsid w:val="00902EE4"/>
    <w:rsid w:val="00903015"/>
    <w:rsid w:val="00905672"/>
    <w:rsid w:val="00906D76"/>
    <w:rsid w:val="00907A1E"/>
    <w:rsid w:val="009126AC"/>
    <w:rsid w:val="00920ECA"/>
    <w:rsid w:val="00922054"/>
    <w:rsid w:val="00927834"/>
    <w:rsid w:val="00927CC3"/>
    <w:rsid w:val="00931685"/>
    <w:rsid w:val="009325D2"/>
    <w:rsid w:val="00932604"/>
    <w:rsid w:val="009376CB"/>
    <w:rsid w:val="00945620"/>
    <w:rsid w:val="00945EDC"/>
    <w:rsid w:val="00952793"/>
    <w:rsid w:val="00953204"/>
    <w:rsid w:val="00963C86"/>
    <w:rsid w:val="009653C1"/>
    <w:rsid w:val="00965554"/>
    <w:rsid w:val="009666BE"/>
    <w:rsid w:val="00970FF4"/>
    <w:rsid w:val="0097111A"/>
    <w:rsid w:val="00971F8A"/>
    <w:rsid w:val="00976962"/>
    <w:rsid w:val="00977017"/>
    <w:rsid w:val="009810E3"/>
    <w:rsid w:val="00983487"/>
    <w:rsid w:val="00990EF0"/>
    <w:rsid w:val="009944E6"/>
    <w:rsid w:val="009B0BD2"/>
    <w:rsid w:val="009B1976"/>
    <w:rsid w:val="009B2079"/>
    <w:rsid w:val="009B32B9"/>
    <w:rsid w:val="009B5BF4"/>
    <w:rsid w:val="009C310F"/>
    <w:rsid w:val="009C34DD"/>
    <w:rsid w:val="009C52AB"/>
    <w:rsid w:val="009C6AF7"/>
    <w:rsid w:val="009C6E2A"/>
    <w:rsid w:val="009D01C4"/>
    <w:rsid w:val="009D77F3"/>
    <w:rsid w:val="009E3BF8"/>
    <w:rsid w:val="009E5E06"/>
    <w:rsid w:val="009F062C"/>
    <w:rsid w:val="009F266F"/>
    <w:rsid w:val="009F50DC"/>
    <w:rsid w:val="00A07789"/>
    <w:rsid w:val="00A10813"/>
    <w:rsid w:val="00A1163C"/>
    <w:rsid w:val="00A156B9"/>
    <w:rsid w:val="00A15F6E"/>
    <w:rsid w:val="00A2123D"/>
    <w:rsid w:val="00A22818"/>
    <w:rsid w:val="00A25A54"/>
    <w:rsid w:val="00A27F63"/>
    <w:rsid w:val="00A304F9"/>
    <w:rsid w:val="00A31ED5"/>
    <w:rsid w:val="00A3792C"/>
    <w:rsid w:val="00A406A2"/>
    <w:rsid w:val="00A422E7"/>
    <w:rsid w:val="00A42826"/>
    <w:rsid w:val="00A47A6E"/>
    <w:rsid w:val="00A5378A"/>
    <w:rsid w:val="00A57222"/>
    <w:rsid w:val="00A66B49"/>
    <w:rsid w:val="00A67829"/>
    <w:rsid w:val="00A7344B"/>
    <w:rsid w:val="00A7672D"/>
    <w:rsid w:val="00A77EF1"/>
    <w:rsid w:val="00A81FA3"/>
    <w:rsid w:val="00A82791"/>
    <w:rsid w:val="00A87FB5"/>
    <w:rsid w:val="00A90BBE"/>
    <w:rsid w:val="00A96BBA"/>
    <w:rsid w:val="00AA07D5"/>
    <w:rsid w:val="00AA22EA"/>
    <w:rsid w:val="00AA39DF"/>
    <w:rsid w:val="00AB3491"/>
    <w:rsid w:val="00AB5AEB"/>
    <w:rsid w:val="00AD1E5D"/>
    <w:rsid w:val="00AE0A44"/>
    <w:rsid w:val="00AE3063"/>
    <w:rsid w:val="00AE31C4"/>
    <w:rsid w:val="00AE32C4"/>
    <w:rsid w:val="00AE3912"/>
    <w:rsid w:val="00AE4B80"/>
    <w:rsid w:val="00AF0929"/>
    <w:rsid w:val="00B00792"/>
    <w:rsid w:val="00B01DAB"/>
    <w:rsid w:val="00B028ED"/>
    <w:rsid w:val="00B03AB0"/>
    <w:rsid w:val="00B07168"/>
    <w:rsid w:val="00B11086"/>
    <w:rsid w:val="00B2212A"/>
    <w:rsid w:val="00B2336B"/>
    <w:rsid w:val="00B23451"/>
    <w:rsid w:val="00B3040E"/>
    <w:rsid w:val="00B32097"/>
    <w:rsid w:val="00B323CA"/>
    <w:rsid w:val="00B324EC"/>
    <w:rsid w:val="00B359AB"/>
    <w:rsid w:val="00B3622E"/>
    <w:rsid w:val="00B36483"/>
    <w:rsid w:val="00B37016"/>
    <w:rsid w:val="00B3764F"/>
    <w:rsid w:val="00B402B9"/>
    <w:rsid w:val="00B40966"/>
    <w:rsid w:val="00B40C8F"/>
    <w:rsid w:val="00B520E0"/>
    <w:rsid w:val="00B62E6A"/>
    <w:rsid w:val="00B663CA"/>
    <w:rsid w:val="00B66C44"/>
    <w:rsid w:val="00B672B4"/>
    <w:rsid w:val="00B67D6A"/>
    <w:rsid w:val="00B752DB"/>
    <w:rsid w:val="00B77FF0"/>
    <w:rsid w:val="00B8610A"/>
    <w:rsid w:val="00B86409"/>
    <w:rsid w:val="00B865EF"/>
    <w:rsid w:val="00B87F08"/>
    <w:rsid w:val="00B92A54"/>
    <w:rsid w:val="00B93F78"/>
    <w:rsid w:val="00BA2212"/>
    <w:rsid w:val="00BA5611"/>
    <w:rsid w:val="00BA5ED0"/>
    <w:rsid w:val="00BA7067"/>
    <w:rsid w:val="00BA77ED"/>
    <w:rsid w:val="00BB085F"/>
    <w:rsid w:val="00BB24DC"/>
    <w:rsid w:val="00BB4717"/>
    <w:rsid w:val="00BB496C"/>
    <w:rsid w:val="00BB4C2B"/>
    <w:rsid w:val="00BB5426"/>
    <w:rsid w:val="00BC0924"/>
    <w:rsid w:val="00BC11D9"/>
    <w:rsid w:val="00BC21AB"/>
    <w:rsid w:val="00BC2FFC"/>
    <w:rsid w:val="00BC50B4"/>
    <w:rsid w:val="00BD16B7"/>
    <w:rsid w:val="00BD7F78"/>
    <w:rsid w:val="00BE5D65"/>
    <w:rsid w:val="00BF1BAC"/>
    <w:rsid w:val="00BF270A"/>
    <w:rsid w:val="00BF54A7"/>
    <w:rsid w:val="00C0106E"/>
    <w:rsid w:val="00C02E98"/>
    <w:rsid w:val="00C0329D"/>
    <w:rsid w:val="00C0533E"/>
    <w:rsid w:val="00C10AC5"/>
    <w:rsid w:val="00C10E8F"/>
    <w:rsid w:val="00C13EC0"/>
    <w:rsid w:val="00C14E3F"/>
    <w:rsid w:val="00C15937"/>
    <w:rsid w:val="00C15BBE"/>
    <w:rsid w:val="00C17356"/>
    <w:rsid w:val="00C23D7F"/>
    <w:rsid w:val="00C3190F"/>
    <w:rsid w:val="00C34FE7"/>
    <w:rsid w:val="00C376F4"/>
    <w:rsid w:val="00C425AA"/>
    <w:rsid w:val="00C4653E"/>
    <w:rsid w:val="00C46904"/>
    <w:rsid w:val="00C46A22"/>
    <w:rsid w:val="00C47EA2"/>
    <w:rsid w:val="00C541FC"/>
    <w:rsid w:val="00C5598A"/>
    <w:rsid w:val="00C628FF"/>
    <w:rsid w:val="00C62924"/>
    <w:rsid w:val="00C63A28"/>
    <w:rsid w:val="00C6557C"/>
    <w:rsid w:val="00C70A5E"/>
    <w:rsid w:val="00C74022"/>
    <w:rsid w:val="00C75216"/>
    <w:rsid w:val="00C8015C"/>
    <w:rsid w:val="00CA11AF"/>
    <w:rsid w:val="00CA3979"/>
    <w:rsid w:val="00CA3D69"/>
    <w:rsid w:val="00CA4C87"/>
    <w:rsid w:val="00CA4DB6"/>
    <w:rsid w:val="00CA6199"/>
    <w:rsid w:val="00CA7739"/>
    <w:rsid w:val="00CA78A7"/>
    <w:rsid w:val="00CA7FD8"/>
    <w:rsid w:val="00CB0360"/>
    <w:rsid w:val="00CB17D8"/>
    <w:rsid w:val="00CB6B45"/>
    <w:rsid w:val="00CB7540"/>
    <w:rsid w:val="00CB7AAF"/>
    <w:rsid w:val="00CC30B6"/>
    <w:rsid w:val="00CC33ED"/>
    <w:rsid w:val="00CC482D"/>
    <w:rsid w:val="00CC5730"/>
    <w:rsid w:val="00CC7DB3"/>
    <w:rsid w:val="00CD2C9D"/>
    <w:rsid w:val="00CD31AF"/>
    <w:rsid w:val="00CD4DA6"/>
    <w:rsid w:val="00CD7E38"/>
    <w:rsid w:val="00CE031A"/>
    <w:rsid w:val="00CE0A10"/>
    <w:rsid w:val="00CE19D8"/>
    <w:rsid w:val="00CE27D4"/>
    <w:rsid w:val="00CE6AAF"/>
    <w:rsid w:val="00CE7B42"/>
    <w:rsid w:val="00CF75D3"/>
    <w:rsid w:val="00D02C6D"/>
    <w:rsid w:val="00D04A66"/>
    <w:rsid w:val="00D05DD8"/>
    <w:rsid w:val="00D076BA"/>
    <w:rsid w:val="00D11102"/>
    <w:rsid w:val="00D15023"/>
    <w:rsid w:val="00D1630D"/>
    <w:rsid w:val="00D23C11"/>
    <w:rsid w:val="00D24DA0"/>
    <w:rsid w:val="00D25B07"/>
    <w:rsid w:val="00D26272"/>
    <w:rsid w:val="00D26AD8"/>
    <w:rsid w:val="00D32167"/>
    <w:rsid w:val="00D32840"/>
    <w:rsid w:val="00D349E4"/>
    <w:rsid w:val="00D403C2"/>
    <w:rsid w:val="00D432B6"/>
    <w:rsid w:val="00D449A5"/>
    <w:rsid w:val="00D45517"/>
    <w:rsid w:val="00D55970"/>
    <w:rsid w:val="00D562FA"/>
    <w:rsid w:val="00D60630"/>
    <w:rsid w:val="00D62DF4"/>
    <w:rsid w:val="00D72126"/>
    <w:rsid w:val="00D777A1"/>
    <w:rsid w:val="00D83499"/>
    <w:rsid w:val="00D93019"/>
    <w:rsid w:val="00DA4671"/>
    <w:rsid w:val="00DA49A6"/>
    <w:rsid w:val="00DC0B05"/>
    <w:rsid w:val="00DC2654"/>
    <w:rsid w:val="00DC26F4"/>
    <w:rsid w:val="00DD35E7"/>
    <w:rsid w:val="00DE2761"/>
    <w:rsid w:val="00DE3644"/>
    <w:rsid w:val="00DE4706"/>
    <w:rsid w:val="00DE557B"/>
    <w:rsid w:val="00DE6FE3"/>
    <w:rsid w:val="00DF254B"/>
    <w:rsid w:val="00DF28A4"/>
    <w:rsid w:val="00DF58E7"/>
    <w:rsid w:val="00E00B8C"/>
    <w:rsid w:val="00E016AD"/>
    <w:rsid w:val="00E0632F"/>
    <w:rsid w:val="00E0698D"/>
    <w:rsid w:val="00E06C7A"/>
    <w:rsid w:val="00E10A46"/>
    <w:rsid w:val="00E12DA5"/>
    <w:rsid w:val="00E15642"/>
    <w:rsid w:val="00E2412F"/>
    <w:rsid w:val="00E30456"/>
    <w:rsid w:val="00E373A0"/>
    <w:rsid w:val="00E373A5"/>
    <w:rsid w:val="00E41B47"/>
    <w:rsid w:val="00E43551"/>
    <w:rsid w:val="00E44721"/>
    <w:rsid w:val="00E51B56"/>
    <w:rsid w:val="00E53656"/>
    <w:rsid w:val="00E55146"/>
    <w:rsid w:val="00E6654B"/>
    <w:rsid w:val="00E675F0"/>
    <w:rsid w:val="00E71892"/>
    <w:rsid w:val="00E7406F"/>
    <w:rsid w:val="00E92EAE"/>
    <w:rsid w:val="00E94FDC"/>
    <w:rsid w:val="00E96798"/>
    <w:rsid w:val="00EA16FB"/>
    <w:rsid w:val="00EA17B3"/>
    <w:rsid w:val="00EA1D93"/>
    <w:rsid w:val="00EA2AA9"/>
    <w:rsid w:val="00EA3C8F"/>
    <w:rsid w:val="00EA565B"/>
    <w:rsid w:val="00EA6925"/>
    <w:rsid w:val="00EA7FE8"/>
    <w:rsid w:val="00EB0DCF"/>
    <w:rsid w:val="00EB1A75"/>
    <w:rsid w:val="00EB1F16"/>
    <w:rsid w:val="00EB55A6"/>
    <w:rsid w:val="00EB6270"/>
    <w:rsid w:val="00EB68A8"/>
    <w:rsid w:val="00EB7E22"/>
    <w:rsid w:val="00EB7F34"/>
    <w:rsid w:val="00EC4D07"/>
    <w:rsid w:val="00ED4227"/>
    <w:rsid w:val="00EE0D8E"/>
    <w:rsid w:val="00EE6247"/>
    <w:rsid w:val="00EF4461"/>
    <w:rsid w:val="00EF5A34"/>
    <w:rsid w:val="00EF625A"/>
    <w:rsid w:val="00EF77BB"/>
    <w:rsid w:val="00F02072"/>
    <w:rsid w:val="00F12346"/>
    <w:rsid w:val="00F15192"/>
    <w:rsid w:val="00F16BC2"/>
    <w:rsid w:val="00F20694"/>
    <w:rsid w:val="00F24970"/>
    <w:rsid w:val="00F338F1"/>
    <w:rsid w:val="00F34E05"/>
    <w:rsid w:val="00F35069"/>
    <w:rsid w:val="00F35E22"/>
    <w:rsid w:val="00F43C1A"/>
    <w:rsid w:val="00F503FD"/>
    <w:rsid w:val="00F52478"/>
    <w:rsid w:val="00F54DD7"/>
    <w:rsid w:val="00F57F26"/>
    <w:rsid w:val="00F61DC2"/>
    <w:rsid w:val="00F65F58"/>
    <w:rsid w:val="00F66485"/>
    <w:rsid w:val="00F8608F"/>
    <w:rsid w:val="00F90297"/>
    <w:rsid w:val="00F94A5D"/>
    <w:rsid w:val="00FA3EB9"/>
    <w:rsid w:val="00FA3F06"/>
    <w:rsid w:val="00FA6644"/>
    <w:rsid w:val="00FA66D8"/>
    <w:rsid w:val="00FB5FA4"/>
    <w:rsid w:val="00FB7192"/>
    <w:rsid w:val="00FC0C1C"/>
    <w:rsid w:val="00FC7A62"/>
    <w:rsid w:val="00FC7ED8"/>
    <w:rsid w:val="00FD4C6D"/>
    <w:rsid w:val="00FD580C"/>
    <w:rsid w:val="00FD65C2"/>
    <w:rsid w:val="00FE4ADC"/>
    <w:rsid w:val="00FF418A"/>
    <w:rsid w:val="00FF6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17F5B2"/>
  <w15:docId w15:val="{96E7AE65-D343-44D8-8C5F-CFB11ACDD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sz w:val="24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86409"/>
    <w:pPr>
      <w:spacing w:before="120" w:after="120"/>
    </w:pPr>
    <w:rPr>
      <w:rFonts w:ascii="Cambria Math" w:hAnsi="Cambria Math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E418B"/>
    <w:pPr>
      <w:keepNext/>
      <w:keepLines/>
      <w:spacing w:before="240"/>
      <w:jc w:val="right"/>
      <w:outlineLvl w:val="0"/>
    </w:pPr>
    <w:rPr>
      <w:rFonts w:asciiTheme="majorHAnsi" w:eastAsiaTheme="majorEastAsia" w:hAnsiTheme="majorHAnsi" w:cstheme="majorBidi"/>
      <w:b/>
      <w:color w:val="2E74B5"/>
      <w:sz w:val="44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207E1"/>
    <w:pPr>
      <w:keepNext/>
      <w:keepLines/>
      <w:spacing w:before="0" w:after="0"/>
      <w:outlineLvl w:val="1"/>
    </w:pPr>
    <w:rPr>
      <w:rFonts w:asciiTheme="majorHAnsi" w:eastAsiaTheme="majorEastAsia" w:hAnsiTheme="majorHAnsi" w:cstheme="majorBidi"/>
      <w:b/>
      <w:color w:val="2E74B5"/>
      <w:sz w:val="3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B5426"/>
    <w:pPr>
      <w:keepNext/>
      <w:keepLines/>
      <w:spacing w:before="240" w:after="0"/>
      <w:outlineLvl w:val="2"/>
    </w:pPr>
    <w:rPr>
      <w:rFonts w:asciiTheme="majorHAnsi" w:eastAsiaTheme="majorEastAsia" w:hAnsiTheme="majorHAnsi" w:cstheme="majorBidi"/>
      <w:b/>
      <w:color w:val="2E74B5"/>
      <w:sz w:val="32"/>
      <w:szCs w:val="32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B672B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b/>
      <w:iCs/>
      <w:color w:val="2E74B5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0813"/>
    <w:pPr>
      <w:keepNext/>
      <w:keepLines/>
      <w:spacing w:before="40" w:after="0" w:line="256" w:lineRule="auto"/>
      <w:outlineLvl w:val="4"/>
    </w:pPr>
    <w:rPr>
      <w:rFonts w:asciiTheme="majorHAnsi" w:eastAsiaTheme="majorEastAsia" w:hAnsiTheme="majorHAnsi" w:cstheme="majorBidi"/>
      <w:color w:val="2E74B5" w:themeColor="accent1" w:themeShade="BF"/>
      <w:sz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qFormat/>
    <w:rsid w:val="005C4307"/>
  </w:style>
  <w:style w:type="character" w:styleId="Strong">
    <w:name w:val="Strong"/>
    <w:basedOn w:val="DefaultParagraphFont"/>
    <w:uiPriority w:val="22"/>
    <w:qFormat/>
    <w:rsid w:val="005C4307"/>
    <w:rPr>
      <w:b/>
      <w:bCs/>
    </w:rPr>
  </w:style>
  <w:style w:type="paragraph" w:styleId="ListParagraph">
    <w:name w:val="List Paragraph"/>
    <w:basedOn w:val="Normal"/>
    <w:uiPriority w:val="34"/>
    <w:qFormat/>
    <w:rsid w:val="005C430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207E1"/>
    <w:rPr>
      <w:rFonts w:asciiTheme="majorHAnsi" w:eastAsiaTheme="majorEastAsia" w:hAnsiTheme="majorHAnsi" w:cstheme="majorBidi"/>
      <w:b/>
      <w:color w:val="2E74B5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B5426"/>
    <w:rPr>
      <w:rFonts w:asciiTheme="majorHAnsi" w:eastAsiaTheme="majorEastAsia" w:hAnsiTheme="majorHAnsi" w:cstheme="majorBidi"/>
      <w:b/>
      <w:color w:val="2E74B5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B672B4"/>
    <w:rPr>
      <w:rFonts w:asciiTheme="majorHAnsi" w:eastAsiaTheme="majorEastAsia" w:hAnsiTheme="majorHAnsi" w:cstheme="majorBidi"/>
      <w:b/>
      <w:iCs/>
      <w:color w:val="2E74B5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34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344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E418B"/>
    <w:rPr>
      <w:rFonts w:asciiTheme="majorHAnsi" w:eastAsiaTheme="majorEastAsia" w:hAnsiTheme="majorHAnsi" w:cstheme="majorBidi"/>
      <w:b/>
      <w:color w:val="2E74B5"/>
      <w:sz w:val="44"/>
      <w:szCs w:val="32"/>
    </w:rPr>
  </w:style>
  <w:style w:type="paragraph" w:styleId="NormalWeb">
    <w:name w:val="Normal (Web)"/>
    <w:basedOn w:val="Normal"/>
    <w:uiPriority w:val="99"/>
    <w:semiHidden/>
    <w:unhideWhenUsed/>
    <w:rsid w:val="00FB5FA4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en-US"/>
    </w:rPr>
  </w:style>
  <w:style w:type="paragraph" w:customStyle="1" w:styleId="DefinitionBody">
    <w:name w:val="Definition Body"/>
    <w:basedOn w:val="Normal"/>
    <w:link w:val="DefinitionBodyChar"/>
    <w:qFormat/>
    <w:rsid w:val="00EB0DCF"/>
    <w:pPr>
      <w:pBdr>
        <w:left w:val="single" w:sz="4" w:space="4" w:color="7030A0"/>
        <w:bottom w:val="single" w:sz="4" w:space="1" w:color="7030A0"/>
        <w:right w:val="single" w:sz="4" w:space="4" w:color="7030A0"/>
      </w:pBdr>
      <w:ind w:left="288" w:right="288"/>
    </w:pPr>
    <w:rPr>
      <w:rFonts w:eastAsia="Calibri" w:cs="Times New Roman"/>
      <w:lang w:val="x-none" w:eastAsia="x-none"/>
    </w:rPr>
  </w:style>
  <w:style w:type="character" w:customStyle="1" w:styleId="DefinitionBodyChar">
    <w:name w:val="Definition Body Char"/>
    <w:link w:val="DefinitionBody"/>
    <w:rsid w:val="00EB0DCF"/>
    <w:rPr>
      <w:rFonts w:ascii="Cambria Math" w:eastAsia="Calibri" w:hAnsi="Cambria Math" w:cs="Times New Roman"/>
      <w:lang w:val="x-none" w:eastAsia="x-none"/>
    </w:rPr>
  </w:style>
  <w:style w:type="paragraph" w:customStyle="1" w:styleId="DefinitionHeader">
    <w:name w:val="Definition Header"/>
    <w:basedOn w:val="Normal"/>
    <w:link w:val="DefinitionHeaderChar"/>
    <w:qFormat/>
    <w:rsid w:val="00EB0DCF"/>
    <w:pPr>
      <w:pBdr>
        <w:top w:val="single" w:sz="4" w:space="1" w:color="7030A0"/>
        <w:left w:val="single" w:sz="4" w:space="4" w:color="7030A0"/>
        <w:right w:val="single" w:sz="4" w:space="4" w:color="7030A0"/>
      </w:pBdr>
      <w:ind w:left="288" w:right="288"/>
    </w:pPr>
    <w:rPr>
      <w:rFonts w:eastAsia="Calibri" w:cs="Times New Roman"/>
      <w:b/>
      <w:color w:val="7030A0"/>
      <w:lang w:val="x-none" w:eastAsia="x-none"/>
    </w:rPr>
  </w:style>
  <w:style w:type="character" w:customStyle="1" w:styleId="DefinitionHeaderChar">
    <w:name w:val="Definition Header Char"/>
    <w:link w:val="DefinitionHeader"/>
    <w:rsid w:val="00EB0DCF"/>
    <w:rPr>
      <w:rFonts w:ascii="Cambria Math" w:eastAsia="Calibri" w:hAnsi="Cambria Math" w:cs="Times New Roman"/>
      <w:b/>
      <w:color w:val="7030A0"/>
      <w:lang w:val="x-none" w:eastAsia="x-none"/>
    </w:rPr>
  </w:style>
  <w:style w:type="character" w:customStyle="1" w:styleId="apple-tab-span">
    <w:name w:val="apple-tab-span"/>
    <w:basedOn w:val="DefaultParagraphFont"/>
    <w:rsid w:val="00EA3C8F"/>
  </w:style>
  <w:style w:type="paragraph" w:customStyle="1" w:styleId="paragraph">
    <w:name w:val="paragraph"/>
    <w:basedOn w:val="Normal"/>
    <w:rsid w:val="00160E49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en-US"/>
    </w:rPr>
  </w:style>
  <w:style w:type="character" w:customStyle="1" w:styleId="normaltextrun">
    <w:name w:val="normaltextrun"/>
    <w:basedOn w:val="DefaultParagraphFont"/>
    <w:rsid w:val="00160E49"/>
  </w:style>
  <w:style w:type="character" w:customStyle="1" w:styleId="apple-converted-space">
    <w:name w:val="apple-converted-space"/>
    <w:basedOn w:val="DefaultParagraphFont"/>
    <w:rsid w:val="00160E49"/>
  </w:style>
  <w:style w:type="character" w:customStyle="1" w:styleId="scxw228623468">
    <w:name w:val="scxw228623468"/>
    <w:basedOn w:val="DefaultParagraphFont"/>
    <w:rsid w:val="00160E49"/>
  </w:style>
  <w:style w:type="character" w:customStyle="1" w:styleId="eop">
    <w:name w:val="eop"/>
    <w:basedOn w:val="DefaultParagraphFont"/>
    <w:rsid w:val="00160E49"/>
  </w:style>
  <w:style w:type="table" w:styleId="TableGrid">
    <w:name w:val="Table Grid"/>
    <w:basedOn w:val="TableNormal"/>
    <w:uiPriority w:val="39"/>
    <w:rsid w:val="00041044"/>
    <w:rPr>
      <w:rFonts w:asciiTheme="minorHAnsi" w:eastAsiaTheme="minorHAnsi" w:hAnsiTheme="minorHAnsi"/>
      <w:sz w:val="22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8C3A10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8C3A10"/>
    <w:rPr>
      <w:rFonts w:ascii="Cambria Math" w:hAnsi="Cambria Math"/>
    </w:rPr>
  </w:style>
  <w:style w:type="paragraph" w:styleId="Footer">
    <w:name w:val="footer"/>
    <w:basedOn w:val="Normal"/>
    <w:link w:val="FooterChar"/>
    <w:uiPriority w:val="99"/>
    <w:unhideWhenUsed/>
    <w:rsid w:val="008C3A10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8C3A10"/>
    <w:rPr>
      <w:rFonts w:ascii="Cambria Math" w:hAnsi="Cambria Math"/>
    </w:rPr>
  </w:style>
  <w:style w:type="character" w:styleId="Hyperlink">
    <w:name w:val="Hyperlink"/>
    <w:basedOn w:val="DefaultParagraphFont"/>
    <w:uiPriority w:val="99"/>
    <w:unhideWhenUsed/>
    <w:rsid w:val="008C3A10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C3A10"/>
    <w:rPr>
      <w:color w:val="808080"/>
      <w:shd w:val="clear" w:color="auto" w:fill="E6E6E6"/>
    </w:rPr>
  </w:style>
  <w:style w:type="paragraph" w:styleId="Caption">
    <w:name w:val="caption"/>
    <w:basedOn w:val="Normal"/>
    <w:next w:val="Normal"/>
    <w:uiPriority w:val="35"/>
    <w:unhideWhenUsed/>
    <w:qFormat/>
    <w:rsid w:val="00C62924"/>
    <w:pPr>
      <w:spacing w:before="0" w:after="200"/>
    </w:pPr>
    <w:rPr>
      <w:i/>
      <w:iCs/>
      <w:color w:val="44546A" w:themeColor="text2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813"/>
    <w:rPr>
      <w:rFonts w:asciiTheme="majorHAnsi" w:eastAsiaTheme="majorEastAsia" w:hAnsiTheme="majorHAnsi" w:cstheme="majorBidi"/>
      <w:color w:val="2E74B5" w:themeColor="accent1" w:themeShade="BF"/>
      <w:sz w:val="22"/>
      <w:lang w:eastAsia="en-US"/>
    </w:rPr>
  </w:style>
  <w:style w:type="paragraph" w:customStyle="1" w:styleId="msonormal0">
    <w:name w:val="msonormal"/>
    <w:basedOn w:val="Normal"/>
    <w:rsid w:val="00CB0360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0360"/>
    <w:pPr>
      <w:spacing w:before="0" w:after="160" w:line="256" w:lineRule="auto"/>
    </w:pPr>
    <w:rPr>
      <w:rFonts w:asciiTheme="minorHAnsi" w:hAnsiTheme="minorHAnsi"/>
      <w:color w:val="5A5A5A" w:themeColor="text1" w:themeTint="A5"/>
      <w:spacing w:val="15"/>
      <w:sz w:val="22"/>
      <w:lang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B0360"/>
    <w:rPr>
      <w:rFonts w:asciiTheme="minorHAnsi" w:hAnsiTheme="minorHAnsi"/>
      <w:color w:val="5A5A5A" w:themeColor="text1" w:themeTint="A5"/>
      <w:spacing w:val="15"/>
      <w:sz w:val="22"/>
      <w:lang w:eastAsia="en-US"/>
    </w:rPr>
  </w:style>
  <w:style w:type="paragraph" w:styleId="FootnoteText">
    <w:name w:val="footnote text"/>
    <w:basedOn w:val="Normal"/>
    <w:link w:val="FootnoteTextChar"/>
    <w:semiHidden/>
    <w:unhideWhenUsed/>
    <w:rsid w:val="005F050A"/>
    <w:pPr>
      <w:spacing w:before="0"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F050A"/>
    <w:rPr>
      <w:rFonts w:ascii="Cambria Math" w:hAnsi="Cambria Math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F050A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qFormat/>
    <w:rsid w:val="00A2123D"/>
    <w:pPr>
      <w:spacing w:after="0" w:line="259" w:lineRule="auto"/>
      <w:jc w:val="left"/>
      <w:outlineLvl w:val="9"/>
    </w:pPr>
    <w:rPr>
      <w:b w:val="0"/>
      <w:color w:val="2E74B5" w:themeColor="accent1" w:themeShade="BF"/>
      <w:sz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A2123D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A2123D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unhideWhenUsed/>
    <w:rsid w:val="00A2123D"/>
    <w:pPr>
      <w:spacing w:after="100"/>
      <w:ind w:left="240"/>
    </w:pPr>
  </w:style>
  <w:style w:type="character" w:styleId="FollowedHyperlink">
    <w:name w:val="FollowedHyperlink"/>
    <w:basedOn w:val="DefaultParagraphFont"/>
    <w:uiPriority w:val="99"/>
    <w:semiHidden/>
    <w:unhideWhenUsed/>
    <w:rsid w:val="00087F2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1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1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1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126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54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4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0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8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63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170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714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9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ewresearch.org/fact-tank/2020/04/21/how-americans-see-climate-change-and-the-environment-in-7-charts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apnorc.org/projects/Pages/Widespread-Desire-for-Policing-and-Criminal-Justice-Reform.aspx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creativecommons.org/licenses/by-sa/3.0/us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My%20Drive\Math%20105%20OER%20Project%20Folder\Our%20Draft%20Chapters\Finance-%20Review%20of%20Percentag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6980CB-373F-4D2D-BA64-432F79133E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Finance- Review of Percentage</Template>
  <TotalTime>73</TotalTime>
  <Pages>7</Pages>
  <Words>1257</Words>
  <Characters>7168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Portland Community College</Company>
  <LinksUpToDate>false</LinksUpToDate>
  <CharactersWithSpaces>8409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Kandace Kling</dc:creator>
  <cp:lastModifiedBy>caraklee1@gmail.com</cp:lastModifiedBy>
  <cp:revision>13</cp:revision>
  <cp:lastPrinted>2018-09-07T21:00:00Z</cp:lastPrinted>
  <dcterms:created xsi:type="dcterms:W3CDTF">2020-06-25T17:28:00Z</dcterms:created>
  <dcterms:modified xsi:type="dcterms:W3CDTF">2020-06-26T18:12:00Z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